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10500" w14:textId="5019D468" w:rsidR="00E279B8" w:rsidRDefault="00924657" w:rsidP="00E279B8">
      <w:pPr>
        <w:pStyle w:val="Subtitle"/>
      </w:pPr>
      <w:r>
        <w:t>VERSION 1.0</w:t>
      </w:r>
    </w:p>
    <w:p w14:paraId="09F6725A" w14:textId="05BE3BEB" w:rsidR="003D51E3" w:rsidRPr="003D51E3" w:rsidRDefault="003D51E3" w:rsidP="003D51E3">
      <w:pPr>
        <w:pStyle w:val="Subtitle"/>
      </w:pPr>
      <w:r>
        <w:t>3.8.2019</w:t>
      </w:r>
    </w:p>
    <w:p w14:paraId="67949C46" w14:textId="79DA0E05" w:rsidR="00924657" w:rsidRDefault="003D51E3" w:rsidP="00924657">
      <w:pPr>
        <w:pStyle w:val="Logo"/>
        <w:tabs>
          <w:tab w:val="left" w:pos="6282"/>
        </w:tabs>
        <w:jc w:val="left"/>
      </w:pPr>
      <w:r>
        <w:rPr>
          <w:lang w:eastAsia="en-US"/>
        </w:rPr>
        <mc:AlternateContent>
          <mc:Choice Requires="wps">
            <w:drawing>
              <wp:anchor distT="45720" distB="45720" distL="114300" distR="114300" simplePos="0" relativeHeight="251664384" behindDoc="0" locked="0" layoutInCell="1" allowOverlap="1" wp14:anchorId="5DABBD19" wp14:editId="66F3085F">
                <wp:simplePos x="0" y="0"/>
                <wp:positionH relativeFrom="column">
                  <wp:posOffset>2080260</wp:posOffset>
                </wp:positionH>
                <wp:positionV relativeFrom="paragraph">
                  <wp:posOffset>3827697</wp:posOffset>
                </wp:positionV>
                <wp:extent cx="2526030" cy="42418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424180"/>
                        </a:xfrm>
                        <a:prstGeom prst="rect">
                          <a:avLst/>
                        </a:prstGeom>
                        <a:solidFill>
                          <a:srgbClr val="FFFFFF"/>
                        </a:solidFill>
                        <a:ln w="9525">
                          <a:noFill/>
                          <a:miter lim="800000"/>
                          <a:headEnd/>
                          <a:tailEnd/>
                        </a:ln>
                      </wps:spPr>
                      <wps:txbx>
                        <w:txbxContent>
                          <w:p w14:paraId="6A28D6DF" w14:textId="2E6CCC4F" w:rsidR="00DA3D5D" w:rsidRPr="00BE1FEF" w:rsidRDefault="00DA3D5D" w:rsidP="00BE1FEF">
                            <w:pPr>
                              <w:rPr>
                                <w:sz w:val="32"/>
                                <w:szCs w:val="32"/>
                              </w:rPr>
                            </w:pPr>
                            <w:r w:rsidRPr="00BE1FEF">
                              <w:rPr>
                                <w:sz w:val="32"/>
                                <w:szCs w:val="32"/>
                              </w:rPr>
                              <w:t>Human-Robot Interaction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ABBD19" id="_x0000_t202" coordsize="21600,21600" o:spt="202" path="m,l,21600r21600,l21600,xe">
                <v:stroke joinstyle="miter"/>
                <v:path gradientshapeok="t" o:connecttype="rect"/>
              </v:shapetype>
              <v:shape id="Text Box 2" o:spid="_x0000_s1026" type="#_x0000_t202" style="position:absolute;left:0;text-align:left;margin-left:163.8pt;margin-top:301.4pt;width:198.9pt;height:3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" stroked="f">
                <v:textbox>
                  <w:txbxContent>
                    <w:p w14:paraId="6A28D6DF" w14:textId="2E6CCC4F" w:rsidR="00DA3D5D" w:rsidRPr="00BE1FEF" w:rsidRDefault="00DA3D5D" w:rsidP="00BE1FEF">
                      <w:pPr>
                        <w:rPr>
                          <w:sz w:val="32"/>
                          <w:szCs w:val="32"/>
                        </w:rPr>
                      </w:pPr>
                      <w:r w:rsidRPr="00BE1FEF">
                        <w:rPr>
                          <w:sz w:val="32"/>
                          <w:szCs w:val="32"/>
                        </w:rPr>
                        <w:t>Human-Robot Interaction</w:t>
                      </w:r>
                    </w:p>
                  </w:txbxContent>
                </v:textbox>
                <w10:wrap type="square"/>
              </v:shape>
            </w:pict>
          </mc:Fallback>
        </mc:AlternateContent>
      </w:r>
      <w:r>
        <w:rPr>
          <w:lang w:eastAsia="en-US"/>
        </w:rPr>
        <mc:AlternateContent>
          <mc:Choice Requires="wps">
            <w:drawing>
              <wp:anchor distT="45720" distB="45720" distL="114300" distR="114300" simplePos="0" relativeHeight="251659264" behindDoc="0" locked="0" layoutInCell="1" allowOverlap="1" wp14:anchorId="534CA4E7" wp14:editId="55DFEFE6">
                <wp:simplePos x="0" y="0"/>
                <wp:positionH relativeFrom="column">
                  <wp:posOffset>1083310</wp:posOffset>
                </wp:positionH>
                <wp:positionV relativeFrom="paragraph">
                  <wp:posOffset>3452440</wp:posOffset>
                </wp:positionV>
                <wp:extent cx="4434205" cy="12001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3FEF5AFB" w14:textId="66F17E29" w:rsidR="00DA3D5D" w:rsidRPr="006111F3" w:rsidRDefault="00DA3D5D" w:rsidP="003D51E3">
                            <w:pPr>
                              <w:jc w:val="center"/>
                              <w:rPr>
                                <w:b/>
                                <w:sz w:val="44"/>
                                <w:szCs w:val="44"/>
                              </w:rPr>
                            </w:pPr>
                            <w:r w:rsidRPr="006111F3">
                              <w:rPr>
                                <w:b/>
                                <w:sz w:val="44"/>
                                <w:szCs w:val="44"/>
                              </w:rPr>
                              <w:t>NAO Documentation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CA4E7" id="_x0000_s1027" type="#_x0000_t202" style="position:absolute;left:0;text-align:left;margin-left:85.3pt;margin-top:271.85pt;width:349.15pt;height: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" stroked="f">
                <v:textbox>
                  <w:txbxContent>
                    <w:p w14:paraId="3FEF5AFB" w14:textId="66F17E29" w:rsidR="00DA3D5D" w:rsidRPr="006111F3" w:rsidRDefault="00DA3D5D" w:rsidP="003D51E3">
                      <w:pPr>
                        <w:jc w:val="center"/>
                        <w:rPr>
                          <w:b/>
                          <w:sz w:val="44"/>
                          <w:szCs w:val="44"/>
                        </w:rPr>
                      </w:pPr>
                      <w:r w:rsidRPr="006111F3">
                        <w:rPr>
                          <w:b/>
                          <w:sz w:val="44"/>
                          <w:szCs w:val="44"/>
                        </w:rPr>
                        <w:t>NAO Documentation</w:t>
                      </w:r>
                    </w:p>
                  </w:txbxContent>
                </v:textbox>
                <w10:wrap type="square"/>
              </v:shape>
            </w:pict>
          </mc:Fallback>
        </mc:AlternateContent>
      </w:r>
      <w:r>
        <w:rPr>
          <w:lang w:eastAsia="en-US"/>
        </w:rPr>
        <w:drawing>
          <wp:anchor distT="0" distB="0" distL="114300" distR="114300" simplePos="0" relativeHeight="251662336" behindDoc="1" locked="0" layoutInCell="1" allowOverlap="1" wp14:anchorId="751FA79B" wp14:editId="397FDFF4">
            <wp:simplePos x="0" y="0"/>
            <wp:positionH relativeFrom="column">
              <wp:posOffset>1122349</wp:posOffset>
            </wp:positionH>
            <wp:positionV relativeFrom="paragraph">
              <wp:posOffset>1617362</wp:posOffset>
            </wp:positionV>
            <wp:extent cx="1758507" cy="1550822"/>
            <wp:effectExtent l="0" t="0" r="0" b="0"/>
            <wp:wrapNone/>
            <wp:docPr id="4" name="Picture 4"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Pr>
          <w:lang w:eastAsia="en-US"/>
        </w:rPr>
        <w:drawing>
          <wp:anchor distT="0" distB="0" distL="114300" distR="114300" simplePos="0" relativeHeight="251661312" behindDoc="1" locked="0" layoutInCell="1" allowOverlap="1" wp14:anchorId="3F21AA93" wp14:editId="0912A3C8">
            <wp:simplePos x="0" y="0"/>
            <wp:positionH relativeFrom="column">
              <wp:posOffset>2445938</wp:posOffset>
            </wp:positionH>
            <wp:positionV relativeFrom="paragraph">
              <wp:posOffset>1746885</wp:posOffset>
            </wp:positionV>
            <wp:extent cx="4485005" cy="1504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0">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p>
    <w:p w14:paraId="7594D6AC" w14:textId="7BBE7932" w:rsidR="00922E6F" w:rsidRDefault="00922E6F" w:rsidP="00924657">
      <w:pPr>
        <w:pStyle w:val="Subtitle"/>
        <w:ind w:left="0"/>
        <w:jc w:val="left"/>
      </w:pPr>
    </w:p>
    <w:p w14:paraId="0669E1D7" w14:textId="2709A8CF" w:rsidR="00924657" w:rsidRDefault="00924657" w:rsidP="00924657"/>
    <w:p w14:paraId="389DCD6A" w14:textId="18DE2889" w:rsidR="00924657" w:rsidRDefault="00924657" w:rsidP="00924657"/>
    <w:p w14:paraId="1DC5DF1F" w14:textId="4B0D6973" w:rsidR="00924657" w:rsidRDefault="00924657" w:rsidP="00924657"/>
    <w:p w14:paraId="40A882DB" w14:textId="77777777" w:rsidR="00924657" w:rsidRPr="00924657" w:rsidRDefault="00924657" w:rsidP="00665048">
      <w:pPr>
        <w:ind w:left="0"/>
      </w:pPr>
    </w:p>
    <w:p w14:paraId="43044C2F" w14:textId="11F2FA01" w:rsidR="00E279B8" w:rsidRPr="00924657" w:rsidRDefault="00BE1FEF" w:rsidP="00E279B8">
      <w:pPr>
        <w:pStyle w:val="Subtitle"/>
        <w:rPr>
          <w:sz w:val="32"/>
          <w:szCs w:val="32"/>
        </w:rPr>
      </w:pPr>
      <w:r>
        <w:rPr>
          <w:sz w:val="32"/>
          <w:szCs w:val="32"/>
        </w:rPr>
        <w:t>CREATED BY</w:t>
      </w:r>
      <w:r w:rsidR="00E279B8" w:rsidRPr="00924657">
        <w:rPr>
          <w:sz w:val="32"/>
          <w:szCs w:val="32"/>
        </w:rPr>
        <w:t xml:space="preserve"> </w:t>
      </w:r>
      <w:sdt>
        <w:sdtPr>
          <w:rPr>
            <w:sz w:val="32"/>
            <w:szCs w:val="32"/>
          </w:rPr>
          <w:alias w:val="Enter your name:"/>
          <w:tag w:val="Enter your name:"/>
          <w:id w:val="-679964544"/>
          <w:placeholder>
            <w:docPart w:val="BCA87472FEFB44088D4A30412A8223CD"/>
          </w:placeholde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BB46BB">
            <w:rPr>
              <w:sz w:val="32"/>
              <w:szCs w:val="32"/>
            </w:rPr>
            <w:t>Casey chen, hailey dhanens, matthew harker, angie quach, &amp; derek vaughan</w:t>
          </w:r>
        </w:sdtContent>
      </w:sdt>
    </w:p>
    <w:p w14:paraId="16EB6D23" w14:textId="358F5C31" w:rsidR="00E279B8" w:rsidRDefault="00DA3D5D" w:rsidP="00E279B8">
      <w:pPr>
        <w:pStyle w:val="Contactinfo"/>
      </w:pPr>
      <w:sdt>
        <w:sdtPr>
          <w:alias w:val="Enter company name:"/>
          <w:tag w:val=""/>
          <w:id w:val="442581965"/>
          <w:placeholder>
            <w:docPart w:val="DE758E0960014A8BA7F1CBE11B9CBAD2"/>
          </w:placeholder>
          <w:dataBinding w:prefixMappings="xmlns:ns0='http://schemas.openxmlformats.org/officeDocument/2006/extended-properties' " w:xpath="/ns0:Properties[1]/ns0:Company[1]" w:storeItemID="{6668398D-A668-4E3E-A5EB-62B293D839F1}"/>
          <w15:appearance w15:val="hidden"/>
          <w:text/>
        </w:sdtPr>
        <w:sdtContent>
          <w:r w:rsidR="00BA76BF">
            <w:t>Arigato, central washington university</w:t>
          </w:r>
        </w:sdtContent>
      </w:sdt>
    </w:p>
    <w:p w14:paraId="27CD4430" w14:textId="57E289D4" w:rsidR="00BB46BB" w:rsidRPr="003D51E3" w:rsidRDefault="00DA3D5D" w:rsidP="003D51E3">
      <w:pPr>
        <w:pStyle w:val="Contactinfo"/>
      </w:pPr>
      <w:sdt>
        <w:sdtPr>
          <w:alias w:val="Enter company address:"/>
          <w:tag w:val="Enter company address:"/>
          <w:id w:val="1489432431"/>
          <w:placeholder>
            <w:docPart w:val="38388D9579FD4858911E277791E92813"/>
          </w:placeholder>
          <w:dataBinding w:prefixMappings="xmlns:ns0='http://schemas.microsoft.com/office/2006/coverPageProps' " w:xpath="/ns0:CoverPageProperties[1]/ns0:CompanyAddress[1]" w:storeItemID="{55AF091B-3C7A-41E3-B477-F2FDAA23CFDA}"/>
          <w15:appearance w15:val="hidden"/>
          <w:text/>
        </w:sdtPr>
        <w:sdtContent>
          <w:r w:rsidR="00BA76BF">
            <w:t>Ellensburg, wa</w:t>
          </w:r>
        </w:sdtContent>
      </w:sdt>
    </w:p>
    <w:p w14:paraId="67D0B787" w14:textId="36F9CA28" w:rsidR="0048090A" w:rsidRDefault="0048090A" w:rsidP="0048090A">
      <w:pPr>
        <w:jc w:val="center"/>
        <w:rPr>
          <w:rFonts w:ascii="Times New Roman" w:hAnsi="Times New Roman" w:cs="Times New Roman"/>
          <w:noProof/>
          <w:sz w:val="24"/>
          <w:szCs w:val="24"/>
        </w:rPr>
      </w:pPr>
      <w:r w:rsidRPr="00C903DE">
        <w:rPr>
          <w:rFonts w:ascii="Times New Roman" w:hAnsi="Times New Roman" w:cs="Times New Roman"/>
          <w:noProof/>
          <w:sz w:val="24"/>
          <w:szCs w:val="24"/>
        </w:rPr>
        <w:lastRenderedPageBreak/>
        <w:t>“Our mission is to create and showcase meanin</w:t>
      </w:r>
      <w:r>
        <w:rPr>
          <w:rFonts w:ascii="Times New Roman" w:hAnsi="Times New Roman" w:cs="Times New Roman"/>
          <w:noProof/>
          <w:sz w:val="24"/>
          <w:szCs w:val="24"/>
        </w:rPr>
        <w:t>g</w:t>
      </w:r>
      <w:r w:rsidRPr="00C903DE">
        <w:rPr>
          <w:rFonts w:ascii="Times New Roman" w:hAnsi="Times New Roman" w:cs="Times New Roman"/>
          <w:noProof/>
          <w:sz w:val="24"/>
          <w:szCs w:val="24"/>
        </w:rPr>
        <w:t>ful and exciting human-to-robot interaction using the Aldebaran NAO robots recently required by CWU.”</w:t>
      </w:r>
      <w:r>
        <w:rPr>
          <w:rFonts w:ascii="Times New Roman" w:hAnsi="Times New Roman" w:cs="Times New Roman"/>
          <w:noProof/>
          <w:sz w:val="24"/>
          <w:szCs w:val="24"/>
        </w:rPr>
        <w:t xml:space="preserve"> – AriGato Robotics</w:t>
      </w:r>
    </w:p>
    <w:p w14:paraId="129E8E95" w14:textId="7846CDC8" w:rsidR="0048090A" w:rsidRPr="0048090A" w:rsidRDefault="0048090A" w:rsidP="0048090A">
      <w:pPr>
        <w:jc w:val="center"/>
        <w:rPr>
          <w:rFonts w:ascii="Times New Roman" w:hAnsi="Times New Roman" w:cs="Times New Roman"/>
          <w:noProof/>
          <w:sz w:val="24"/>
          <w:szCs w:val="24"/>
        </w:rPr>
      </w:pPr>
      <w:r>
        <w:rPr>
          <w:rFonts w:ascii="Times New Roman" w:hAnsi="Times New Roman" w:cs="Times New Roman"/>
          <w:noProof/>
          <w:sz w:val="24"/>
          <w:szCs w:val="24"/>
        </w:rPr>
        <w:t>____________________________________________________________________________</w:t>
      </w:r>
    </w:p>
    <w:p w14:paraId="406BB8B9" w14:textId="58215AA0" w:rsidR="00924657" w:rsidRPr="00E0185B" w:rsidRDefault="00924657" w:rsidP="00924657">
      <w:pPr>
        <w:pStyle w:val="Heading1"/>
        <w:rPr>
          <w:noProof/>
          <w:sz w:val="40"/>
          <w:szCs w:val="40"/>
        </w:rPr>
      </w:pPr>
      <w:r w:rsidRPr="00E0185B">
        <w:rPr>
          <w:noProof/>
          <w:sz w:val="40"/>
          <w:szCs w:val="40"/>
        </w:rPr>
        <w:t>CONTENTS</w:t>
      </w:r>
    </w:p>
    <w:p w14:paraId="0F29C8C7" w14:textId="5E8ED6D1" w:rsidR="00924657" w:rsidRPr="00E0185B" w:rsidRDefault="00AE259E" w:rsidP="003D51E3">
      <w:pPr>
        <w:ind w:left="720"/>
        <w:rPr>
          <w:sz w:val="28"/>
          <w:szCs w:val="28"/>
        </w:rPr>
      </w:pPr>
      <w:r>
        <w:rPr>
          <w:sz w:val="28"/>
          <w:szCs w:val="28"/>
        </w:rPr>
        <w:t>Part</w:t>
      </w:r>
      <w:r w:rsidR="00924657" w:rsidRPr="00E0185B">
        <w:rPr>
          <w:sz w:val="28"/>
          <w:szCs w:val="28"/>
        </w:rPr>
        <w:t xml:space="preserve"> 1: </w:t>
      </w:r>
      <w:r w:rsidR="003D51E3" w:rsidRPr="00E0185B">
        <w:rPr>
          <w:sz w:val="28"/>
          <w:szCs w:val="28"/>
        </w:rPr>
        <w:t>Software Requirements Specification</w:t>
      </w:r>
      <w:r w:rsidR="00E0185B">
        <w:rPr>
          <w:sz w:val="28"/>
          <w:szCs w:val="28"/>
        </w:rPr>
        <w:t>………………</w:t>
      </w:r>
      <w:r>
        <w:rPr>
          <w:sz w:val="28"/>
          <w:szCs w:val="28"/>
        </w:rPr>
        <w:t>…….</w:t>
      </w:r>
      <w:proofErr w:type="gramStart"/>
      <w:r w:rsidR="00E0185B">
        <w:rPr>
          <w:sz w:val="28"/>
          <w:szCs w:val="28"/>
        </w:rPr>
        <w:t>…</w:t>
      </w:r>
      <w:r>
        <w:rPr>
          <w:sz w:val="28"/>
          <w:szCs w:val="28"/>
        </w:rPr>
        <w:t>..</w:t>
      </w:r>
      <w:proofErr w:type="gramEnd"/>
      <w:r w:rsidR="00E0185B">
        <w:rPr>
          <w:sz w:val="28"/>
          <w:szCs w:val="28"/>
        </w:rPr>
        <w:t>………………….X</w:t>
      </w:r>
    </w:p>
    <w:p w14:paraId="34220F23" w14:textId="797C516E" w:rsidR="00B77896" w:rsidRPr="00E0185B" w:rsidRDefault="00AE259E" w:rsidP="003D51E3">
      <w:pPr>
        <w:ind w:left="720"/>
        <w:rPr>
          <w:sz w:val="28"/>
          <w:szCs w:val="28"/>
        </w:rPr>
      </w:pPr>
      <w:r>
        <w:rPr>
          <w:sz w:val="28"/>
          <w:szCs w:val="28"/>
        </w:rPr>
        <w:t>Part</w:t>
      </w:r>
      <w:r w:rsidR="00924657" w:rsidRPr="00E0185B">
        <w:rPr>
          <w:sz w:val="28"/>
          <w:szCs w:val="28"/>
        </w:rPr>
        <w:t xml:space="preserve"> 2: </w:t>
      </w:r>
      <w:r w:rsidR="003D51E3" w:rsidRPr="00E0185B">
        <w:rPr>
          <w:sz w:val="28"/>
          <w:szCs w:val="28"/>
        </w:rPr>
        <w:t>Testing Scenarios</w:t>
      </w:r>
      <w:r w:rsidR="00E0185B">
        <w:rPr>
          <w:sz w:val="28"/>
          <w:szCs w:val="28"/>
        </w:rPr>
        <w:t>……………………………………………………</w:t>
      </w:r>
      <w:r>
        <w:rPr>
          <w:sz w:val="28"/>
          <w:szCs w:val="28"/>
        </w:rPr>
        <w:t>……</w:t>
      </w:r>
      <w:r w:rsidR="00E0185B">
        <w:rPr>
          <w:sz w:val="28"/>
          <w:szCs w:val="28"/>
        </w:rPr>
        <w:t>…………………X</w:t>
      </w:r>
    </w:p>
    <w:p w14:paraId="182E86C7" w14:textId="5A53C5FA" w:rsidR="00AA4716" w:rsidRPr="00E0185B" w:rsidRDefault="00AE259E" w:rsidP="003D51E3">
      <w:pPr>
        <w:ind w:left="720"/>
        <w:rPr>
          <w:sz w:val="28"/>
          <w:szCs w:val="28"/>
        </w:rPr>
      </w:pPr>
      <w:r>
        <w:rPr>
          <w:sz w:val="28"/>
          <w:szCs w:val="28"/>
        </w:rPr>
        <w:t>Part</w:t>
      </w:r>
      <w:r w:rsidR="004717DD" w:rsidRPr="00E0185B">
        <w:rPr>
          <w:sz w:val="28"/>
          <w:szCs w:val="28"/>
        </w:rPr>
        <w:t xml:space="preserve"> 3: </w:t>
      </w:r>
      <w:r w:rsidR="003D51E3" w:rsidRPr="00E0185B">
        <w:rPr>
          <w:sz w:val="28"/>
          <w:szCs w:val="28"/>
        </w:rPr>
        <w:t>Bug Report / Problems Encountered</w:t>
      </w:r>
      <w:r w:rsidR="00E0185B">
        <w:rPr>
          <w:sz w:val="28"/>
          <w:szCs w:val="28"/>
        </w:rPr>
        <w:t>……………………………</w:t>
      </w:r>
      <w:r>
        <w:rPr>
          <w:sz w:val="28"/>
          <w:szCs w:val="28"/>
        </w:rPr>
        <w:t>……</w:t>
      </w:r>
      <w:r w:rsidR="00E0185B">
        <w:rPr>
          <w:sz w:val="28"/>
          <w:szCs w:val="28"/>
        </w:rPr>
        <w:t>……………X</w:t>
      </w:r>
    </w:p>
    <w:p w14:paraId="092ABBED" w14:textId="1D735787" w:rsidR="00AA4716" w:rsidRPr="00E0185B" w:rsidRDefault="00AE259E" w:rsidP="003D51E3">
      <w:pPr>
        <w:ind w:left="720"/>
        <w:rPr>
          <w:sz w:val="28"/>
          <w:szCs w:val="28"/>
        </w:rPr>
      </w:pPr>
      <w:r>
        <w:rPr>
          <w:sz w:val="28"/>
          <w:szCs w:val="28"/>
        </w:rPr>
        <w:t>Part</w:t>
      </w:r>
      <w:r w:rsidR="00AA4716" w:rsidRPr="00E0185B">
        <w:rPr>
          <w:sz w:val="28"/>
          <w:szCs w:val="28"/>
        </w:rPr>
        <w:t xml:space="preserve"> 4: </w:t>
      </w:r>
      <w:r w:rsidR="003D51E3" w:rsidRPr="00E0185B">
        <w:rPr>
          <w:sz w:val="28"/>
          <w:szCs w:val="28"/>
        </w:rPr>
        <w:t>User Manual</w:t>
      </w:r>
      <w:r w:rsidR="00E0185B">
        <w:rPr>
          <w:sz w:val="28"/>
          <w:szCs w:val="28"/>
        </w:rPr>
        <w:t>………………………………………………………………………</w:t>
      </w:r>
      <w:r>
        <w:rPr>
          <w:sz w:val="28"/>
          <w:szCs w:val="28"/>
        </w:rPr>
        <w:t>……</w:t>
      </w:r>
      <w:r w:rsidR="00E0185B">
        <w:rPr>
          <w:sz w:val="28"/>
          <w:szCs w:val="28"/>
        </w:rPr>
        <w:t>…</w:t>
      </w:r>
      <w:proofErr w:type="gramStart"/>
      <w:r w:rsidR="00E0185B">
        <w:rPr>
          <w:sz w:val="28"/>
          <w:szCs w:val="28"/>
        </w:rPr>
        <w:t>…..</w:t>
      </w:r>
      <w:proofErr w:type="gramEnd"/>
      <w:r w:rsidR="00E0185B">
        <w:rPr>
          <w:sz w:val="28"/>
          <w:szCs w:val="28"/>
        </w:rPr>
        <w:t>X</w:t>
      </w:r>
    </w:p>
    <w:p w14:paraId="7DE9550B" w14:textId="7D18FF4A" w:rsidR="003D51E3" w:rsidRDefault="00AE259E" w:rsidP="003D51E3">
      <w:pPr>
        <w:ind w:left="720"/>
        <w:rPr>
          <w:sz w:val="28"/>
          <w:szCs w:val="28"/>
        </w:rPr>
      </w:pPr>
      <w:r>
        <w:rPr>
          <w:sz w:val="28"/>
          <w:szCs w:val="28"/>
        </w:rPr>
        <w:t>Part</w:t>
      </w:r>
      <w:r w:rsidR="003D51E3" w:rsidRPr="00E0185B">
        <w:rPr>
          <w:sz w:val="28"/>
          <w:szCs w:val="28"/>
        </w:rPr>
        <w:t xml:space="preserve"> 5: Final Report</w:t>
      </w:r>
      <w:r w:rsidR="00E0185B">
        <w:rPr>
          <w:sz w:val="28"/>
          <w:szCs w:val="28"/>
        </w:rPr>
        <w:t>……………………………………………………………………………</w:t>
      </w:r>
      <w:r>
        <w:rPr>
          <w:sz w:val="28"/>
          <w:szCs w:val="28"/>
        </w:rPr>
        <w:t>……</w:t>
      </w:r>
      <w:r w:rsidR="00E0185B">
        <w:rPr>
          <w:sz w:val="28"/>
          <w:szCs w:val="28"/>
        </w:rPr>
        <w:t>…X</w:t>
      </w:r>
    </w:p>
    <w:p w14:paraId="21CB7F32" w14:textId="3971B65B" w:rsidR="001D0022" w:rsidRPr="00E0185B" w:rsidRDefault="00AE259E" w:rsidP="001D0022">
      <w:pPr>
        <w:ind w:left="720"/>
        <w:rPr>
          <w:sz w:val="28"/>
          <w:szCs w:val="28"/>
        </w:rPr>
      </w:pPr>
      <w:r>
        <w:rPr>
          <w:sz w:val="28"/>
          <w:szCs w:val="28"/>
        </w:rPr>
        <w:t>Part</w:t>
      </w:r>
      <w:r w:rsidR="001D0022" w:rsidRPr="00E0185B">
        <w:rPr>
          <w:sz w:val="28"/>
          <w:szCs w:val="28"/>
        </w:rPr>
        <w:t xml:space="preserve"> </w:t>
      </w:r>
      <w:r w:rsidR="001D0022">
        <w:rPr>
          <w:sz w:val="28"/>
          <w:szCs w:val="28"/>
        </w:rPr>
        <w:t>6</w:t>
      </w:r>
      <w:r w:rsidR="001D0022" w:rsidRPr="00E0185B">
        <w:rPr>
          <w:sz w:val="28"/>
          <w:szCs w:val="28"/>
        </w:rPr>
        <w:t xml:space="preserve">: </w:t>
      </w:r>
      <w:r w:rsidR="001D0022">
        <w:rPr>
          <w:sz w:val="28"/>
          <w:szCs w:val="28"/>
        </w:rPr>
        <w:t>References</w:t>
      </w:r>
      <w:proofErr w:type="gramStart"/>
      <w:r w:rsidR="001D0022">
        <w:rPr>
          <w:sz w:val="28"/>
          <w:szCs w:val="28"/>
        </w:rPr>
        <w:t>…..</w:t>
      </w:r>
      <w:proofErr w:type="gramEnd"/>
      <w:r w:rsidR="001D0022">
        <w:rPr>
          <w:sz w:val="28"/>
          <w:szCs w:val="28"/>
        </w:rPr>
        <w:t>…………………………………………………………………………</w:t>
      </w:r>
      <w:r>
        <w:rPr>
          <w:sz w:val="28"/>
          <w:szCs w:val="28"/>
        </w:rPr>
        <w:t>……</w:t>
      </w:r>
      <w:r w:rsidR="001D0022">
        <w:rPr>
          <w:sz w:val="28"/>
          <w:szCs w:val="28"/>
        </w:rPr>
        <w:t>…X</w:t>
      </w:r>
    </w:p>
    <w:p w14:paraId="63B4952B" w14:textId="77777777" w:rsidR="001D0022" w:rsidRPr="00E0185B" w:rsidRDefault="001D0022" w:rsidP="003D51E3">
      <w:pPr>
        <w:ind w:left="720"/>
        <w:rPr>
          <w:sz w:val="28"/>
          <w:szCs w:val="28"/>
        </w:rPr>
      </w:pPr>
    </w:p>
    <w:p w14:paraId="3507D95E" w14:textId="20123524" w:rsidR="00AA4716" w:rsidRDefault="00AA4716" w:rsidP="003D51E3">
      <w:r>
        <w:tab/>
      </w:r>
    </w:p>
    <w:p w14:paraId="36D9EAC3" w14:textId="77777777" w:rsidR="00924657" w:rsidRPr="00924657" w:rsidRDefault="00924657" w:rsidP="00924657"/>
    <w:p w14:paraId="620F3CC5" w14:textId="77777777" w:rsidR="00924657" w:rsidRDefault="00924657" w:rsidP="00924657">
      <w:pPr>
        <w:jc w:val="center"/>
        <w:rPr>
          <w:rFonts w:ascii="Times New Roman" w:hAnsi="Times New Roman" w:cs="Times New Roman"/>
          <w:noProof/>
          <w:sz w:val="24"/>
          <w:szCs w:val="24"/>
        </w:rPr>
      </w:pPr>
    </w:p>
    <w:p w14:paraId="494F533D" w14:textId="77777777" w:rsidR="00924657" w:rsidRDefault="00924657" w:rsidP="00924657">
      <w:pPr>
        <w:jc w:val="center"/>
        <w:rPr>
          <w:rFonts w:ascii="Times New Roman" w:hAnsi="Times New Roman" w:cs="Times New Roman"/>
          <w:noProof/>
          <w:sz w:val="24"/>
          <w:szCs w:val="24"/>
        </w:rPr>
      </w:pPr>
    </w:p>
    <w:p w14:paraId="44E824AB" w14:textId="58A408DA" w:rsidR="00924657" w:rsidRDefault="00924657" w:rsidP="00924657">
      <w:pPr>
        <w:jc w:val="center"/>
        <w:rPr>
          <w:rFonts w:ascii="Times New Roman" w:hAnsi="Times New Roman" w:cs="Times New Roman"/>
          <w:noProof/>
          <w:sz w:val="24"/>
          <w:szCs w:val="24"/>
        </w:rPr>
      </w:pPr>
    </w:p>
    <w:p w14:paraId="27F466D1" w14:textId="66192EAC" w:rsidR="003D51E3" w:rsidRDefault="003D51E3" w:rsidP="00924657">
      <w:pPr>
        <w:jc w:val="center"/>
        <w:rPr>
          <w:rFonts w:ascii="Times New Roman" w:hAnsi="Times New Roman" w:cs="Times New Roman"/>
          <w:noProof/>
          <w:sz w:val="24"/>
          <w:szCs w:val="24"/>
        </w:rPr>
      </w:pPr>
    </w:p>
    <w:p w14:paraId="6F207903" w14:textId="4BCF63F2" w:rsidR="003D51E3" w:rsidRDefault="003D51E3" w:rsidP="00924657">
      <w:pPr>
        <w:jc w:val="center"/>
        <w:rPr>
          <w:rFonts w:ascii="Times New Roman" w:hAnsi="Times New Roman" w:cs="Times New Roman"/>
          <w:noProof/>
          <w:sz w:val="24"/>
          <w:szCs w:val="24"/>
        </w:rPr>
      </w:pPr>
    </w:p>
    <w:p w14:paraId="6E3A1E7E" w14:textId="46B0B0F9" w:rsidR="003D51E3" w:rsidRDefault="003D51E3" w:rsidP="00924657">
      <w:pPr>
        <w:jc w:val="center"/>
        <w:rPr>
          <w:rFonts w:ascii="Times New Roman" w:hAnsi="Times New Roman" w:cs="Times New Roman"/>
          <w:noProof/>
          <w:sz w:val="24"/>
          <w:szCs w:val="24"/>
        </w:rPr>
      </w:pPr>
    </w:p>
    <w:p w14:paraId="03821B33" w14:textId="315A25BB" w:rsidR="003D51E3" w:rsidRDefault="003D51E3" w:rsidP="00924657">
      <w:pPr>
        <w:jc w:val="center"/>
        <w:rPr>
          <w:rFonts w:ascii="Times New Roman" w:hAnsi="Times New Roman" w:cs="Times New Roman"/>
          <w:noProof/>
          <w:sz w:val="24"/>
          <w:szCs w:val="24"/>
        </w:rPr>
      </w:pPr>
    </w:p>
    <w:p w14:paraId="6A66453B" w14:textId="707AE184" w:rsidR="003D51E3" w:rsidRDefault="003D51E3" w:rsidP="00924657">
      <w:pPr>
        <w:jc w:val="center"/>
        <w:rPr>
          <w:rFonts w:ascii="Times New Roman" w:hAnsi="Times New Roman" w:cs="Times New Roman"/>
          <w:noProof/>
          <w:sz w:val="24"/>
          <w:szCs w:val="24"/>
        </w:rPr>
      </w:pPr>
    </w:p>
    <w:p w14:paraId="352A732C" w14:textId="38914051" w:rsidR="003D51E3" w:rsidRDefault="003D51E3" w:rsidP="00924657">
      <w:pPr>
        <w:jc w:val="center"/>
        <w:rPr>
          <w:rFonts w:ascii="Times New Roman" w:hAnsi="Times New Roman" w:cs="Times New Roman"/>
          <w:noProof/>
          <w:sz w:val="24"/>
          <w:szCs w:val="24"/>
        </w:rPr>
      </w:pPr>
    </w:p>
    <w:p w14:paraId="375D3B64" w14:textId="0EBC4E9D" w:rsidR="003D51E3" w:rsidRDefault="003D51E3" w:rsidP="00924657">
      <w:pPr>
        <w:jc w:val="center"/>
        <w:rPr>
          <w:rFonts w:ascii="Times New Roman" w:hAnsi="Times New Roman" w:cs="Times New Roman"/>
          <w:noProof/>
          <w:sz w:val="24"/>
          <w:szCs w:val="24"/>
        </w:rPr>
      </w:pPr>
    </w:p>
    <w:p w14:paraId="692083FF" w14:textId="1F74B8DD" w:rsidR="003D51E3" w:rsidRDefault="003D51E3" w:rsidP="00924657">
      <w:pPr>
        <w:jc w:val="center"/>
        <w:rPr>
          <w:rFonts w:ascii="Times New Roman" w:hAnsi="Times New Roman" w:cs="Times New Roman"/>
          <w:noProof/>
          <w:sz w:val="24"/>
          <w:szCs w:val="24"/>
        </w:rPr>
      </w:pPr>
    </w:p>
    <w:p w14:paraId="5BE4A6FD" w14:textId="6DE7144B" w:rsidR="003D51E3" w:rsidRDefault="003D51E3" w:rsidP="00924657">
      <w:pPr>
        <w:jc w:val="center"/>
        <w:rPr>
          <w:rFonts w:ascii="Times New Roman" w:hAnsi="Times New Roman" w:cs="Times New Roman"/>
          <w:noProof/>
          <w:sz w:val="24"/>
          <w:szCs w:val="24"/>
        </w:rPr>
      </w:pPr>
    </w:p>
    <w:p w14:paraId="55028006" w14:textId="5BF64CE8" w:rsidR="003D51E3" w:rsidRDefault="003D51E3" w:rsidP="00924657">
      <w:pPr>
        <w:jc w:val="center"/>
        <w:rPr>
          <w:rFonts w:ascii="Times New Roman" w:hAnsi="Times New Roman" w:cs="Times New Roman"/>
          <w:noProof/>
          <w:sz w:val="24"/>
          <w:szCs w:val="24"/>
        </w:rPr>
      </w:pPr>
    </w:p>
    <w:p w14:paraId="12F13B3F" w14:textId="4B7AA6FE" w:rsidR="003D51E3" w:rsidRDefault="003D51E3" w:rsidP="00924657">
      <w:pPr>
        <w:jc w:val="center"/>
        <w:rPr>
          <w:rFonts w:ascii="Times New Roman" w:hAnsi="Times New Roman" w:cs="Times New Roman"/>
          <w:noProof/>
          <w:sz w:val="24"/>
          <w:szCs w:val="24"/>
        </w:rPr>
      </w:pPr>
    </w:p>
    <w:p w14:paraId="3B654693" w14:textId="3751493F" w:rsidR="003D51E3" w:rsidRDefault="003D51E3" w:rsidP="00924657">
      <w:pPr>
        <w:jc w:val="center"/>
        <w:rPr>
          <w:rFonts w:ascii="Times New Roman" w:hAnsi="Times New Roman" w:cs="Times New Roman"/>
          <w:noProof/>
          <w:sz w:val="24"/>
          <w:szCs w:val="24"/>
        </w:rPr>
      </w:pPr>
    </w:p>
    <w:p w14:paraId="4473D98B" w14:textId="2B6D734D" w:rsidR="003D51E3" w:rsidRDefault="003D51E3" w:rsidP="00924657">
      <w:pPr>
        <w:jc w:val="center"/>
        <w:rPr>
          <w:rFonts w:ascii="Times New Roman" w:hAnsi="Times New Roman" w:cs="Times New Roman"/>
          <w:noProof/>
          <w:sz w:val="24"/>
          <w:szCs w:val="24"/>
        </w:rPr>
      </w:pPr>
    </w:p>
    <w:p w14:paraId="20ED2798" w14:textId="4514A4CC" w:rsidR="003D51E3" w:rsidRDefault="003D51E3" w:rsidP="00924657">
      <w:pPr>
        <w:jc w:val="center"/>
        <w:rPr>
          <w:rFonts w:ascii="Times New Roman" w:hAnsi="Times New Roman" w:cs="Times New Roman"/>
          <w:noProof/>
          <w:sz w:val="24"/>
          <w:szCs w:val="24"/>
        </w:rPr>
      </w:pPr>
    </w:p>
    <w:p w14:paraId="4402F0E3" w14:textId="3FE018F2" w:rsidR="003D51E3" w:rsidRDefault="003D51E3" w:rsidP="00924657">
      <w:pPr>
        <w:jc w:val="center"/>
        <w:rPr>
          <w:rFonts w:ascii="Times New Roman" w:hAnsi="Times New Roman" w:cs="Times New Roman"/>
          <w:noProof/>
          <w:sz w:val="24"/>
          <w:szCs w:val="24"/>
        </w:rPr>
      </w:pPr>
    </w:p>
    <w:p w14:paraId="1329C5A6" w14:textId="44901A97" w:rsidR="003D51E3" w:rsidRDefault="003D51E3" w:rsidP="00924657">
      <w:pPr>
        <w:jc w:val="center"/>
        <w:rPr>
          <w:rFonts w:ascii="Times New Roman" w:hAnsi="Times New Roman" w:cs="Times New Roman"/>
          <w:noProof/>
          <w:sz w:val="24"/>
          <w:szCs w:val="24"/>
        </w:rPr>
      </w:pPr>
    </w:p>
    <w:p w14:paraId="4852037C" w14:textId="2D7A3C26" w:rsidR="003D51E3" w:rsidRDefault="00E001A4" w:rsidP="002B21AE">
      <w:pPr>
        <w:pStyle w:val="Logo"/>
        <w:tabs>
          <w:tab w:val="left" w:pos="6282"/>
        </w:tabs>
      </w:pPr>
      <w:r>
        <w:rPr>
          <w:lang w:eastAsia="en-US"/>
        </w:rPr>
        <w:drawing>
          <wp:anchor distT="0" distB="0" distL="114300" distR="114300" simplePos="0" relativeHeight="251667456" behindDoc="1" locked="0" layoutInCell="1" allowOverlap="1" wp14:anchorId="71D11099" wp14:editId="145E926F">
            <wp:simplePos x="0" y="0"/>
            <wp:positionH relativeFrom="column">
              <wp:posOffset>2233654</wp:posOffset>
            </wp:positionH>
            <wp:positionV relativeFrom="paragraph">
              <wp:posOffset>2344420</wp:posOffset>
            </wp:positionV>
            <wp:extent cx="4485341" cy="15049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0">
                      <a:extLst>
                        <a:ext uri="{28A0092B-C50C-407E-A947-70E740481C1C}">
                          <a14:useLocalDpi xmlns:a14="http://schemas.microsoft.com/office/drawing/2010/main" val="0"/>
                        </a:ext>
                      </a:extLst>
                    </a:blip>
                    <a:srcRect t="24342" b="30921"/>
                    <a:stretch/>
                  </pic:blipFill>
                  <pic:spPr bwMode="auto">
                    <a:xfrm>
                      <a:off x="0" y="0"/>
                      <a:ext cx="4485341" cy="1504950"/>
                    </a:xfrm>
                    <a:prstGeom prst="rect">
                      <a:avLst/>
                    </a:prstGeom>
                    <a:ln>
                      <a:noFill/>
                    </a:ln>
                    <a:extLst>
                      <a:ext uri="{53640926-AAD7-44D8-BBD7-CCE9431645EC}">
                        <a14:shadowObscured xmlns:a14="http://schemas.microsoft.com/office/drawing/2010/main"/>
                      </a:ext>
                    </a:extLst>
                  </pic:spPr>
                </pic:pic>
              </a:graphicData>
            </a:graphic>
          </wp:anchor>
        </w:drawing>
      </w:r>
      <w:r>
        <w:rPr>
          <w:lang w:eastAsia="en-US"/>
        </w:rPr>
        <w:drawing>
          <wp:anchor distT="0" distB="0" distL="114300" distR="114300" simplePos="0" relativeHeight="251669504" behindDoc="1" locked="0" layoutInCell="1" allowOverlap="1" wp14:anchorId="468621D1" wp14:editId="2F6597F4">
            <wp:simplePos x="0" y="0"/>
            <wp:positionH relativeFrom="column">
              <wp:posOffset>913765</wp:posOffset>
            </wp:positionH>
            <wp:positionV relativeFrom="paragraph">
              <wp:posOffset>2178768</wp:posOffset>
            </wp:positionV>
            <wp:extent cx="1758507" cy="1550822"/>
            <wp:effectExtent l="0" t="0" r="0" b="0"/>
            <wp:wrapNone/>
            <wp:docPr id="20" name="Picture 20"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sidR="001D0022">
        <w:rPr>
          <w:lang w:eastAsia="en-US"/>
        </w:rPr>
        <mc:AlternateContent>
          <mc:Choice Requires="wps">
            <w:drawing>
              <wp:anchor distT="45720" distB="45720" distL="114300" distR="114300" simplePos="0" relativeHeight="251671552" behindDoc="0" locked="0" layoutInCell="1" allowOverlap="1" wp14:anchorId="5C606067" wp14:editId="72FB51AE">
                <wp:simplePos x="0" y="0"/>
                <wp:positionH relativeFrom="column">
                  <wp:posOffset>505957</wp:posOffset>
                </wp:positionH>
                <wp:positionV relativeFrom="paragraph">
                  <wp:posOffset>3900198</wp:posOffset>
                </wp:positionV>
                <wp:extent cx="5518150" cy="1200150"/>
                <wp:effectExtent l="0" t="0" r="635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0" cy="1200150"/>
                        </a:xfrm>
                        <a:prstGeom prst="rect">
                          <a:avLst/>
                        </a:prstGeom>
                        <a:solidFill>
                          <a:srgbClr val="FFFFFF"/>
                        </a:solidFill>
                        <a:ln w="9525">
                          <a:noFill/>
                          <a:miter lim="800000"/>
                          <a:headEnd/>
                          <a:tailEnd/>
                        </a:ln>
                      </wps:spPr>
                      <wps:txbx>
                        <w:txbxContent>
                          <w:p w14:paraId="6994A41C" w14:textId="2C2CB832" w:rsidR="00DA3D5D" w:rsidRDefault="00DA3D5D" w:rsidP="001D0022">
                            <w:pPr>
                              <w:jc w:val="center"/>
                              <w:rPr>
                                <w:b/>
                                <w:color w:val="000000" w:themeColor="text1"/>
                                <w:sz w:val="44"/>
                                <w:szCs w:val="44"/>
                              </w:rPr>
                            </w:pPr>
                            <w:r w:rsidRPr="00E0185B">
                              <w:rPr>
                                <w:b/>
                                <w:color w:val="000000" w:themeColor="text1"/>
                                <w:sz w:val="44"/>
                                <w:szCs w:val="44"/>
                              </w:rPr>
                              <w:t>NAO Documentation</w:t>
                            </w:r>
                            <w:r>
                              <w:rPr>
                                <w:b/>
                                <w:color w:val="000000" w:themeColor="text1"/>
                                <w:sz w:val="44"/>
                                <w:szCs w:val="44"/>
                              </w:rPr>
                              <w:t xml:space="preserve"> </w:t>
                            </w:r>
                            <w:r w:rsidR="00343849">
                              <w:rPr>
                                <w:b/>
                                <w:color w:val="000000" w:themeColor="text1"/>
                                <w:sz w:val="44"/>
                                <w:szCs w:val="44"/>
                              </w:rPr>
                              <w:t>Part</w:t>
                            </w:r>
                            <w:r w:rsidRPr="001D0022">
                              <w:rPr>
                                <w:b/>
                                <w:color w:val="000000" w:themeColor="text1"/>
                                <w:sz w:val="44"/>
                                <w:szCs w:val="44"/>
                              </w:rPr>
                              <w:t xml:space="preserve"> 1</w:t>
                            </w:r>
                            <w:r>
                              <w:rPr>
                                <w:b/>
                                <w:color w:val="000000" w:themeColor="text1"/>
                                <w:sz w:val="44"/>
                                <w:szCs w:val="44"/>
                              </w:rPr>
                              <w:t>:</w:t>
                            </w:r>
                          </w:p>
                          <w:p w14:paraId="2D59EEB0" w14:textId="4D44F5C0" w:rsidR="00DA3D5D" w:rsidRPr="00E0185B" w:rsidRDefault="00DA3D5D" w:rsidP="001D0022">
                            <w:pPr>
                              <w:jc w:val="center"/>
                              <w:rPr>
                                <w:b/>
                                <w:color w:val="FF0000"/>
                                <w:sz w:val="44"/>
                                <w:szCs w:val="44"/>
                              </w:rPr>
                            </w:pPr>
                            <w:r w:rsidRPr="00E0185B">
                              <w:rPr>
                                <w:b/>
                                <w:color w:val="FF0000"/>
                                <w:sz w:val="44"/>
                                <w:szCs w:val="44"/>
                              </w:rPr>
                              <w:t>Software Requirements Specification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06067" id="_x0000_s1028" type="#_x0000_t202" style="position:absolute;left:0;text-align:left;margin-left:39.85pt;margin-top:307.1pt;width:434.5pt;height:9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" stroked="f">
                <v:textbox>
                  <w:txbxContent>
                    <w:p w14:paraId="6994A41C" w14:textId="2C2CB832" w:rsidR="00DA3D5D" w:rsidRDefault="00DA3D5D" w:rsidP="001D0022">
                      <w:pPr>
                        <w:jc w:val="center"/>
                        <w:rPr>
                          <w:b/>
                          <w:color w:val="000000" w:themeColor="text1"/>
                          <w:sz w:val="44"/>
                          <w:szCs w:val="44"/>
                        </w:rPr>
                      </w:pPr>
                      <w:r w:rsidRPr="00E0185B">
                        <w:rPr>
                          <w:b/>
                          <w:color w:val="000000" w:themeColor="text1"/>
                          <w:sz w:val="44"/>
                          <w:szCs w:val="44"/>
                        </w:rPr>
                        <w:t>NAO Documentation</w:t>
                      </w:r>
                      <w:r>
                        <w:rPr>
                          <w:b/>
                          <w:color w:val="000000" w:themeColor="text1"/>
                          <w:sz w:val="44"/>
                          <w:szCs w:val="44"/>
                        </w:rPr>
                        <w:t xml:space="preserve"> </w:t>
                      </w:r>
                      <w:r w:rsidR="00343849">
                        <w:rPr>
                          <w:b/>
                          <w:color w:val="000000" w:themeColor="text1"/>
                          <w:sz w:val="44"/>
                          <w:szCs w:val="44"/>
                        </w:rPr>
                        <w:t>Part</w:t>
                      </w:r>
                      <w:r w:rsidRPr="001D0022">
                        <w:rPr>
                          <w:b/>
                          <w:color w:val="000000" w:themeColor="text1"/>
                          <w:sz w:val="44"/>
                          <w:szCs w:val="44"/>
                        </w:rPr>
                        <w:t xml:space="preserve"> 1</w:t>
                      </w:r>
                      <w:r>
                        <w:rPr>
                          <w:b/>
                          <w:color w:val="000000" w:themeColor="text1"/>
                          <w:sz w:val="44"/>
                          <w:szCs w:val="44"/>
                        </w:rPr>
                        <w:t>:</w:t>
                      </w:r>
                    </w:p>
                    <w:p w14:paraId="2D59EEB0" w14:textId="4D44F5C0" w:rsidR="00DA3D5D" w:rsidRPr="00E0185B" w:rsidRDefault="00DA3D5D" w:rsidP="001D0022">
                      <w:pPr>
                        <w:jc w:val="center"/>
                        <w:rPr>
                          <w:b/>
                          <w:color w:val="FF0000"/>
                          <w:sz w:val="44"/>
                          <w:szCs w:val="44"/>
                        </w:rPr>
                      </w:pPr>
                      <w:r w:rsidRPr="00E0185B">
                        <w:rPr>
                          <w:b/>
                          <w:color w:val="FF0000"/>
                          <w:sz w:val="44"/>
                          <w:szCs w:val="44"/>
                        </w:rPr>
                        <w:t>Software Requirements Specification</w:t>
                      </w:r>
                    </w:p>
                  </w:txbxContent>
                </v:textbox>
                <w10:wrap type="square"/>
              </v:shape>
            </w:pict>
          </mc:Fallback>
        </mc:AlternateContent>
      </w:r>
      <w:r w:rsidR="00E0185B">
        <w:rPr>
          <w:lang w:eastAsia="en-US"/>
        </w:rPr>
        <mc:AlternateContent>
          <mc:Choice Requires="wpg">
            <w:drawing>
              <wp:anchor distT="0" distB="0" distL="114300" distR="114300" simplePos="0" relativeHeight="251666432" behindDoc="1" locked="0" layoutInCell="1" allowOverlap="1" wp14:anchorId="4040F027" wp14:editId="01437C93">
                <wp:simplePos x="0" y="0"/>
                <wp:positionH relativeFrom="page">
                  <wp:posOffset>326003</wp:posOffset>
                </wp:positionH>
                <wp:positionV relativeFrom="page">
                  <wp:posOffset>421419</wp:posOffset>
                </wp:positionV>
                <wp:extent cx="228879" cy="9165834"/>
                <wp:effectExtent l="0" t="0" r="0" b="0"/>
                <wp:wrapNone/>
                <wp:docPr id="16" name="Group 16" descr="Decorative sidebar for cover page "/>
                <wp:cNvGraphicFramePr/>
                <a:graphic xmlns:a="http://schemas.openxmlformats.org/drawingml/2006/main">
                  <a:graphicData uri="http://schemas.microsoft.com/office/word/2010/wordprocessingGroup">
                    <wpg:wgp>
                      <wpg:cNvGrpSpPr/>
                      <wpg:grpSpPr>
                        <a:xfrm>
                          <a:off x="0" y="0"/>
                          <a:ext cx="228879" cy="9165834"/>
                          <a:chOff x="-588397" y="206734"/>
                          <a:chExt cx="228879" cy="9165834"/>
                        </a:xfrm>
                      </wpg:grpSpPr>
                      <wps:wsp>
                        <wps:cNvPr id="17" name="Rectangle 17" descr="Decorative sidebar"/>
                        <wps:cNvSpPr/>
                        <wps:spPr>
                          <a:xfrm>
                            <a:off x="-588397" y="206734"/>
                            <a:ext cx="228600" cy="878205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descr="Decorative sidebar"/>
                        <wps:cNvSpPr>
                          <a:spLocks noChangeAspect="1"/>
                        </wps:cNvSpPr>
                        <wps:spPr>
                          <a:xfrm>
                            <a:off x="-588118" y="9143968"/>
                            <a:ext cx="228600" cy="22860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4B21989" id="Group 16" o:spid="_x0000_s1026" alt="Decorative sidebar for cover page " style="position:absolute;margin-left:25.65pt;margin-top:33.2pt;width:18pt;height:721.7pt;z-index:-251650048;mso-position-horizontal-relative:page;mso-position-vertical-relative:page" coordorigin="-5883,2067" coordsize="2288,9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">
                <v:rect id="Rectangle 17" o:spid="_x0000_s1027" alt="Decorative sidebar" style="position:absolute;left:-5883;top:2067;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" fillcolor="#ffe084 [1304]" stroked="f" strokeweight="1pt"/>
                <v:rect id="Rectangle 18" o:spid="_x0000_s1028" alt="Decorative sidebar" style="position:absolute;left:-5881;top:9143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" fillcolor="#ff967a [1305]" stroked="f" strokeweight="1pt">
                  <o:lock v:ext="edit" aspectratio="t"/>
                </v:rect>
                <w10:wrap anchorx="page" anchory="page"/>
              </v:group>
            </w:pict>
          </mc:Fallback>
        </mc:AlternateContent>
      </w:r>
    </w:p>
    <w:p w14:paraId="748D4966" w14:textId="70FE44F1" w:rsidR="003D51E3" w:rsidRDefault="003D51E3" w:rsidP="00E279B8">
      <w:pPr>
        <w:rPr>
          <w:noProof/>
        </w:rPr>
      </w:pPr>
    </w:p>
    <w:p w14:paraId="00F6C503" w14:textId="62C6EF38" w:rsidR="003D51E3" w:rsidRDefault="003D51E3" w:rsidP="00E279B8">
      <w:pPr>
        <w:rPr>
          <w:noProof/>
        </w:rPr>
      </w:pPr>
    </w:p>
    <w:p w14:paraId="4F65BFD9" w14:textId="2D91E619" w:rsidR="003D51E3" w:rsidRDefault="003D51E3" w:rsidP="00E279B8">
      <w:pPr>
        <w:rPr>
          <w:noProof/>
        </w:rPr>
      </w:pPr>
    </w:p>
    <w:p w14:paraId="2CD08161" w14:textId="2AFE6C80" w:rsidR="003D51E3" w:rsidRDefault="003D51E3" w:rsidP="00E279B8">
      <w:pPr>
        <w:rPr>
          <w:noProof/>
        </w:rPr>
      </w:pPr>
    </w:p>
    <w:p w14:paraId="6222D6E2" w14:textId="372AEC51" w:rsidR="003D51E3" w:rsidRDefault="003D51E3" w:rsidP="00E279B8">
      <w:pPr>
        <w:rPr>
          <w:noProof/>
        </w:rPr>
      </w:pPr>
    </w:p>
    <w:p w14:paraId="5F03B2A9" w14:textId="43796515" w:rsidR="003D51E3" w:rsidRDefault="003D51E3" w:rsidP="00E279B8">
      <w:pPr>
        <w:rPr>
          <w:noProof/>
        </w:rPr>
      </w:pPr>
    </w:p>
    <w:p w14:paraId="49E3B191" w14:textId="796ADCBC" w:rsidR="003D51E3" w:rsidRDefault="003D51E3" w:rsidP="00E279B8">
      <w:pPr>
        <w:rPr>
          <w:noProof/>
        </w:rPr>
      </w:pPr>
    </w:p>
    <w:p w14:paraId="438328FD" w14:textId="002792FF" w:rsidR="003D51E3" w:rsidRDefault="003D51E3" w:rsidP="00E279B8">
      <w:pPr>
        <w:rPr>
          <w:noProof/>
        </w:rPr>
      </w:pPr>
    </w:p>
    <w:p w14:paraId="35734663" w14:textId="567886A0" w:rsidR="003D51E3" w:rsidRDefault="003D51E3" w:rsidP="00E279B8">
      <w:pPr>
        <w:rPr>
          <w:noProof/>
        </w:rPr>
      </w:pPr>
    </w:p>
    <w:p w14:paraId="5A7B8F7E" w14:textId="04062E9C" w:rsidR="003D51E3" w:rsidRDefault="003D51E3" w:rsidP="00E279B8">
      <w:pPr>
        <w:rPr>
          <w:noProof/>
        </w:rPr>
      </w:pPr>
    </w:p>
    <w:p w14:paraId="593E8FA7" w14:textId="77777777" w:rsidR="003D51E3" w:rsidRDefault="003D51E3" w:rsidP="001D0022">
      <w:pPr>
        <w:ind w:left="0"/>
        <w:rPr>
          <w:noProof/>
        </w:rPr>
      </w:pPr>
    </w:p>
    <w:sdt>
      <w:sdtPr>
        <w:rPr>
          <w:rFonts w:asciiTheme="minorHAnsi" w:eastAsiaTheme="minorEastAsia" w:hAnsiTheme="minorHAnsi" w:cstheme="minorBidi"/>
          <w:caps w:val="0"/>
          <w:color w:val="auto"/>
          <w:sz w:val="22"/>
          <w:szCs w:val="22"/>
        </w:rPr>
        <w:id w:val="536172152"/>
        <w:docPartObj>
          <w:docPartGallery w:val="Table of Contents"/>
          <w:docPartUnique/>
        </w:docPartObj>
      </w:sdtPr>
      <w:sdtEndPr>
        <w:rPr>
          <w:b/>
          <w:bCs/>
          <w:noProof/>
        </w:rPr>
      </w:sdtEndPr>
      <w:sdtContent>
        <w:p w14:paraId="6B45D29A" w14:textId="43E73FD9" w:rsidR="003D51E3" w:rsidRDefault="003D51E3" w:rsidP="001D0022">
          <w:pPr>
            <w:pStyle w:val="TOCHeading"/>
            <w:tabs>
              <w:tab w:val="left" w:pos="3994"/>
            </w:tabs>
            <w:ind w:left="0"/>
          </w:pPr>
          <w:r>
            <w:t>Contents</w:t>
          </w:r>
          <w:r w:rsidR="001D0022">
            <w:tab/>
          </w:r>
        </w:p>
        <w:p w14:paraId="70AD4438" w14:textId="6DA795CF" w:rsidR="003D51E3" w:rsidRDefault="003D51E3">
          <w:pPr>
            <w:pStyle w:val="TOC1"/>
            <w:tabs>
              <w:tab w:val="right" w:leader="dot" w:pos="9350"/>
            </w:tabs>
            <w:rPr>
              <w:noProof/>
              <w:kern w:val="0"/>
              <w:lang w:eastAsia="en-US"/>
              <w14:ligatures w14:val="none"/>
            </w:rPr>
          </w:pPr>
          <w:r>
            <w:rPr>
              <w:b/>
              <w:bCs/>
              <w:noProof/>
            </w:rPr>
            <w:fldChar w:fldCharType="begin"/>
          </w:r>
          <w:r>
            <w:rPr>
              <w:b/>
              <w:bCs/>
              <w:noProof/>
            </w:rPr>
            <w:instrText xml:space="preserve"> TOC \o "1-3" \h \z \u </w:instrText>
          </w:r>
          <w:r>
            <w:rPr>
              <w:b/>
              <w:bCs/>
              <w:noProof/>
            </w:rPr>
            <w:fldChar w:fldCharType="separate"/>
          </w:r>
          <w:hyperlink w:anchor="_Toc531181312" w:history="1">
            <w:r w:rsidRPr="00132ED2">
              <w:rPr>
                <w:rStyle w:val="Hyperlink"/>
                <w:noProof/>
              </w:rPr>
              <w:t>Section 1: Introduction</w:t>
            </w:r>
            <w:r>
              <w:rPr>
                <w:noProof/>
                <w:webHidden/>
              </w:rPr>
              <w:tab/>
            </w:r>
            <w:r>
              <w:rPr>
                <w:noProof/>
                <w:webHidden/>
              </w:rPr>
              <w:fldChar w:fldCharType="begin"/>
            </w:r>
            <w:r>
              <w:rPr>
                <w:noProof/>
                <w:webHidden/>
              </w:rPr>
              <w:instrText xml:space="preserve"> PAGEREF _Toc531181312 \h </w:instrText>
            </w:r>
            <w:r>
              <w:rPr>
                <w:noProof/>
                <w:webHidden/>
              </w:rPr>
            </w:r>
            <w:r>
              <w:rPr>
                <w:noProof/>
                <w:webHidden/>
              </w:rPr>
              <w:fldChar w:fldCharType="separate"/>
            </w:r>
            <w:r w:rsidR="00E9115C">
              <w:rPr>
                <w:noProof/>
                <w:webHidden/>
              </w:rPr>
              <w:t>4</w:t>
            </w:r>
            <w:r>
              <w:rPr>
                <w:noProof/>
                <w:webHidden/>
              </w:rPr>
              <w:fldChar w:fldCharType="end"/>
            </w:r>
          </w:hyperlink>
        </w:p>
        <w:p w14:paraId="421F164C" w14:textId="054AB18C" w:rsidR="003D51E3" w:rsidRDefault="00DA3D5D">
          <w:pPr>
            <w:pStyle w:val="TOC2"/>
            <w:tabs>
              <w:tab w:val="right" w:leader="dot" w:pos="9350"/>
            </w:tabs>
            <w:rPr>
              <w:noProof/>
              <w:kern w:val="0"/>
              <w:lang w:eastAsia="en-US"/>
              <w14:ligatures w14:val="none"/>
            </w:rPr>
          </w:pPr>
          <w:hyperlink w:anchor="_Toc531181313" w:history="1">
            <w:r w:rsidR="003D51E3" w:rsidRPr="00132ED2">
              <w:rPr>
                <w:rStyle w:val="Hyperlink"/>
                <w:rFonts w:eastAsia="Times New Roman"/>
                <w:noProof/>
                <w:lang w:eastAsia="en-US"/>
              </w:rPr>
              <w:t>1.1 Problem</w:t>
            </w:r>
            <w:r w:rsidR="003D51E3">
              <w:rPr>
                <w:noProof/>
                <w:webHidden/>
              </w:rPr>
              <w:tab/>
            </w:r>
            <w:r w:rsidR="003D51E3">
              <w:rPr>
                <w:noProof/>
                <w:webHidden/>
              </w:rPr>
              <w:fldChar w:fldCharType="begin"/>
            </w:r>
            <w:r w:rsidR="003D51E3">
              <w:rPr>
                <w:noProof/>
                <w:webHidden/>
              </w:rPr>
              <w:instrText xml:space="preserve"> PAGEREF _Toc531181313 \h </w:instrText>
            </w:r>
            <w:r w:rsidR="003D51E3">
              <w:rPr>
                <w:noProof/>
                <w:webHidden/>
              </w:rPr>
            </w:r>
            <w:r w:rsidR="003D51E3">
              <w:rPr>
                <w:noProof/>
                <w:webHidden/>
              </w:rPr>
              <w:fldChar w:fldCharType="separate"/>
            </w:r>
            <w:r w:rsidR="00E9115C">
              <w:rPr>
                <w:noProof/>
                <w:webHidden/>
              </w:rPr>
              <w:t>4</w:t>
            </w:r>
            <w:r w:rsidR="003D51E3">
              <w:rPr>
                <w:noProof/>
                <w:webHidden/>
              </w:rPr>
              <w:fldChar w:fldCharType="end"/>
            </w:r>
          </w:hyperlink>
        </w:p>
        <w:p w14:paraId="3DA7487D" w14:textId="4EA78481" w:rsidR="003D51E3" w:rsidRDefault="00DA3D5D">
          <w:pPr>
            <w:pStyle w:val="TOC2"/>
            <w:tabs>
              <w:tab w:val="right" w:leader="dot" w:pos="9350"/>
            </w:tabs>
            <w:rPr>
              <w:noProof/>
              <w:kern w:val="0"/>
              <w:lang w:eastAsia="en-US"/>
              <w14:ligatures w14:val="none"/>
            </w:rPr>
          </w:pPr>
          <w:hyperlink w:anchor="_Toc531181314" w:history="1">
            <w:r w:rsidR="003D51E3" w:rsidRPr="00132ED2">
              <w:rPr>
                <w:rStyle w:val="Hyperlink"/>
                <w:rFonts w:eastAsia="Times New Roman"/>
                <w:noProof/>
                <w:lang w:eastAsia="en-US"/>
              </w:rPr>
              <w:t>1.2 Scope</w:t>
            </w:r>
            <w:r w:rsidR="003D51E3">
              <w:rPr>
                <w:noProof/>
                <w:webHidden/>
              </w:rPr>
              <w:tab/>
            </w:r>
            <w:r w:rsidR="003D51E3">
              <w:rPr>
                <w:noProof/>
                <w:webHidden/>
              </w:rPr>
              <w:fldChar w:fldCharType="begin"/>
            </w:r>
            <w:r w:rsidR="003D51E3">
              <w:rPr>
                <w:noProof/>
                <w:webHidden/>
              </w:rPr>
              <w:instrText xml:space="preserve"> PAGEREF _Toc531181314 \h </w:instrText>
            </w:r>
            <w:r w:rsidR="003D51E3">
              <w:rPr>
                <w:noProof/>
                <w:webHidden/>
              </w:rPr>
            </w:r>
            <w:r w:rsidR="003D51E3">
              <w:rPr>
                <w:noProof/>
                <w:webHidden/>
              </w:rPr>
              <w:fldChar w:fldCharType="separate"/>
            </w:r>
            <w:r w:rsidR="00E9115C">
              <w:rPr>
                <w:noProof/>
                <w:webHidden/>
              </w:rPr>
              <w:t>4</w:t>
            </w:r>
            <w:r w:rsidR="003D51E3">
              <w:rPr>
                <w:noProof/>
                <w:webHidden/>
              </w:rPr>
              <w:fldChar w:fldCharType="end"/>
            </w:r>
          </w:hyperlink>
        </w:p>
        <w:p w14:paraId="5594A5F2" w14:textId="26FD612F" w:rsidR="003D51E3" w:rsidRDefault="00DA3D5D">
          <w:pPr>
            <w:pStyle w:val="TOC2"/>
            <w:tabs>
              <w:tab w:val="right" w:leader="dot" w:pos="9350"/>
            </w:tabs>
            <w:rPr>
              <w:noProof/>
              <w:kern w:val="0"/>
              <w:lang w:eastAsia="en-US"/>
              <w14:ligatures w14:val="none"/>
            </w:rPr>
          </w:pPr>
          <w:hyperlink w:anchor="_Toc531181315" w:history="1">
            <w:r w:rsidR="003D51E3" w:rsidRPr="00132ED2">
              <w:rPr>
                <w:rStyle w:val="Hyperlink"/>
                <w:rFonts w:eastAsia="Times New Roman"/>
                <w:noProof/>
                <w:lang w:eastAsia="en-US"/>
              </w:rPr>
              <w:t>1.3 Definitions, Acronyms, and Abbreviations</w:t>
            </w:r>
            <w:r w:rsidR="003D51E3">
              <w:rPr>
                <w:noProof/>
                <w:webHidden/>
              </w:rPr>
              <w:tab/>
            </w:r>
            <w:r w:rsidR="003D51E3">
              <w:rPr>
                <w:noProof/>
                <w:webHidden/>
              </w:rPr>
              <w:fldChar w:fldCharType="begin"/>
            </w:r>
            <w:r w:rsidR="003D51E3">
              <w:rPr>
                <w:noProof/>
                <w:webHidden/>
              </w:rPr>
              <w:instrText xml:space="preserve"> PAGEREF _Toc531181315 \h </w:instrText>
            </w:r>
            <w:r w:rsidR="003D51E3">
              <w:rPr>
                <w:noProof/>
                <w:webHidden/>
              </w:rPr>
            </w:r>
            <w:r w:rsidR="003D51E3">
              <w:rPr>
                <w:noProof/>
                <w:webHidden/>
              </w:rPr>
              <w:fldChar w:fldCharType="separate"/>
            </w:r>
            <w:r w:rsidR="00E9115C">
              <w:rPr>
                <w:noProof/>
                <w:webHidden/>
              </w:rPr>
              <w:t>4</w:t>
            </w:r>
            <w:r w:rsidR="003D51E3">
              <w:rPr>
                <w:noProof/>
                <w:webHidden/>
              </w:rPr>
              <w:fldChar w:fldCharType="end"/>
            </w:r>
          </w:hyperlink>
        </w:p>
        <w:p w14:paraId="611349F7" w14:textId="7076EF32" w:rsidR="003D51E3" w:rsidRDefault="00DA3D5D">
          <w:pPr>
            <w:pStyle w:val="TOC2"/>
            <w:tabs>
              <w:tab w:val="right" w:leader="dot" w:pos="9350"/>
            </w:tabs>
            <w:rPr>
              <w:noProof/>
              <w:kern w:val="0"/>
              <w:lang w:eastAsia="en-US"/>
              <w14:ligatures w14:val="none"/>
            </w:rPr>
          </w:pPr>
          <w:hyperlink w:anchor="_Toc531181330" w:history="1">
            <w:r w:rsidR="003D51E3" w:rsidRPr="00132ED2">
              <w:rPr>
                <w:rStyle w:val="Hyperlink"/>
                <w:rFonts w:eastAsia="Times New Roman"/>
                <w:noProof/>
                <w:lang w:eastAsia="en-US"/>
              </w:rPr>
              <w:t>1.</w:t>
            </w:r>
            <w:r w:rsidR="000D278A">
              <w:rPr>
                <w:rStyle w:val="Hyperlink"/>
                <w:rFonts w:eastAsia="Times New Roman"/>
                <w:noProof/>
                <w:lang w:eastAsia="en-US"/>
              </w:rPr>
              <w:t>4</w:t>
            </w:r>
            <w:r w:rsidR="003D51E3" w:rsidRPr="00132ED2">
              <w:rPr>
                <w:rStyle w:val="Hyperlink"/>
                <w:rFonts w:eastAsia="Times New Roman"/>
                <w:noProof/>
                <w:lang w:eastAsia="en-US"/>
              </w:rPr>
              <w:t xml:space="preserve"> Overview</w:t>
            </w:r>
            <w:r w:rsidR="003D51E3">
              <w:rPr>
                <w:noProof/>
                <w:webHidden/>
              </w:rPr>
              <w:tab/>
            </w:r>
            <w:r w:rsidR="003D51E3">
              <w:rPr>
                <w:noProof/>
                <w:webHidden/>
              </w:rPr>
              <w:fldChar w:fldCharType="begin"/>
            </w:r>
            <w:r w:rsidR="003D51E3">
              <w:rPr>
                <w:noProof/>
                <w:webHidden/>
              </w:rPr>
              <w:instrText xml:space="preserve"> PAGEREF _Toc531181330 \h </w:instrText>
            </w:r>
            <w:r w:rsidR="003D51E3">
              <w:rPr>
                <w:noProof/>
                <w:webHidden/>
              </w:rPr>
            </w:r>
            <w:r w:rsidR="003D51E3">
              <w:rPr>
                <w:noProof/>
                <w:webHidden/>
              </w:rPr>
              <w:fldChar w:fldCharType="separate"/>
            </w:r>
            <w:r w:rsidR="00E9115C">
              <w:rPr>
                <w:noProof/>
                <w:webHidden/>
              </w:rPr>
              <w:t>6</w:t>
            </w:r>
            <w:r w:rsidR="003D51E3">
              <w:rPr>
                <w:noProof/>
                <w:webHidden/>
              </w:rPr>
              <w:fldChar w:fldCharType="end"/>
            </w:r>
          </w:hyperlink>
        </w:p>
        <w:p w14:paraId="3C096A10" w14:textId="68631CE9" w:rsidR="003D51E3" w:rsidRDefault="00DA3D5D">
          <w:pPr>
            <w:pStyle w:val="TOC1"/>
            <w:tabs>
              <w:tab w:val="right" w:leader="dot" w:pos="9350"/>
            </w:tabs>
            <w:rPr>
              <w:noProof/>
              <w:kern w:val="0"/>
              <w:lang w:eastAsia="en-US"/>
              <w14:ligatures w14:val="none"/>
            </w:rPr>
          </w:pPr>
          <w:hyperlink w:anchor="_Toc531181331" w:history="1">
            <w:r w:rsidR="003D51E3" w:rsidRPr="00132ED2">
              <w:rPr>
                <w:rStyle w:val="Hyperlink"/>
                <w:noProof/>
              </w:rPr>
              <w:t>Section 2: Overall Description</w:t>
            </w:r>
            <w:r w:rsidR="003D51E3">
              <w:rPr>
                <w:noProof/>
                <w:webHidden/>
              </w:rPr>
              <w:tab/>
            </w:r>
            <w:r w:rsidR="003D51E3">
              <w:rPr>
                <w:noProof/>
                <w:webHidden/>
              </w:rPr>
              <w:fldChar w:fldCharType="begin"/>
            </w:r>
            <w:r w:rsidR="003D51E3">
              <w:rPr>
                <w:noProof/>
                <w:webHidden/>
              </w:rPr>
              <w:instrText xml:space="preserve"> PAGEREF _Toc531181331 \h </w:instrText>
            </w:r>
            <w:r w:rsidR="003D51E3">
              <w:rPr>
                <w:noProof/>
                <w:webHidden/>
              </w:rPr>
            </w:r>
            <w:r w:rsidR="003D51E3">
              <w:rPr>
                <w:noProof/>
                <w:webHidden/>
              </w:rPr>
              <w:fldChar w:fldCharType="separate"/>
            </w:r>
            <w:r w:rsidR="00E9115C">
              <w:rPr>
                <w:noProof/>
                <w:webHidden/>
              </w:rPr>
              <w:t>6</w:t>
            </w:r>
            <w:r w:rsidR="003D51E3">
              <w:rPr>
                <w:noProof/>
                <w:webHidden/>
              </w:rPr>
              <w:fldChar w:fldCharType="end"/>
            </w:r>
          </w:hyperlink>
        </w:p>
        <w:p w14:paraId="5036BFC7" w14:textId="1CD43FC2" w:rsidR="003D51E3" w:rsidRDefault="00DA3D5D">
          <w:pPr>
            <w:pStyle w:val="TOC2"/>
            <w:tabs>
              <w:tab w:val="right" w:leader="dot" w:pos="9350"/>
            </w:tabs>
            <w:rPr>
              <w:noProof/>
              <w:kern w:val="0"/>
              <w:lang w:eastAsia="en-US"/>
              <w14:ligatures w14:val="none"/>
            </w:rPr>
          </w:pPr>
          <w:hyperlink w:anchor="_Toc531181332" w:history="1">
            <w:r w:rsidR="003D51E3" w:rsidRPr="00132ED2">
              <w:rPr>
                <w:rStyle w:val="Hyperlink"/>
                <w:rFonts w:eastAsia="Times New Roman"/>
                <w:noProof/>
                <w:lang w:eastAsia="en-US"/>
              </w:rPr>
              <w:t xml:space="preserve">2.1 </w:t>
            </w:r>
            <w:r w:rsidR="00003EF2">
              <w:rPr>
                <w:rStyle w:val="Hyperlink"/>
                <w:rFonts w:eastAsia="Times New Roman"/>
                <w:noProof/>
                <w:lang w:eastAsia="en-US"/>
              </w:rPr>
              <w:t>Project</w:t>
            </w:r>
            <w:r w:rsidR="003D51E3" w:rsidRPr="00132ED2">
              <w:rPr>
                <w:rStyle w:val="Hyperlink"/>
                <w:rFonts w:eastAsia="Times New Roman"/>
                <w:noProof/>
                <w:lang w:eastAsia="en-US"/>
              </w:rPr>
              <w:t xml:space="preserve"> Perspective &amp; Functionality</w:t>
            </w:r>
            <w:r w:rsidR="003D51E3">
              <w:rPr>
                <w:noProof/>
                <w:webHidden/>
              </w:rPr>
              <w:tab/>
            </w:r>
            <w:r w:rsidR="003D51E3">
              <w:rPr>
                <w:noProof/>
                <w:webHidden/>
              </w:rPr>
              <w:fldChar w:fldCharType="begin"/>
            </w:r>
            <w:r w:rsidR="003D51E3">
              <w:rPr>
                <w:noProof/>
                <w:webHidden/>
              </w:rPr>
              <w:instrText xml:space="preserve"> PAGEREF _Toc531181332 \h </w:instrText>
            </w:r>
            <w:r w:rsidR="003D51E3">
              <w:rPr>
                <w:noProof/>
                <w:webHidden/>
              </w:rPr>
            </w:r>
            <w:r w:rsidR="003D51E3">
              <w:rPr>
                <w:noProof/>
                <w:webHidden/>
              </w:rPr>
              <w:fldChar w:fldCharType="separate"/>
            </w:r>
            <w:r w:rsidR="00E9115C">
              <w:rPr>
                <w:noProof/>
                <w:webHidden/>
              </w:rPr>
              <w:t>6</w:t>
            </w:r>
            <w:r w:rsidR="003D51E3">
              <w:rPr>
                <w:noProof/>
                <w:webHidden/>
              </w:rPr>
              <w:fldChar w:fldCharType="end"/>
            </w:r>
          </w:hyperlink>
        </w:p>
        <w:p w14:paraId="4CBAA6CB" w14:textId="04AFF434" w:rsidR="003D51E3" w:rsidRDefault="00DA3D5D">
          <w:pPr>
            <w:pStyle w:val="TOC2"/>
            <w:tabs>
              <w:tab w:val="right" w:leader="dot" w:pos="9350"/>
            </w:tabs>
            <w:rPr>
              <w:noProof/>
              <w:kern w:val="0"/>
              <w:lang w:eastAsia="en-US"/>
              <w14:ligatures w14:val="none"/>
            </w:rPr>
          </w:pPr>
          <w:hyperlink w:anchor="_Toc531181335" w:history="1">
            <w:r w:rsidR="003D51E3" w:rsidRPr="00132ED2">
              <w:rPr>
                <w:rStyle w:val="Hyperlink"/>
                <w:rFonts w:eastAsia="Times New Roman"/>
                <w:noProof/>
                <w:lang w:eastAsia="en-US"/>
              </w:rPr>
              <w:t>2.2 Suggested Functionalities</w:t>
            </w:r>
            <w:r w:rsidR="003D51E3">
              <w:rPr>
                <w:noProof/>
                <w:webHidden/>
              </w:rPr>
              <w:tab/>
            </w:r>
            <w:r w:rsidR="003D51E3">
              <w:rPr>
                <w:noProof/>
                <w:webHidden/>
              </w:rPr>
              <w:fldChar w:fldCharType="begin"/>
            </w:r>
            <w:r w:rsidR="003D51E3">
              <w:rPr>
                <w:noProof/>
                <w:webHidden/>
              </w:rPr>
              <w:instrText xml:space="preserve"> PAGEREF _Toc531181335 \h </w:instrText>
            </w:r>
            <w:r w:rsidR="003D51E3">
              <w:rPr>
                <w:noProof/>
                <w:webHidden/>
              </w:rPr>
            </w:r>
            <w:r w:rsidR="003D51E3">
              <w:rPr>
                <w:noProof/>
                <w:webHidden/>
              </w:rPr>
              <w:fldChar w:fldCharType="separate"/>
            </w:r>
            <w:r w:rsidR="00E9115C">
              <w:rPr>
                <w:noProof/>
                <w:webHidden/>
              </w:rPr>
              <w:t>6</w:t>
            </w:r>
            <w:r w:rsidR="003D51E3">
              <w:rPr>
                <w:noProof/>
                <w:webHidden/>
              </w:rPr>
              <w:fldChar w:fldCharType="end"/>
            </w:r>
          </w:hyperlink>
        </w:p>
        <w:p w14:paraId="2F9D90D0" w14:textId="1B5ABB0B" w:rsidR="003D51E3" w:rsidRDefault="00DA3D5D">
          <w:pPr>
            <w:pStyle w:val="TOC2"/>
            <w:tabs>
              <w:tab w:val="right" w:leader="dot" w:pos="9350"/>
            </w:tabs>
            <w:rPr>
              <w:noProof/>
              <w:kern w:val="0"/>
              <w:lang w:eastAsia="en-US"/>
              <w14:ligatures w14:val="none"/>
            </w:rPr>
          </w:pPr>
          <w:hyperlink w:anchor="_Toc531181336" w:history="1">
            <w:r w:rsidR="003D51E3" w:rsidRPr="00132ED2">
              <w:rPr>
                <w:rStyle w:val="Hyperlink"/>
                <w:rFonts w:eastAsia="Times New Roman"/>
                <w:noProof/>
                <w:lang w:eastAsia="en-US"/>
              </w:rPr>
              <w:t>2.3 User Characteristics</w:t>
            </w:r>
            <w:r w:rsidR="003D51E3">
              <w:rPr>
                <w:noProof/>
                <w:webHidden/>
              </w:rPr>
              <w:tab/>
            </w:r>
            <w:r w:rsidR="003D51E3">
              <w:rPr>
                <w:noProof/>
                <w:webHidden/>
              </w:rPr>
              <w:fldChar w:fldCharType="begin"/>
            </w:r>
            <w:r w:rsidR="003D51E3">
              <w:rPr>
                <w:noProof/>
                <w:webHidden/>
              </w:rPr>
              <w:instrText xml:space="preserve"> PAGEREF _Toc531181336 \h </w:instrText>
            </w:r>
            <w:r w:rsidR="003D51E3">
              <w:rPr>
                <w:noProof/>
                <w:webHidden/>
              </w:rPr>
            </w:r>
            <w:r w:rsidR="003D51E3">
              <w:rPr>
                <w:noProof/>
                <w:webHidden/>
              </w:rPr>
              <w:fldChar w:fldCharType="separate"/>
            </w:r>
            <w:r w:rsidR="00E9115C">
              <w:rPr>
                <w:noProof/>
                <w:webHidden/>
              </w:rPr>
              <w:t>7</w:t>
            </w:r>
            <w:r w:rsidR="003D51E3">
              <w:rPr>
                <w:noProof/>
                <w:webHidden/>
              </w:rPr>
              <w:fldChar w:fldCharType="end"/>
            </w:r>
          </w:hyperlink>
        </w:p>
        <w:p w14:paraId="4AC957F3" w14:textId="0B7B1FC5" w:rsidR="003D51E3" w:rsidRDefault="00DA3D5D">
          <w:pPr>
            <w:pStyle w:val="TOC2"/>
            <w:tabs>
              <w:tab w:val="right" w:leader="dot" w:pos="9350"/>
            </w:tabs>
            <w:rPr>
              <w:noProof/>
              <w:kern w:val="0"/>
              <w:lang w:eastAsia="en-US"/>
              <w14:ligatures w14:val="none"/>
            </w:rPr>
          </w:pPr>
          <w:hyperlink w:anchor="_Toc531181337" w:history="1">
            <w:r w:rsidR="003D51E3" w:rsidRPr="00132ED2">
              <w:rPr>
                <w:rStyle w:val="Hyperlink"/>
                <w:rFonts w:eastAsia="Times New Roman"/>
                <w:noProof/>
                <w:lang w:eastAsia="en-US"/>
              </w:rPr>
              <w:t>2.4 Constraints and Limitations</w:t>
            </w:r>
            <w:r w:rsidR="003D51E3">
              <w:rPr>
                <w:noProof/>
                <w:webHidden/>
              </w:rPr>
              <w:tab/>
            </w:r>
            <w:r w:rsidR="003D51E3">
              <w:rPr>
                <w:noProof/>
                <w:webHidden/>
              </w:rPr>
              <w:fldChar w:fldCharType="begin"/>
            </w:r>
            <w:r w:rsidR="003D51E3">
              <w:rPr>
                <w:noProof/>
                <w:webHidden/>
              </w:rPr>
              <w:instrText xml:space="preserve"> PAGEREF _Toc531181337 \h </w:instrText>
            </w:r>
            <w:r w:rsidR="003D51E3">
              <w:rPr>
                <w:noProof/>
                <w:webHidden/>
              </w:rPr>
            </w:r>
            <w:r w:rsidR="003D51E3">
              <w:rPr>
                <w:noProof/>
                <w:webHidden/>
              </w:rPr>
              <w:fldChar w:fldCharType="separate"/>
            </w:r>
            <w:r w:rsidR="00E9115C">
              <w:rPr>
                <w:noProof/>
                <w:webHidden/>
              </w:rPr>
              <w:t>7</w:t>
            </w:r>
            <w:r w:rsidR="003D51E3">
              <w:rPr>
                <w:noProof/>
                <w:webHidden/>
              </w:rPr>
              <w:fldChar w:fldCharType="end"/>
            </w:r>
          </w:hyperlink>
        </w:p>
        <w:p w14:paraId="293FDDB2" w14:textId="4ADC3E78" w:rsidR="003D51E3" w:rsidRDefault="00DA3D5D">
          <w:pPr>
            <w:pStyle w:val="TOC2"/>
            <w:tabs>
              <w:tab w:val="right" w:leader="dot" w:pos="9350"/>
            </w:tabs>
            <w:rPr>
              <w:noProof/>
              <w:kern w:val="0"/>
              <w:lang w:eastAsia="en-US"/>
              <w14:ligatures w14:val="none"/>
            </w:rPr>
          </w:pPr>
          <w:hyperlink w:anchor="_Toc531181338" w:history="1">
            <w:r w:rsidR="003D51E3" w:rsidRPr="00132ED2">
              <w:rPr>
                <w:rStyle w:val="Hyperlink"/>
                <w:rFonts w:eastAsia="Times New Roman"/>
                <w:noProof/>
                <w:lang w:eastAsia="en-US"/>
              </w:rPr>
              <w:t>2.5 Assumptions &amp; Dependencies</w:t>
            </w:r>
            <w:r w:rsidR="003D51E3">
              <w:rPr>
                <w:noProof/>
                <w:webHidden/>
              </w:rPr>
              <w:tab/>
            </w:r>
            <w:r w:rsidR="003D51E3">
              <w:rPr>
                <w:noProof/>
                <w:webHidden/>
              </w:rPr>
              <w:fldChar w:fldCharType="begin"/>
            </w:r>
            <w:r w:rsidR="003D51E3">
              <w:rPr>
                <w:noProof/>
                <w:webHidden/>
              </w:rPr>
              <w:instrText xml:space="preserve"> PAGEREF _Toc531181338 \h </w:instrText>
            </w:r>
            <w:r w:rsidR="003D51E3">
              <w:rPr>
                <w:noProof/>
                <w:webHidden/>
              </w:rPr>
            </w:r>
            <w:r w:rsidR="003D51E3">
              <w:rPr>
                <w:noProof/>
                <w:webHidden/>
              </w:rPr>
              <w:fldChar w:fldCharType="separate"/>
            </w:r>
            <w:r w:rsidR="00E9115C">
              <w:rPr>
                <w:noProof/>
                <w:webHidden/>
              </w:rPr>
              <w:t>8</w:t>
            </w:r>
            <w:r w:rsidR="003D51E3">
              <w:rPr>
                <w:noProof/>
                <w:webHidden/>
              </w:rPr>
              <w:fldChar w:fldCharType="end"/>
            </w:r>
          </w:hyperlink>
        </w:p>
        <w:p w14:paraId="1228B608" w14:textId="2B44173D" w:rsidR="003D51E3" w:rsidRDefault="00DA3D5D">
          <w:pPr>
            <w:pStyle w:val="TOC2"/>
            <w:tabs>
              <w:tab w:val="right" w:leader="dot" w:pos="9350"/>
            </w:tabs>
            <w:rPr>
              <w:noProof/>
              <w:kern w:val="0"/>
              <w:lang w:eastAsia="en-US"/>
              <w14:ligatures w14:val="none"/>
            </w:rPr>
          </w:pPr>
          <w:hyperlink w:anchor="_Toc531181339" w:history="1">
            <w:r w:rsidR="003D51E3" w:rsidRPr="00132ED2">
              <w:rPr>
                <w:rStyle w:val="Hyperlink"/>
                <w:rFonts w:eastAsia="Times New Roman"/>
                <w:noProof/>
                <w:lang w:eastAsia="en-US"/>
              </w:rPr>
              <w:t>2.6 High Level Design</w:t>
            </w:r>
            <w:r w:rsidR="003D51E3">
              <w:rPr>
                <w:noProof/>
                <w:webHidden/>
              </w:rPr>
              <w:tab/>
            </w:r>
            <w:r w:rsidR="003D51E3">
              <w:rPr>
                <w:noProof/>
                <w:webHidden/>
              </w:rPr>
              <w:fldChar w:fldCharType="begin"/>
            </w:r>
            <w:r w:rsidR="003D51E3">
              <w:rPr>
                <w:noProof/>
                <w:webHidden/>
              </w:rPr>
              <w:instrText xml:space="preserve"> PAGEREF _Toc531181339 \h </w:instrText>
            </w:r>
            <w:r w:rsidR="003D51E3">
              <w:rPr>
                <w:noProof/>
                <w:webHidden/>
              </w:rPr>
            </w:r>
            <w:r w:rsidR="003D51E3">
              <w:rPr>
                <w:noProof/>
                <w:webHidden/>
              </w:rPr>
              <w:fldChar w:fldCharType="separate"/>
            </w:r>
            <w:r w:rsidR="00E9115C">
              <w:rPr>
                <w:noProof/>
                <w:webHidden/>
              </w:rPr>
              <w:t>9</w:t>
            </w:r>
            <w:r w:rsidR="003D51E3">
              <w:rPr>
                <w:noProof/>
                <w:webHidden/>
              </w:rPr>
              <w:fldChar w:fldCharType="end"/>
            </w:r>
          </w:hyperlink>
        </w:p>
        <w:p w14:paraId="3EDC0582" w14:textId="19B6C320" w:rsidR="003D51E3" w:rsidRDefault="00DA3D5D">
          <w:pPr>
            <w:pStyle w:val="TOC1"/>
            <w:tabs>
              <w:tab w:val="right" w:leader="dot" w:pos="9350"/>
            </w:tabs>
            <w:rPr>
              <w:noProof/>
              <w:kern w:val="0"/>
              <w:lang w:eastAsia="en-US"/>
              <w14:ligatures w14:val="none"/>
            </w:rPr>
          </w:pPr>
          <w:hyperlink w:anchor="_Toc531181340" w:history="1">
            <w:r w:rsidR="003D51E3" w:rsidRPr="00132ED2">
              <w:rPr>
                <w:rStyle w:val="Hyperlink"/>
                <w:noProof/>
              </w:rPr>
              <w:t>Section 3: Requirements Overview</w:t>
            </w:r>
            <w:r w:rsidR="003D51E3">
              <w:rPr>
                <w:noProof/>
                <w:webHidden/>
              </w:rPr>
              <w:tab/>
            </w:r>
            <w:r w:rsidR="003D51E3">
              <w:rPr>
                <w:noProof/>
                <w:webHidden/>
              </w:rPr>
              <w:fldChar w:fldCharType="begin"/>
            </w:r>
            <w:r w:rsidR="003D51E3">
              <w:rPr>
                <w:noProof/>
                <w:webHidden/>
              </w:rPr>
              <w:instrText xml:space="preserve"> PAGEREF _Toc531181340 \h </w:instrText>
            </w:r>
            <w:r w:rsidR="003D51E3">
              <w:rPr>
                <w:noProof/>
                <w:webHidden/>
              </w:rPr>
            </w:r>
            <w:r w:rsidR="003D51E3">
              <w:rPr>
                <w:noProof/>
                <w:webHidden/>
              </w:rPr>
              <w:fldChar w:fldCharType="separate"/>
            </w:r>
            <w:r w:rsidR="00E9115C">
              <w:rPr>
                <w:noProof/>
                <w:webHidden/>
              </w:rPr>
              <w:t>9</w:t>
            </w:r>
            <w:r w:rsidR="003D51E3">
              <w:rPr>
                <w:noProof/>
                <w:webHidden/>
              </w:rPr>
              <w:fldChar w:fldCharType="end"/>
            </w:r>
          </w:hyperlink>
        </w:p>
        <w:p w14:paraId="19CC1356" w14:textId="2853CBBC" w:rsidR="003D51E3" w:rsidRDefault="00DA3D5D">
          <w:pPr>
            <w:pStyle w:val="TOC2"/>
            <w:tabs>
              <w:tab w:val="right" w:leader="dot" w:pos="9350"/>
            </w:tabs>
            <w:rPr>
              <w:noProof/>
              <w:kern w:val="0"/>
              <w:lang w:eastAsia="en-US"/>
              <w14:ligatures w14:val="none"/>
            </w:rPr>
          </w:pPr>
          <w:hyperlink w:anchor="_Toc531181341" w:history="1">
            <w:r w:rsidR="003D51E3" w:rsidRPr="00132ED2">
              <w:rPr>
                <w:rStyle w:val="Hyperlink"/>
                <w:rFonts w:eastAsia="Times New Roman"/>
                <w:noProof/>
                <w:lang w:eastAsia="en-US"/>
              </w:rPr>
              <w:t>3.1: Requirements Checklist</w:t>
            </w:r>
            <w:r w:rsidR="003D51E3">
              <w:rPr>
                <w:noProof/>
                <w:webHidden/>
              </w:rPr>
              <w:tab/>
            </w:r>
            <w:r w:rsidR="003D51E3">
              <w:rPr>
                <w:noProof/>
                <w:webHidden/>
              </w:rPr>
              <w:fldChar w:fldCharType="begin"/>
            </w:r>
            <w:r w:rsidR="003D51E3">
              <w:rPr>
                <w:noProof/>
                <w:webHidden/>
              </w:rPr>
              <w:instrText xml:space="preserve"> PAGEREF _Toc531181341 \h </w:instrText>
            </w:r>
            <w:r w:rsidR="003D51E3">
              <w:rPr>
                <w:noProof/>
                <w:webHidden/>
              </w:rPr>
            </w:r>
            <w:r w:rsidR="003D51E3">
              <w:rPr>
                <w:noProof/>
                <w:webHidden/>
              </w:rPr>
              <w:fldChar w:fldCharType="separate"/>
            </w:r>
            <w:r w:rsidR="00E9115C">
              <w:rPr>
                <w:noProof/>
                <w:webHidden/>
              </w:rPr>
              <w:t>9</w:t>
            </w:r>
            <w:r w:rsidR="003D51E3">
              <w:rPr>
                <w:noProof/>
                <w:webHidden/>
              </w:rPr>
              <w:fldChar w:fldCharType="end"/>
            </w:r>
          </w:hyperlink>
        </w:p>
        <w:p w14:paraId="450E8C2E" w14:textId="094D7AFF" w:rsidR="003D51E3" w:rsidRDefault="00DA3D5D">
          <w:pPr>
            <w:pStyle w:val="TOC2"/>
            <w:tabs>
              <w:tab w:val="right" w:leader="dot" w:pos="9350"/>
            </w:tabs>
            <w:rPr>
              <w:noProof/>
              <w:kern w:val="0"/>
              <w:lang w:eastAsia="en-US"/>
              <w14:ligatures w14:val="none"/>
            </w:rPr>
          </w:pPr>
          <w:hyperlink w:anchor="_Toc531181342" w:history="1">
            <w:r w:rsidR="003D51E3" w:rsidRPr="00132ED2">
              <w:rPr>
                <w:rStyle w:val="Hyperlink"/>
                <w:rFonts w:eastAsia="Times New Roman"/>
                <w:noProof/>
                <w:lang w:eastAsia="en-US"/>
              </w:rPr>
              <w:t>3.2: Functional Requirements</w:t>
            </w:r>
            <w:r w:rsidR="003D51E3">
              <w:rPr>
                <w:noProof/>
                <w:webHidden/>
              </w:rPr>
              <w:tab/>
            </w:r>
            <w:r w:rsidR="003D51E3">
              <w:rPr>
                <w:noProof/>
                <w:webHidden/>
              </w:rPr>
              <w:fldChar w:fldCharType="begin"/>
            </w:r>
            <w:r w:rsidR="003D51E3">
              <w:rPr>
                <w:noProof/>
                <w:webHidden/>
              </w:rPr>
              <w:instrText xml:space="preserve"> PAGEREF _Toc531181342 \h </w:instrText>
            </w:r>
            <w:r w:rsidR="003D51E3">
              <w:rPr>
                <w:noProof/>
                <w:webHidden/>
              </w:rPr>
            </w:r>
            <w:r w:rsidR="003D51E3">
              <w:rPr>
                <w:noProof/>
                <w:webHidden/>
              </w:rPr>
              <w:fldChar w:fldCharType="separate"/>
            </w:r>
            <w:r w:rsidR="00E9115C">
              <w:rPr>
                <w:noProof/>
                <w:webHidden/>
              </w:rPr>
              <w:t>9</w:t>
            </w:r>
            <w:r w:rsidR="003D51E3">
              <w:rPr>
                <w:noProof/>
                <w:webHidden/>
              </w:rPr>
              <w:fldChar w:fldCharType="end"/>
            </w:r>
          </w:hyperlink>
        </w:p>
        <w:p w14:paraId="5A24948E" w14:textId="13AE6524" w:rsidR="003D51E3" w:rsidRDefault="00DA3D5D">
          <w:pPr>
            <w:pStyle w:val="TOC2"/>
            <w:tabs>
              <w:tab w:val="right" w:leader="dot" w:pos="9350"/>
            </w:tabs>
            <w:rPr>
              <w:noProof/>
              <w:kern w:val="0"/>
              <w:lang w:eastAsia="en-US"/>
              <w14:ligatures w14:val="none"/>
            </w:rPr>
          </w:pPr>
          <w:hyperlink w:anchor="_Toc531181343" w:history="1">
            <w:r w:rsidR="003D51E3" w:rsidRPr="00132ED2">
              <w:rPr>
                <w:rStyle w:val="Hyperlink"/>
                <w:rFonts w:eastAsia="Times New Roman"/>
                <w:noProof/>
                <w:lang w:eastAsia="en-US"/>
              </w:rPr>
              <w:t>3.3: Non-Functional Requirements</w:t>
            </w:r>
            <w:r w:rsidR="003D51E3">
              <w:rPr>
                <w:noProof/>
                <w:webHidden/>
              </w:rPr>
              <w:tab/>
            </w:r>
            <w:r w:rsidR="003D51E3">
              <w:rPr>
                <w:noProof/>
                <w:webHidden/>
              </w:rPr>
              <w:fldChar w:fldCharType="begin"/>
            </w:r>
            <w:r w:rsidR="003D51E3">
              <w:rPr>
                <w:noProof/>
                <w:webHidden/>
              </w:rPr>
              <w:instrText xml:space="preserve"> PAGEREF _Toc531181343 \h </w:instrText>
            </w:r>
            <w:r w:rsidR="003D51E3">
              <w:rPr>
                <w:noProof/>
                <w:webHidden/>
              </w:rPr>
            </w:r>
            <w:r w:rsidR="003D51E3">
              <w:rPr>
                <w:noProof/>
                <w:webHidden/>
              </w:rPr>
              <w:fldChar w:fldCharType="separate"/>
            </w:r>
            <w:r w:rsidR="00E9115C">
              <w:rPr>
                <w:noProof/>
                <w:webHidden/>
              </w:rPr>
              <w:t>10</w:t>
            </w:r>
            <w:r w:rsidR="003D51E3">
              <w:rPr>
                <w:noProof/>
                <w:webHidden/>
              </w:rPr>
              <w:fldChar w:fldCharType="end"/>
            </w:r>
          </w:hyperlink>
        </w:p>
        <w:p w14:paraId="4863EF3E" w14:textId="2EAF2AAD" w:rsidR="003D51E3" w:rsidRDefault="00DA3D5D">
          <w:pPr>
            <w:pStyle w:val="TOC2"/>
            <w:tabs>
              <w:tab w:val="right" w:leader="dot" w:pos="9350"/>
            </w:tabs>
            <w:rPr>
              <w:noProof/>
              <w:kern w:val="0"/>
              <w:lang w:eastAsia="en-US"/>
              <w14:ligatures w14:val="none"/>
            </w:rPr>
          </w:pPr>
          <w:hyperlink w:anchor="_Toc531181344" w:history="1">
            <w:r w:rsidR="003D51E3" w:rsidRPr="00132ED2">
              <w:rPr>
                <w:rStyle w:val="Hyperlink"/>
                <w:rFonts w:eastAsia="Times New Roman"/>
                <w:noProof/>
                <w:lang w:eastAsia="en-US"/>
              </w:rPr>
              <w:t>3.4: Requirements Q &amp; A</w:t>
            </w:r>
            <w:r w:rsidR="003D51E3">
              <w:rPr>
                <w:noProof/>
                <w:webHidden/>
              </w:rPr>
              <w:tab/>
            </w:r>
            <w:r w:rsidR="003D51E3">
              <w:rPr>
                <w:noProof/>
                <w:webHidden/>
              </w:rPr>
              <w:fldChar w:fldCharType="begin"/>
            </w:r>
            <w:r w:rsidR="003D51E3">
              <w:rPr>
                <w:noProof/>
                <w:webHidden/>
              </w:rPr>
              <w:instrText xml:space="preserve"> PAGEREF _Toc531181344 \h </w:instrText>
            </w:r>
            <w:r w:rsidR="003D51E3">
              <w:rPr>
                <w:noProof/>
                <w:webHidden/>
              </w:rPr>
            </w:r>
            <w:r w:rsidR="003D51E3">
              <w:rPr>
                <w:noProof/>
                <w:webHidden/>
              </w:rPr>
              <w:fldChar w:fldCharType="separate"/>
            </w:r>
            <w:r w:rsidR="00E9115C">
              <w:rPr>
                <w:noProof/>
                <w:webHidden/>
              </w:rPr>
              <w:t>10</w:t>
            </w:r>
            <w:r w:rsidR="003D51E3">
              <w:rPr>
                <w:noProof/>
                <w:webHidden/>
              </w:rPr>
              <w:fldChar w:fldCharType="end"/>
            </w:r>
          </w:hyperlink>
        </w:p>
        <w:p w14:paraId="3CDDE754" w14:textId="052607E9" w:rsidR="003D51E3" w:rsidRDefault="00DA3D5D">
          <w:pPr>
            <w:pStyle w:val="TOC1"/>
            <w:tabs>
              <w:tab w:val="right" w:leader="dot" w:pos="9350"/>
            </w:tabs>
            <w:rPr>
              <w:noProof/>
              <w:kern w:val="0"/>
              <w:lang w:eastAsia="en-US"/>
              <w14:ligatures w14:val="none"/>
            </w:rPr>
          </w:pPr>
          <w:hyperlink w:anchor="_Toc531181345" w:history="1">
            <w:r w:rsidR="003D51E3" w:rsidRPr="00132ED2">
              <w:rPr>
                <w:rStyle w:val="Hyperlink"/>
                <w:noProof/>
              </w:rPr>
              <w:t>Section 4: Requirements Analysis</w:t>
            </w:r>
            <w:r w:rsidR="003D51E3">
              <w:rPr>
                <w:noProof/>
                <w:webHidden/>
              </w:rPr>
              <w:tab/>
            </w:r>
            <w:r w:rsidR="003D51E3">
              <w:rPr>
                <w:noProof/>
                <w:webHidden/>
              </w:rPr>
              <w:fldChar w:fldCharType="begin"/>
            </w:r>
            <w:r w:rsidR="003D51E3">
              <w:rPr>
                <w:noProof/>
                <w:webHidden/>
              </w:rPr>
              <w:instrText xml:space="preserve"> PAGEREF _Toc531181345 \h </w:instrText>
            </w:r>
            <w:r w:rsidR="003D51E3">
              <w:rPr>
                <w:noProof/>
                <w:webHidden/>
              </w:rPr>
            </w:r>
            <w:r w:rsidR="003D51E3">
              <w:rPr>
                <w:noProof/>
                <w:webHidden/>
              </w:rPr>
              <w:fldChar w:fldCharType="separate"/>
            </w:r>
            <w:r w:rsidR="00E9115C">
              <w:rPr>
                <w:noProof/>
                <w:webHidden/>
              </w:rPr>
              <w:t>11</w:t>
            </w:r>
            <w:r w:rsidR="003D51E3">
              <w:rPr>
                <w:noProof/>
                <w:webHidden/>
              </w:rPr>
              <w:fldChar w:fldCharType="end"/>
            </w:r>
          </w:hyperlink>
        </w:p>
        <w:p w14:paraId="28005822" w14:textId="6667BE72" w:rsidR="003D51E3" w:rsidRDefault="00DA3D5D">
          <w:pPr>
            <w:pStyle w:val="TOC2"/>
            <w:tabs>
              <w:tab w:val="right" w:leader="dot" w:pos="9350"/>
            </w:tabs>
            <w:rPr>
              <w:noProof/>
              <w:kern w:val="0"/>
              <w:lang w:eastAsia="en-US"/>
              <w14:ligatures w14:val="none"/>
            </w:rPr>
          </w:pPr>
          <w:hyperlink w:anchor="_Toc531181346" w:history="1">
            <w:r w:rsidR="003D51E3" w:rsidRPr="00132ED2">
              <w:rPr>
                <w:rStyle w:val="Hyperlink"/>
                <w:noProof/>
              </w:rPr>
              <w:t>4.1 Validity Check</w:t>
            </w:r>
            <w:r w:rsidR="003D51E3">
              <w:rPr>
                <w:noProof/>
                <w:webHidden/>
              </w:rPr>
              <w:tab/>
            </w:r>
            <w:r w:rsidR="003D51E3">
              <w:rPr>
                <w:noProof/>
                <w:webHidden/>
              </w:rPr>
              <w:fldChar w:fldCharType="begin"/>
            </w:r>
            <w:r w:rsidR="003D51E3">
              <w:rPr>
                <w:noProof/>
                <w:webHidden/>
              </w:rPr>
              <w:instrText xml:space="preserve"> PAGEREF _Toc531181346 \h </w:instrText>
            </w:r>
            <w:r w:rsidR="003D51E3">
              <w:rPr>
                <w:noProof/>
                <w:webHidden/>
              </w:rPr>
            </w:r>
            <w:r w:rsidR="003D51E3">
              <w:rPr>
                <w:noProof/>
                <w:webHidden/>
              </w:rPr>
              <w:fldChar w:fldCharType="separate"/>
            </w:r>
            <w:r w:rsidR="00E9115C">
              <w:rPr>
                <w:noProof/>
                <w:webHidden/>
              </w:rPr>
              <w:t>11</w:t>
            </w:r>
            <w:r w:rsidR="003D51E3">
              <w:rPr>
                <w:noProof/>
                <w:webHidden/>
              </w:rPr>
              <w:fldChar w:fldCharType="end"/>
            </w:r>
          </w:hyperlink>
        </w:p>
        <w:p w14:paraId="3041E94B" w14:textId="2A04AF70" w:rsidR="003D51E3" w:rsidRDefault="00DA3D5D">
          <w:pPr>
            <w:pStyle w:val="TOC2"/>
            <w:tabs>
              <w:tab w:val="right" w:leader="dot" w:pos="9350"/>
            </w:tabs>
            <w:rPr>
              <w:noProof/>
              <w:kern w:val="0"/>
              <w:lang w:eastAsia="en-US"/>
              <w14:ligatures w14:val="none"/>
            </w:rPr>
          </w:pPr>
          <w:hyperlink w:anchor="_Toc531181347" w:history="1">
            <w:r w:rsidR="003D51E3" w:rsidRPr="00132ED2">
              <w:rPr>
                <w:rStyle w:val="Hyperlink"/>
                <w:rFonts w:eastAsia="Times New Roman"/>
                <w:noProof/>
                <w:shd w:val="clear" w:color="auto" w:fill="FFFFFF"/>
                <w:lang w:eastAsia="en-US"/>
              </w:rPr>
              <w:t>4.2 Feasibility Check</w:t>
            </w:r>
            <w:r w:rsidR="003D51E3">
              <w:rPr>
                <w:noProof/>
                <w:webHidden/>
              </w:rPr>
              <w:tab/>
            </w:r>
            <w:r w:rsidR="003D51E3">
              <w:rPr>
                <w:noProof/>
                <w:webHidden/>
              </w:rPr>
              <w:fldChar w:fldCharType="begin"/>
            </w:r>
            <w:r w:rsidR="003D51E3">
              <w:rPr>
                <w:noProof/>
                <w:webHidden/>
              </w:rPr>
              <w:instrText xml:space="preserve"> PAGEREF _Toc531181347 \h </w:instrText>
            </w:r>
            <w:r w:rsidR="003D51E3">
              <w:rPr>
                <w:noProof/>
                <w:webHidden/>
              </w:rPr>
            </w:r>
            <w:r w:rsidR="003D51E3">
              <w:rPr>
                <w:noProof/>
                <w:webHidden/>
              </w:rPr>
              <w:fldChar w:fldCharType="separate"/>
            </w:r>
            <w:r w:rsidR="00E9115C">
              <w:rPr>
                <w:noProof/>
                <w:webHidden/>
              </w:rPr>
              <w:t>11</w:t>
            </w:r>
            <w:r w:rsidR="003D51E3">
              <w:rPr>
                <w:noProof/>
                <w:webHidden/>
              </w:rPr>
              <w:fldChar w:fldCharType="end"/>
            </w:r>
          </w:hyperlink>
        </w:p>
        <w:p w14:paraId="6B9FAD06" w14:textId="5D1C615F" w:rsidR="003D51E3" w:rsidRDefault="00DA3D5D">
          <w:pPr>
            <w:pStyle w:val="TOC2"/>
            <w:tabs>
              <w:tab w:val="right" w:leader="dot" w:pos="9350"/>
            </w:tabs>
            <w:rPr>
              <w:noProof/>
              <w:kern w:val="0"/>
              <w:lang w:eastAsia="en-US"/>
              <w14:ligatures w14:val="none"/>
            </w:rPr>
          </w:pPr>
          <w:hyperlink w:anchor="_Toc531181348" w:history="1">
            <w:r w:rsidR="003D51E3" w:rsidRPr="00132ED2">
              <w:rPr>
                <w:rStyle w:val="Hyperlink"/>
                <w:rFonts w:eastAsia="Times New Roman"/>
                <w:noProof/>
                <w:shd w:val="clear" w:color="auto" w:fill="FFFFFF"/>
                <w:lang w:eastAsia="en-US"/>
              </w:rPr>
              <w:t>4.3 Consistency Check</w:t>
            </w:r>
            <w:r w:rsidR="003D51E3">
              <w:rPr>
                <w:noProof/>
                <w:webHidden/>
              </w:rPr>
              <w:tab/>
            </w:r>
            <w:r w:rsidR="003D51E3">
              <w:rPr>
                <w:noProof/>
                <w:webHidden/>
              </w:rPr>
              <w:fldChar w:fldCharType="begin"/>
            </w:r>
            <w:r w:rsidR="003D51E3">
              <w:rPr>
                <w:noProof/>
                <w:webHidden/>
              </w:rPr>
              <w:instrText xml:space="preserve"> PAGEREF _Toc531181348 \h </w:instrText>
            </w:r>
            <w:r w:rsidR="003D51E3">
              <w:rPr>
                <w:noProof/>
                <w:webHidden/>
              </w:rPr>
            </w:r>
            <w:r w:rsidR="003D51E3">
              <w:rPr>
                <w:noProof/>
                <w:webHidden/>
              </w:rPr>
              <w:fldChar w:fldCharType="separate"/>
            </w:r>
            <w:r w:rsidR="00E9115C">
              <w:rPr>
                <w:noProof/>
                <w:webHidden/>
              </w:rPr>
              <w:t>12</w:t>
            </w:r>
            <w:r w:rsidR="003D51E3">
              <w:rPr>
                <w:noProof/>
                <w:webHidden/>
              </w:rPr>
              <w:fldChar w:fldCharType="end"/>
            </w:r>
          </w:hyperlink>
        </w:p>
        <w:p w14:paraId="67BDA3A8" w14:textId="68EC206A" w:rsidR="003D51E3" w:rsidRDefault="00DA3D5D">
          <w:pPr>
            <w:pStyle w:val="TOC2"/>
            <w:tabs>
              <w:tab w:val="right" w:leader="dot" w:pos="9350"/>
            </w:tabs>
            <w:rPr>
              <w:noProof/>
              <w:kern w:val="0"/>
              <w:lang w:eastAsia="en-US"/>
              <w14:ligatures w14:val="none"/>
            </w:rPr>
          </w:pPr>
          <w:hyperlink w:anchor="_Toc531181349" w:history="1">
            <w:r w:rsidR="003D51E3" w:rsidRPr="00132ED2">
              <w:rPr>
                <w:rStyle w:val="Hyperlink"/>
                <w:rFonts w:eastAsia="Times New Roman"/>
                <w:noProof/>
                <w:lang w:eastAsia="en-US"/>
              </w:rPr>
              <w:t>4.4 Project Timeline</w:t>
            </w:r>
            <w:r w:rsidR="003D51E3">
              <w:rPr>
                <w:noProof/>
                <w:webHidden/>
              </w:rPr>
              <w:tab/>
            </w:r>
            <w:r w:rsidR="003D51E3">
              <w:rPr>
                <w:noProof/>
                <w:webHidden/>
              </w:rPr>
              <w:fldChar w:fldCharType="begin"/>
            </w:r>
            <w:r w:rsidR="003D51E3">
              <w:rPr>
                <w:noProof/>
                <w:webHidden/>
              </w:rPr>
              <w:instrText xml:space="preserve"> PAGEREF _Toc531181349 \h </w:instrText>
            </w:r>
            <w:r w:rsidR="003D51E3">
              <w:rPr>
                <w:noProof/>
                <w:webHidden/>
              </w:rPr>
            </w:r>
            <w:r w:rsidR="003D51E3">
              <w:rPr>
                <w:noProof/>
                <w:webHidden/>
              </w:rPr>
              <w:fldChar w:fldCharType="separate"/>
            </w:r>
            <w:r w:rsidR="00E9115C">
              <w:rPr>
                <w:noProof/>
                <w:webHidden/>
              </w:rPr>
              <w:t>12</w:t>
            </w:r>
            <w:r w:rsidR="003D51E3">
              <w:rPr>
                <w:noProof/>
                <w:webHidden/>
              </w:rPr>
              <w:fldChar w:fldCharType="end"/>
            </w:r>
          </w:hyperlink>
        </w:p>
        <w:p w14:paraId="713C5432" w14:textId="50D5ED35" w:rsidR="003D51E3" w:rsidRDefault="00DA3D5D">
          <w:pPr>
            <w:pStyle w:val="TOC1"/>
            <w:tabs>
              <w:tab w:val="right" w:leader="dot" w:pos="9350"/>
            </w:tabs>
            <w:rPr>
              <w:noProof/>
              <w:kern w:val="0"/>
              <w:lang w:eastAsia="en-US"/>
              <w14:ligatures w14:val="none"/>
            </w:rPr>
          </w:pPr>
          <w:hyperlink w:anchor="_Toc531181350" w:history="1">
            <w:r w:rsidR="003D51E3" w:rsidRPr="00132ED2">
              <w:rPr>
                <w:rStyle w:val="Hyperlink"/>
                <w:noProof/>
              </w:rPr>
              <w:t>Section 5: Prioritization of Requirements</w:t>
            </w:r>
            <w:r w:rsidR="003D51E3">
              <w:rPr>
                <w:noProof/>
                <w:webHidden/>
              </w:rPr>
              <w:tab/>
            </w:r>
            <w:r w:rsidR="003D51E3">
              <w:rPr>
                <w:noProof/>
                <w:webHidden/>
              </w:rPr>
              <w:fldChar w:fldCharType="begin"/>
            </w:r>
            <w:r w:rsidR="003D51E3">
              <w:rPr>
                <w:noProof/>
                <w:webHidden/>
              </w:rPr>
              <w:instrText xml:space="preserve"> PAGEREF _Toc531181350 \h </w:instrText>
            </w:r>
            <w:r w:rsidR="003D51E3">
              <w:rPr>
                <w:noProof/>
                <w:webHidden/>
              </w:rPr>
            </w:r>
            <w:r w:rsidR="003D51E3">
              <w:rPr>
                <w:noProof/>
                <w:webHidden/>
              </w:rPr>
              <w:fldChar w:fldCharType="separate"/>
            </w:r>
            <w:r w:rsidR="00E9115C">
              <w:rPr>
                <w:noProof/>
                <w:webHidden/>
              </w:rPr>
              <w:t>13</w:t>
            </w:r>
            <w:r w:rsidR="003D51E3">
              <w:rPr>
                <w:noProof/>
                <w:webHidden/>
              </w:rPr>
              <w:fldChar w:fldCharType="end"/>
            </w:r>
          </w:hyperlink>
        </w:p>
        <w:p w14:paraId="3276FF25" w14:textId="77777777" w:rsidR="003D51E3" w:rsidRDefault="003D51E3">
          <w:r>
            <w:rPr>
              <w:b/>
              <w:bCs/>
              <w:noProof/>
            </w:rPr>
            <w:fldChar w:fldCharType="end"/>
          </w:r>
        </w:p>
      </w:sdtContent>
    </w:sdt>
    <w:p w14:paraId="7B49D693" w14:textId="77777777" w:rsidR="001D0022" w:rsidRDefault="001D0022" w:rsidP="006E589E">
      <w:pPr>
        <w:pStyle w:val="Heading1"/>
      </w:pPr>
      <w:bookmarkStart w:id="0" w:name="_Toc531009992"/>
      <w:bookmarkStart w:id="1" w:name="_Toc531181312"/>
    </w:p>
    <w:p w14:paraId="216BF940" w14:textId="77777777" w:rsidR="001D0022" w:rsidRDefault="001D0022" w:rsidP="006E589E">
      <w:pPr>
        <w:pStyle w:val="Heading1"/>
      </w:pPr>
    </w:p>
    <w:p w14:paraId="003A4D52" w14:textId="77777777" w:rsidR="001D0022" w:rsidRDefault="001D0022" w:rsidP="006E589E">
      <w:pPr>
        <w:pStyle w:val="Heading1"/>
      </w:pPr>
    </w:p>
    <w:p w14:paraId="518B9E35" w14:textId="74413AE8" w:rsidR="001D0022" w:rsidRDefault="001D0022" w:rsidP="001D0022">
      <w:pPr>
        <w:pStyle w:val="Heading1"/>
        <w:ind w:left="0"/>
      </w:pPr>
    </w:p>
    <w:p w14:paraId="057DC674" w14:textId="499FB9F9" w:rsidR="001D0022" w:rsidRDefault="001D0022" w:rsidP="001D0022"/>
    <w:p w14:paraId="0FAE727B" w14:textId="77777777" w:rsidR="001D0022" w:rsidRPr="001D0022" w:rsidRDefault="001D0022" w:rsidP="001D0022"/>
    <w:p w14:paraId="1A270762" w14:textId="1EC6F401" w:rsidR="003D51E3" w:rsidRPr="006E589E" w:rsidRDefault="003D51E3" w:rsidP="006E589E">
      <w:pPr>
        <w:pStyle w:val="Heading1"/>
      </w:pPr>
      <w:r w:rsidRPr="006E589E">
        <w:lastRenderedPageBreak/>
        <w:t>Section 1: Introduction</w:t>
      </w:r>
      <w:bookmarkEnd w:id="0"/>
      <w:bookmarkEnd w:id="1"/>
    </w:p>
    <w:p w14:paraId="656C228F" w14:textId="77777777" w:rsidR="001D0022" w:rsidRDefault="001D0022" w:rsidP="001D0022">
      <w:pPr>
        <w:pStyle w:val="Heading2"/>
        <w:rPr>
          <w:rFonts w:ascii="Times New Roman" w:eastAsia="Times New Roman" w:hAnsi="Times New Roman" w:cs="Times New Roman"/>
          <w:caps w:val="0"/>
          <w:color w:val="auto"/>
          <w:kern w:val="0"/>
          <w:lang w:eastAsia="en-US"/>
          <w14:ligatures w14:val="none"/>
        </w:rPr>
      </w:pPr>
      <w:bookmarkStart w:id="2" w:name="_Toc531009993"/>
      <w:bookmarkStart w:id="3" w:name="_Toc531181313"/>
    </w:p>
    <w:p w14:paraId="632CE292" w14:textId="73C19B34" w:rsidR="003D51E3" w:rsidRPr="001D0022" w:rsidRDefault="003D51E3" w:rsidP="001D0022">
      <w:pPr>
        <w:pStyle w:val="Heading2"/>
        <w:rPr>
          <w:rFonts w:ascii="Times New Roman" w:eastAsia="Times New Roman" w:hAnsi="Times New Roman" w:cs="Times New Roman"/>
          <w:lang w:eastAsia="en-US"/>
        </w:rPr>
      </w:pPr>
      <w:r w:rsidRPr="006E589E">
        <w:rPr>
          <w:rFonts w:eastAsia="Times New Roman"/>
          <w:lang w:eastAsia="en-US"/>
        </w:rPr>
        <w:t>1.1 Problem</w:t>
      </w:r>
      <w:bookmarkEnd w:id="2"/>
      <w:bookmarkEnd w:id="3"/>
    </w:p>
    <w:p w14:paraId="4BFCF10D" w14:textId="05A0974B" w:rsidR="003D51E3" w:rsidRPr="006E589E" w:rsidRDefault="000D278A" w:rsidP="001D0022">
      <w:pPr>
        <w:spacing w:after="0"/>
        <w:ind w:left="0" w:right="0" w:firstLine="720"/>
        <w:rPr>
          <w:rFonts w:ascii="Times New Roman" w:eastAsia="Times New Roman" w:hAnsi="Times New Roman" w:cs="Times New Roman"/>
          <w:sz w:val="24"/>
          <w:szCs w:val="24"/>
          <w:lang w:eastAsia="en-US"/>
        </w:rPr>
      </w:pPr>
      <w:r>
        <w:rPr>
          <w:rFonts w:ascii="Arial" w:eastAsia="Times New Roman" w:hAnsi="Arial" w:cs="Arial"/>
          <w:color w:val="000000"/>
          <w:kern w:val="0"/>
          <w:lang w:eastAsia="en-US"/>
          <w14:ligatures w14:val="none"/>
        </w:rPr>
        <w:t xml:space="preserve">The </w:t>
      </w:r>
      <w:r w:rsidR="001D0022">
        <w:rPr>
          <w:rFonts w:ascii="Arial" w:eastAsia="Times New Roman" w:hAnsi="Arial" w:cs="Arial"/>
          <w:color w:val="000000"/>
          <w:kern w:val="0"/>
          <w:lang w:eastAsia="en-US"/>
          <w14:ligatures w14:val="none"/>
        </w:rPr>
        <w:t>AriGato</w:t>
      </w:r>
      <w:r>
        <w:rPr>
          <w:rFonts w:ascii="Arial" w:eastAsia="Times New Roman" w:hAnsi="Arial" w:cs="Arial"/>
          <w:color w:val="000000"/>
          <w:kern w:val="0"/>
          <w:lang w:eastAsia="en-US"/>
          <w14:ligatures w14:val="none"/>
        </w:rPr>
        <w:t xml:space="preserve"> team</w:t>
      </w:r>
      <w:r w:rsidR="003D51E3" w:rsidRPr="006E589E">
        <w:rPr>
          <w:rFonts w:ascii="Arial" w:eastAsia="Times New Roman" w:hAnsi="Arial" w:cs="Arial"/>
          <w:color w:val="000000"/>
          <w:kern w:val="0"/>
          <w:lang w:eastAsia="en-US"/>
          <w14:ligatures w14:val="none"/>
        </w:rPr>
        <w:t xml:space="preserve"> </w:t>
      </w:r>
      <w:r>
        <w:rPr>
          <w:rFonts w:ascii="Arial" w:eastAsia="Times New Roman" w:hAnsi="Arial" w:cs="Arial"/>
          <w:color w:val="000000"/>
          <w:kern w:val="0"/>
          <w:lang w:eastAsia="en-US"/>
          <w14:ligatures w14:val="none"/>
        </w:rPr>
        <w:t>has been tasked with showcasing</w:t>
      </w:r>
      <w:r w:rsidR="003D51E3" w:rsidRPr="006E589E">
        <w:rPr>
          <w:rFonts w:ascii="Arial" w:eastAsia="Times New Roman" w:hAnsi="Arial" w:cs="Arial"/>
          <w:color w:val="000000"/>
          <w:kern w:val="0"/>
          <w:lang w:eastAsia="en-US"/>
          <w14:ligatures w14:val="none"/>
        </w:rPr>
        <w:t xml:space="preserve"> the capabilities of the Aldebaran NAO robots </w:t>
      </w:r>
      <w:r w:rsidR="001D0022">
        <w:rPr>
          <w:rFonts w:ascii="Arial" w:eastAsia="Times New Roman" w:hAnsi="Arial" w:cs="Arial"/>
          <w:color w:val="000000"/>
          <w:kern w:val="0"/>
          <w:lang w:eastAsia="en-US"/>
          <w14:ligatures w14:val="none"/>
        </w:rPr>
        <w:t xml:space="preserve">that were </w:t>
      </w:r>
      <w:r w:rsidR="003D51E3" w:rsidRPr="006E589E">
        <w:rPr>
          <w:rFonts w:ascii="Arial" w:eastAsia="Times New Roman" w:hAnsi="Arial" w:cs="Arial"/>
          <w:color w:val="000000"/>
          <w:kern w:val="0"/>
          <w:lang w:eastAsia="en-US"/>
          <w14:ligatures w14:val="none"/>
        </w:rPr>
        <w:t>recently acquired by Central Washington</w:t>
      </w:r>
      <w:r>
        <w:rPr>
          <w:rFonts w:ascii="Arial" w:eastAsia="Times New Roman" w:hAnsi="Arial" w:cs="Arial"/>
          <w:color w:val="000000"/>
          <w:kern w:val="0"/>
          <w:lang w:eastAsia="en-US"/>
          <w14:ligatures w14:val="none"/>
        </w:rPr>
        <w:t xml:space="preserve"> University,</w:t>
      </w:r>
      <w:r w:rsidR="003D51E3" w:rsidRPr="006E589E">
        <w:rPr>
          <w:rFonts w:ascii="Arial" w:eastAsia="Times New Roman" w:hAnsi="Arial" w:cs="Arial"/>
          <w:color w:val="000000"/>
          <w:kern w:val="0"/>
          <w:lang w:eastAsia="en-US"/>
          <w14:ligatures w14:val="none"/>
        </w:rPr>
        <w:t xml:space="preserve"> </w:t>
      </w:r>
      <w:r w:rsidR="001D0022">
        <w:rPr>
          <w:rFonts w:ascii="Arial" w:eastAsia="Times New Roman" w:hAnsi="Arial" w:cs="Arial"/>
          <w:color w:val="000000"/>
          <w:kern w:val="0"/>
          <w:lang w:eastAsia="en-US"/>
          <w14:ligatures w14:val="none"/>
        </w:rPr>
        <w:t>by</w:t>
      </w:r>
      <w:r>
        <w:rPr>
          <w:rFonts w:ascii="Arial" w:eastAsia="Times New Roman" w:hAnsi="Arial" w:cs="Arial"/>
          <w:color w:val="000000"/>
          <w:kern w:val="0"/>
          <w:lang w:eastAsia="en-US"/>
          <w14:ligatures w14:val="none"/>
        </w:rPr>
        <w:t xml:space="preserve"> means of</w:t>
      </w:r>
      <w:r w:rsidR="001D0022">
        <w:rPr>
          <w:rFonts w:ascii="Arial" w:eastAsia="Times New Roman" w:hAnsi="Arial" w:cs="Arial"/>
          <w:color w:val="000000"/>
          <w:kern w:val="0"/>
          <w:lang w:eastAsia="en-US"/>
          <w14:ligatures w14:val="none"/>
        </w:rPr>
        <w:t xml:space="preserve"> creating various forms of</w:t>
      </w:r>
      <w:r w:rsidR="003D51E3" w:rsidRPr="006E589E">
        <w:rPr>
          <w:rFonts w:ascii="Arial" w:eastAsia="Times New Roman" w:hAnsi="Arial" w:cs="Arial"/>
          <w:color w:val="000000"/>
          <w:kern w:val="0"/>
          <w:lang w:eastAsia="en-US"/>
          <w14:ligatures w14:val="none"/>
        </w:rPr>
        <w:t xml:space="preserve"> human-</w:t>
      </w:r>
      <w:r>
        <w:rPr>
          <w:rFonts w:ascii="Arial" w:eastAsia="Times New Roman" w:hAnsi="Arial" w:cs="Arial"/>
          <w:color w:val="000000"/>
          <w:kern w:val="0"/>
          <w:lang w:eastAsia="en-US"/>
          <w14:ligatures w14:val="none"/>
        </w:rPr>
        <w:t>to-</w:t>
      </w:r>
      <w:r w:rsidR="003D51E3" w:rsidRPr="006E589E">
        <w:rPr>
          <w:rFonts w:ascii="Arial" w:eastAsia="Times New Roman" w:hAnsi="Arial" w:cs="Arial"/>
          <w:color w:val="000000"/>
          <w:kern w:val="0"/>
          <w:lang w:eastAsia="en-US"/>
          <w14:ligatures w14:val="none"/>
        </w:rPr>
        <w:t>robot interaction</w:t>
      </w:r>
      <w:r>
        <w:rPr>
          <w:rFonts w:ascii="Arial" w:eastAsia="Times New Roman" w:hAnsi="Arial" w:cs="Arial"/>
          <w:color w:val="000000"/>
          <w:kern w:val="0"/>
          <w:lang w:eastAsia="en-US"/>
          <w14:ligatures w14:val="none"/>
        </w:rPr>
        <w:t xml:space="preserve"> using NAO’s numerous technological features</w:t>
      </w:r>
      <w:r w:rsidR="003D51E3" w:rsidRPr="006E589E">
        <w:rPr>
          <w:rFonts w:ascii="Arial" w:eastAsia="Times New Roman" w:hAnsi="Arial" w:cs="Arial"/>
          <w:color w:val="000000"/>
          <w:kern w:val="0"/>
          <w:lang w:eastAsia="en-US"/>
          <w14:ligatures w14:val="none"/>
        </w:rPr>
        <w:t xml:space="preserve">. The client </w:t>
      </w:r>
      <w:r>
        <w:rPr>
          <w:rFonts w:ascii="Arial" w:eastAsia="Times New Roman" w:hAnsi="Arial" w:cs="Arial"/>
          <w:color w:val="000000"/>
          <w:kern w:val="0"/>
          <w:lang w:eastAsia="en-US"/>
          <w14:ligatures w14:val="none"/>
        </w:rPr>
        <w:t xml:space="preserve">has </w:t>
      </w:r>
      <w:r w:rsidR="003D51E3" w:rsidRPr="006E589E">
        <w:rPr>
          <w:rFonts w:ascii="Arial" w:eastAsia="Times New Roman" w:hAnsi="Arial" w:cs="Arial"/>
          <w:color w:val="000000"/>
          <w:kern w:val="0"/>
          <w:lang w:eastAsia="en-US"/>
          <w14:ligatures w14:val="none"/>
        </w:rPr>
        <w:t xml:space="preserve">specifically </w:t>
      </w:r>
      <w:r>
        <w:rPr>
          <w:rFonts w:ascii="Arial" w:eastAsia="Times New Roman" w:hAnsi="Arial" w:cs="Arial"/>
          <w:color w:val="000000"/>
          <w:kern w:val="0"/>
          <w:lang w:eastAsia="en-US"/>
          <w14:ligatures w14:val="none"/>
        </w:rPr>
        <w:t>asked for</w:t>
      </w:r>
      <w:r w:rsidR="004529ED">
        <w:rPr>
          <w:rFonts w:ascii="Arial" w:eastAsia="Times New Roman" w:hAnsi="Arial" w:cs="Arial"/>
          <w:color w:val="000000"/>
          <w:kern w:val="0"/>
          <w:lang w:eastAsia="en-US"/>
          <w14:ligatures w14:val="none"/>
        </w:rPr>
        <w:t xml:space="preserve"> the</w:t>
      </w:r>
      <w:r>
        <w:rPr>
          <w:rFonts w:ascii="Arial" w:eastAsia="Times New Roman" w:hAnsi="Arial" w:cs="Arial"/>
          <w:color w:val="000000"/>
          <w:kern w:val="0"/>
          <w:lang w:eastAsia="en-US"/>
          <w14:ligatures w14:val="none"/>
        </w:rPr>
        <w:t xml:space="preserve"> </w:t>
      </w:r>
      <w:r w:rsidR="003D51E3" w:rsidRPr="006E589E">
        <w:rPr>
          <w:rFonts w:ascii="Arial" w:eastAsia="Times New Roman" w:hAnsi="Arial" w:cs="Arial"/>
          <w:color w:val="000000"/>
          <w:kern w:val="0"/>
          <w:lang w:eastAsia="en-US"/>
          <w14:ligatures w14:val="none"/>
        </w:rPr>
        <w:t xml:space="preserve">robot’s ability to </w:t>
      </w:r>
      <w:r>
        <w:rPr>
          <w:rFonts w:ascii="Arial" w:eastAsia="Times New Roman" w:hAnsi="Arial" w:cs="Arial"/>
          <w:color w:val="000000"/>
          <w:kern w:val="0"/>
          <w:lang w:eastAsia="en-US"/>
          <w14:ligatures w14:val="none"/>
        </w:rPr>
        <w:t xml:space="preserve">recognize and </w:t>
      </w:r>
      <w:r w:rsidR="003D51E3" w:rsidRPr="006E589E">
        <w:rPr>
          <w:rFonts w:ascii="Arial" w:eastAsia="Times New Roman" w:hAnsi="Arial" w:cs="Arial"/>
          <w:color w:val="000000"/>
          <w:kern w:val="0"/>
          <w:lang w:eastAsia="en-US"/>
          <w14:ligatures w14:val="none"/>
        </w:rPr>
        <w:t xml:space="preserve">follow </w:t>
      </w:r>
      <w:r>
        <w:rPr>
          <w:rFonts w:ascii="Arial" w:eastAsia="Times New Roman" w:hAnsi="Arial" w:cs="Arial"/>
          <w:color w:val="000000"/>
          <w:kern w:val="0"/>
          <w:lang w:eastAsia="en-US"/>
          <w14:ligatures w14:val="none"/>
        </w:rPr>
        <w:t>verbal</w:t>
      </w:r>
      <w:r w:rsidR="003D51E3" w:rsidRPr="006E589E">
        <w:rPr>
          <w:rFonts w:ascii="Arial" w:eastAsia="Times New Roman" w:hAnsi="Arial" w:cs="Arial"/>
          <w:color w:val="000000"/>
          <w:kern w:val="0"/>
          <w:lang w:eastAsia="en-US"/>
          <w14:ligatures w14:val="none"/>
        </w:rPr>
        <w:t xml:space="preserve"> commands, </w:t>
      </w:r>
      <w:r>
        <w:rPr>
          <w:rFonts w:ascii="Arial" w:eastAsia="Times New Roman" w:hAnsi="Arial" w:cs="Arial"/>
          <w:color w:val="000000"/>
          <w:kern w:val="0"/>
          <w:lang w:eastAsia="en-US"/>
          <w14:ligatures w14:val="none"/>
        </w:rPr>
        <w:t xml:space="preserve">display both basic and advanced movement options, and finally </w:t>
      </w:r>
      <w:r w:rsidR="00813C5B">
        <w:rPr>
          <w:rFonts w:ascii="Arial" w:eastAsia="Times New Roman" w:hAnsi="Arial" w:cs="Arial"/>
          <w:color w:val="000000"/>
          <w:kern w:val="0"/>
          <w:lang w:eastAsia="en-US"/>
          <w14:ligatures w14:val="none"/>
        </w:rPr>
        <w:t>use of its cameras to some extent to all be incorporated into this software project.</w:t>
      </w:r>
    </w:p>
    <w:p w14:paraId="545AE551" w14:textId="77777777" w:rsidR="001D0022" w:rsidRDefault="001D0022" w:rsidP="001D0022">
      <w:pPr>
        <w:pStyle w:val="Heading2"/>
        <w:ind w:left="0"/>
        <w:rPr>
          <w:rFonts w:ascii="Times New Roman" w:eastAsia="Times New Roman" w:hAnsi="Times New Roman" w:cs="Times New Roman"/>
          <w:caps w:val="0"/>
          <w:color w:val="auto"/>
          <w:kern w:val="0"/>
          <w:lang w:eastAsia="en-US"/>
          <w14:ligatures w14:val="none"/>
        </w:rPr>
      </w:pPr>
      <w:bookmarkStart w:id="4" w:name="_Toc531009994"/>
      <w:bookmarkStart w:id="5" w:name="_Toc531181314"/>
    </w:p>
    <w:p w14:paraId="31F5F83C" w14:textId="7BE9D344" w:rsidR="003D51E3" w:rsidRPr="001D0022" w:rsidRDefault="003D51E3" w:rsidP="001D0022">
      <w:pPr>
        <w:pStyle w:val="Heading2"/>
        <w:ind w:left="0"/>
        <w:rPr>
          <w:rFonts w:ascii="Times New Roman" w:eastAsia="Times New Roman" w:hAnsi="Times New Roman" w:cs="Times New Roman"/>
          <w:lang w:eastAsia="en-US"/>
        </w:rPr>
      </w:pPr>
      <w:r w:rsidRPr="006E589E">
        <w:rPr>
          <w:rFonts w:eastAsia="Times New Roman"/>
          <w:lang w:eastAsia="en-US"/>
        </w:rPr>
        <w:t>1.2 Scope</w:t>
      </w:r>
      <w:bookmarkEnd w:id="4"/>
      <w:bookmarkEnd w:id="5"/>
    </w:p>
    <w:p w14:paraId="4440F422" w14:textId="4EA41025" w:rsidR="003D51E3" w:rsidRPr="006E589E" w:rsidRDefault="003D51E3" w:rsidP="001D0022">
      <w:pPr>
        <w:spacing w:after="0"/>
        <w:ind w:left="0" w:right="0" w:firstLine="72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NAO </w:t>
      </w:r>
      <w:r w:rsidR="00813C5B">
        <w:rPr>
          <w:rFonts w:ascii="Arial" w:eastAsia="Times New Roman" w:hAnsi="Arial" w:cs="Arial"/>
          <w:color w:val="000000"/>
          <w:kern w:val="0"/>
          <w:lang w:eastAsia="en-US"/>
          <w14:ligatures w14:val="none"/>
        </w:rPr>
        <w:t>comes</w:t>
      </w:r>
      <w:r w:rsidRPr="006E589E">
        <w:rPr>
          <w:rFonts w:ascii="Arial" w:eastAsia="Times New Roman" w:hAnsi="Arial" w:cs="Arial"/>
          <w:color w:val="000000"/>
          <w:kern w:val="0"/>
          <w:lang w:eastAsia="en-US"/>
          <w14:ligatures w14:val="none"/>
        </w:rPr>
        <w:t xml:space="preserve"> pre-packaged with a vast library of Application Programming Interfaces (API</w:t>
      </w:r>
      <w:r w:rsidR="00813C5B">
        <w:rPr>
          <w:rFonts w:ascii="Arial" w:eastAsia="Times New Roman" w:hAnsi="Arial" w:cs="Arial"/>
          <w:color w:val="000000"/>
          <w:kern w:val="0"/>
          <w:lang w:eastAsia="en-US"/>
          <w14:ligatures w14:val="none"/>
        </w:rPr>
        <w:t>’</w:t>
      </w:r>
      <w:r w:rsidRPr="006E589E">
        <w:rPr>
          <w:rFonts w:ascii="Arial" w:eastAsia="Times New Roman" w:hAnsi="Arial" w:cs="Arial"/>
          <w:color w:val="000000"/>
          <w:kern w:val="0"/>
          <w:lang w:eastAsia="en-US"/>
          <w14:ligatures w14:val="none"/>
        </w:rPr>
        <w:t xml:space="preserve">s) consisting of libraries of functions that will help </w:t>
      </w:r>
      <w:r w:rsidR="00813C5B">
        <w:rPr>
          <w:rFonts w:ascii="Arial" w:eastAsia="Times New Roman" w:hAnsi="Arial" w:cs="Arial"/>
          <w:color w:val="000000"/>
          <w:kern w:val="0"/>
          <w:lang w:eastAsia="en-US"/>
          <w14:ligatures w14:val="none"/>
        </w:rPr>
        <w:t>AriGato</w:t>
      </w:r>
      <w:r w:rsidRPr="006E589E">
        <w:rPr>
          <w:rFonts w:ascii="Arial" w:eastAsia="Times New Roman" w:hAnsi="Arial" w:cs="Arial"/>
          <w:color w:val="000000"/>
          <w:kern w:val="0"/>
          <w:lang w:eastAsia="en-US"/>
          <w14:ligatures w14:val="none"/>
        </w:rPr>
        <w:t xml:space="preserve"> achieve </w:t>
      </w:r>
      <w:r w:rsidR="00813C5B">
        <w:rPr>
          <w:rFonts w:ascii="Arial" w:eastAsia="Times New Roman" w:hAnsi="Arial" w:cs="Arial"/>
          <w:color w:val="000000"/>
          <w:kern w:val="0"/>
          <w:lang w:eastAsia="en-US"/>
          <w14:ligatures w14:val="none"/>
        </w:rPr>
        <w:t>their</w:t>
      </w:r>
      <w:r w:rsidRPr="006E589E">
        <w:rPr>
          <w:rFonts w:ascii="Arial" w:eastAsia="Times New Roman" w:hAnsi="Arial" w:cs="Arial"/>
          <w:color w:val="000000"/>
          <w:kern w:val="0"/>
          <w:lang w:eastAsia="en-US"/>
          <w14:ligatures w14:val="none"/>
        </w:rPr>
        <w:t xml:space="preserve"> </w:t>
      </w:r>
      <w:r w:rsidR="00813C5B">
        <w:rPr>
          <w:rFonts w:ascii="Arial" w:eastAsia="Times New Roman" w:hAnsi="Arial" w:cs="Arial"/>
          <w:color w:val="000000"/>
          <w:kern w:val="0"/>
          <w:lang w:eastAsia="en-US"/>
          <w14:ligatures w14:val="none"/>
        </w:rPr>
        <w:t>tasked goals</w:t>
      </w:r>
      <w:r w:rsidRPr="006E589E">
        <w:rPr>
          <w:rFonts w:ascii="Arial" w:eastAsia="Times New Roman" w:hAnsi="Arial" w:cs="Arial"/>
          <w:color w:val="000000"/>
          <w:kern w:val="0"/>
          <w:lang w:eastAsia="en-US"/>
          <w14:ligatures w14:val="none"/>
        </w:rPr>
        <w:t xml:space="preserve"> mentioned in Section 1.1. </w:t>
      </w:r>
      <w:r w:rsidR="00813C5B">
        <w:rPr>
          <w:rFonts w:ascii="Arial" w:eastAsia="Times New Roman" w:hAnsi="Arial" w:cs="Arial"/>
          <w:color w:val="000000"/>
          <w:kern w:val="0"/>
          <w:lang w:eastAsia="en-US"/>
          <w14:ligatures w14:val="none"/>
        </w:rPr>
        <w:t>The</w:t>
      </w:r>
      <w:r w:rsidRPr="006E589E">
        <w:rPr>
          <w:rFonts w:ascii="Arial" w:eastAsia="Times New Roman" w:hAnsi="Arial" w:cs="Arial"/>
          <w:color w:val="000000"/>
          <w:kern w:val="0"/>
          <w:lang w:eastAsia="en-US"/>
          <w14:ligatures w14:val="none"/>
        </w:rPr>
        <w:t xml:space="preserve"> team will create </w:t>
      </w:r>
      <w:r w:rsidR="00813C5B">
        <w:rPr>
          <w:rFonts w:ascii="Arial" w:eastAsia="Times New Roman" w:hAnsi="Arial" w:cs="Arial"/>
          <w:color w:val="000000"/>
          <w:kern w:val="0"/>
          <w:lang w:eastAsia="en-US"/>
          <w14:ligatures w14:val="none"/>
        </w:rPr>
        <w:t>many</w:t>
      </w:r>
      <w:r w:rsidRPr="006E589E">
        <w:rPr>
          <w:rFonts w:ascii="Arial" w:eastAsia="Times New Roman" w:hAnsi="Arial" w:cs="Arial"/>
          <w:color w:val="000000"/>
          <w:kern w:val="0"/>
          <w:lang w:eastAsia="en-US"/>
          <w14:ligatures w14:val="none"/>
        </w:rPr>
        <w:t xml:space="preserve"> modules for the NAO robot </w:t>
      </w:r>
      <w:r w:rsidR="00813C5B">
        <w:rPr>
          <w:rFonts w:ascii="Arial" w:eastAsia="Times New Roman" w:hAnsi="Arial" w:cs="Arial"/>
          <w:color w:val="000000"/>
          <w:kern w:val="0"/>
          <w:lang w:eastAsia="en-US"/>
          <w14:ligatures w14:val="none"/>
        </w:rPr>
        <w:t xml:space="preserve">over the course of the three-month project, using the </w:t>
      </w:r>
      <w:r w:rsidRPr="006E589E">
        <w:rPr>
          <w:rFonts w:ascii="Arial" w:eastAsia="Times New Roman" w:hAnsi="Arial" w:cs="Arial"/>
          <w:color w:val="000000"/>
          <w:kern w:val="0"/>
          <w:lang w:eastAsia="en-US"/>
          <w14:ligatures w14:val="none"/>
        </w:rPr>
        <w:t>NAOqi</w:t>
      </w:r>
      <w:r w:rsidR="00813C5B">
        <w:rPr>
          <w:rFonts w:ascii="Arial" w:eastAsia="Times New Roman" w:hAnsi="Arial" w:cs="Arial"/>
          <w:color w:val="000000"/>
          <w:kern w:val="0"/>
          <w:lang w:eastAsia="en-US"/>
          <w14:ligatures w14:val="none"/>
        </w:rPr>
        <w:t xml:space="preserve"> framework (NAO’s operating system and proprietary library of functions), as well as the Python programing language; these various modules</w:t>
      </w:r>
      <w:r w:rsidRPr="006E589E">
        <w:rPr>
          <w:rFonts w:ascii="Arial" w:eastAsia="Times New Roman" w:hAnsi="Arial" w:cs="Arial"/>
          <w:color w:val="000000"/>
          <w:kern w:val="0"/>
          <w:lang w:eastAsia="en-US"/>
          <w14:ligatures w14:val="none"/>
        </w:rPr>
        <w:t xml:space="preserve"> will</w:t>
      </w:r>
      <w:r w:rsidR="00813C5B">
        <w:rPr>
          <w:rFonts w:ascii="Arial" w:eastAsia="Times New Roman" w:hAnsi="Arial" w:cs="Arial"/>
          <w:color w:val="000000"/>
          <w:kern w:val="0"/>
          <w:lang w:eastAsia="en-US"/>
          <w14:ligatures w14:val="none"/>
        </w:rPr>
        <w:t xml:space="preserve"> be created to</w:t>
      </w:r>
      <w:r w:rsidRPr="006E589E">
        <w:rPr>
          <w:rFonts w:ascii="Arial" w:eastAsia="Times New Roman" w:hAnsi="Arial" w:cs="Arial"/>
          <w:color w:val="000000"/>
          <w:kern w:val="0"/>
          <w:lang w:eastAsia="en-US"/>
          <w14:ligatures w14:val="none"/>
        </w:rPr>
        <w:t xml:space="preserve"> </w:t>
      </w:r>
      <w:r w:rsidR="00813C5B">
        <w:rPr>
          <w:rFonts w:ascii="Arial" w:eastAsia="Times New Roman" w:hAnsi="Arial" w:cs="Arial"/>
          <w:color w:val="000000"/>
          <w:kern w:val="0"/>
          <w:lang w:eastAsia="en-US"/>
          <w14:ligatures w14:val="none"/>
        </w:rPr>
        <w:t xml:space="preserve">accomplish </w:t>
      </w:r>
      <w:proofErr w:type="gramStart"/>
      <w:r w:rsidR="00813C5B">
        <w:rPr>
          <w:rFonts w:ascii="Arial" w:eastAsia="Times New Roman" w:hAnsi="Arial" w:cs="Arial"/>
          <w:color w:val="000000"/>
          <w:kern w:val="0"/>
          <w:lang w:eastAsia="en-US"/>
          <w14:ligatures w14:val="none"/>
        </w:rPr>
        <w:t>all of</w:t>
      </w:r>
      <w:proofErr w:type="gramEnd"/>
      <w:r w:rsidRPr="006E589E">
        <w:rPr>
          <w:rFonts w:ascii="Arial" w:eastAsia="Times New Roman" w:hAnsi="Arial" w:cs="Arial"/>
          <w:color w:val="000000"/>
          <w:kern w:val="0"/>
          <w:lang w:eastAsia="en-US"/>
          <w14:ligatures w14:val="none"/>
        </w:rPr>
        <w:t xml:space="preserve"> the tasks desired by the client. These tasks will </w:t>
      </w:r>
      <w:r w:rsidR="00813C5B">
        <w:rPr>
          <w:rFonts w:ascii="Arial" w:eastAsia="Times New Roman" w:hAnsi="Arial" w:cs="Arial"/>
          <w:color w:val="000000"/>
          <w:kern w:val="0"/>
          <w:lang w:eastAsia="en-US"/>
          <w14:ligatures w14:val="none"/>
        </w:rPr>
        <w:t>operate by</w:t>
      </w:r>
      <w:r w:rsidRPr="006E589E">
        <w:rPr>
          <w:rFonts w:ascii="Arial" w:eastAsia="Times New Roman" w:hAnsi="Arial" w:cs="Arial"/>
          <w:color w:val="000000"/>
          <w:kern w:val="0"/>
          <w:lang w:eastAsia="en-US"/>
          <w14:ligatures w14:val="none"/>
        </w:rPr>
        <w:t xml:space="preserve"> interacting with </w:t>
      </w:r>
      <w:r w:rsidR="00190C38">
        <w:rPr>
          <w:rFonts w:ascii="Arial" w:eastAsia="Times New Roman" w:hAnsi="Arial" w:cs="Arial"/>
          <w:color w:val="000000"/>
          <w:kern w:val="0"/>
          <w:lang w:eastAsia="en-US"/>
          <w14:ligatures w14:val="none"/>
        </w:rPr>
        <w:t>the</w:t>
      </w:r>
      <w:r w:rsidRPr="006E589E">
        <w:rPr>
          <w:rFonts w:ascii="Arial" w:eastAsia="Times New Roman" w:hAnsi="Arial" w:cs="Arial"/>
          <w:color w:val="000000"/>
          <w:kern w:val="0"/>
          <w:lang w:eastAsia="en-US"/>
          <w14:ligatures w14:val="none"/>
        </w:rPr>
        <w:t xml:space="preserve"> user via verbal communication and physical responses. The goal of these responses is to showcase the </w:t>
      </w:r>
      <w:r w:rsidR="00190C38">
        <w:rPr>
          <w:rFonts w:ascii="Arial" w:eastAsia="Times New Roman" w:hAnsi="Arial" w:cs="Arial"/>
          <w:color w:val="000000"/>
          <w:kern w:val="0"/>
          <w:lang w:eastAsia="en-US"/>
          <w14:ligatures w14:val="none"/>
        </w:rPr>
        <w:t>potential capabilities</w:t>
      </w:r>
      <w:r w:rsidRPr="006E589E">
        <w:rPr>
          <w:rFonts w:ascii="Arial" w:eastAsia="Times New Roman" w:hAnsi="Arial" w:cs="Arial"/>
          <w:color w:val="000000"/>
          <w:kern w:val="0"/>
          <w:lang w:eastAsia="en-US"/>
          <w14:ligatures w14:val="none"/>
        </w:rPr>
        <w:t xml:space="preserve"> of the NAO robot, so it is important to make sure NAO has a </w:t>
      </w:r>
      <w:r w:rsidR="00190C38">
        <w:rPr>
          <w:rFonts w:ascii="Arial" w:eastAsia="Times New Roman" w:hAnsi="Arial" w:cs="Arial"/>
          <w:color w:val="000000"/>
          <w:kern w:val="0"/>
          <w:lang w:eastAsia="en-US"/>
          <w14:ligatures w14:val="none"/>
        </w:rPr>
        <w:t>wide variety</w:t>
      </w:r>
      <w:r w:rsidRPr="006E589E">
        <w:rPr>
          <w:rFonts w:ascii="Arial" w:eastAsia="Times New Roman" w:hAnsi="Arial" w:cs="Arial"/>
          <w:color w:val="000000"/>
          <w:kern w:val="0"/>
          <w:lang w:eastAsia="en-US"/>
          <w14:ligatures w14:val="none"/>
        </w:rPr>
        <w:t xml:space="preserve"> of responses and functions</w:t>
      </w:r>
      <w:r w:rsidR="00190C38">
        <w:rPr>
          <w:rFonts w:ascii="Arial" w:eastAsia="Times New Roman" w:hAnsi="Arial" w:cs="Arial"/>
          <w:color w:val="000000"/>
          <w:kern w:val="0"/>
          <w:lang w:eastAsia="en-US"/>
          <w14:ligatures w14:val="none"/>
        </w:rPr>
        <w:t xml:space="preserve"> of different types.</w:t>
      </w:r>
    </w:p>
    <w:p w14:paraId="0AE28A21"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2FD9DC4C" w14:textId="6C71540F"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Many of NAO’s features make use of its built-in high definition cameras and sound processors, which allow it to take in input through a variety of methods and produce output. The NAO does not require a constant connection to the internet, however some features will be limited when “off-the-grid”; such as when the NAO needs to fetch data or perform certain calculations. </w:t>
      </w:r>
      <w:r w:rsidR="00190C38">
        <w:rPr>
          <w:rFonts w:ascii="Arial" w:eastAsia="Times New Roman" w:hAnsi="Arial" w:cs="Arial"/>
          <w:color w:val="000000"/>
          <w:kern w:val="0"/>
          <w:lang w:eastAsia="en-US"/>
          <w14:ligatures w14:val="none"/>
        </w:rPr>
        <w:t>A</w:t>
      </w:r>
      <w:r w:rsidR="004B0D5D">
        <w:rPr>
          <w:rFonts w:ascii="Arial" w:eastAsia="Times New Roman" w:hAnsi="Arial" w:cs="Arial"/>
          <w:color w:val="000000"/>
          <w:kern w:val="0"/>
          <w:lang w:eastAsia="en-US"/>
          <w14:ligatures w14:val="none"/>
        </w:rPr>
        <w:t>r</w:t>
      </w:r>
      <w:r w:rsidR="00190C38">
        <w:rPr>
          <w:rFonts w:ascii="Arial" w:eastAsia="Times New Roman" w:hAnsi="Arial" w:cs="Arial"/>
          <w:color w:val="000000"/>
          <w:kern w:val="0"/>
          <w:lang w:eastAsia="en-US"/>
          <w14:ligatures w14:val="none"/>
        </w:rPr>
        <w:t xml:space="preserve">iGato </w:t>
      </w:r>
      <w:proofErr w:type="gramStart"/>
      <w:r w:rsidRPr="006E589E">
        <w:rPr>
          <w:rFonts w:ascii="Arial" w:eastAsia="Times New Roman" w:hAnsi="Arial" w:cs="Arial"/>
          <w:color w:val="000000"/>
          <w:kern w:val="0"/>
          <w:lang w:eastAsia="en-US"/>
          <w14:ligatures w14:val="none"/>
        </w:rPr>
        <w:t>ha</w:t>
      </w:r>
      <w:r w:rsidR="00190C38">
        <w:rPr>
          <w:rFonts w:ascii="Arial" w:eastAsia="Times New Roman" w:hAnsi="Arial" w:cs="Arial"/>
          <w:color w:val="000000"/>
          <w:kern w:val="0"/>
          <w:lang w:eastAsia="en-US"/>
          <w14:ligatures w14:val="none"/>
        </w:rPr>
        <w:t>s</w:t>
      </w:r>
      <w:r w:rsidRPr="006E589E">
        <w:rPr>
          <w:rFonts w:ascii="Arial" w:eastAsia="Times New Roman" w:hAnsi="Arial" w:cs="Arial"/>
          <w:color w:val="000000"/>
          <w:kern w:val="0"/>
          <w:lang w:eastAsia="en-US"/>
          <w14:ligatures w14:val="none"/>
        </w:rPr>
        <w:t xml:space="preserve"> the ability to</w:t>
      </w:r>
      <w:proofErr w:type="gramEnd"/>
      <w:r w:rsidRPr="006E589E">
        <w:rPr>
          <w:rFonts w:ascii="Arial" w:eastAsia="Times New Roman" w:hAnsi="Arial" w:cs="Arial"/>
          <w:color w:val="000000"/>
          <w:kern w:val="0"/>
          <w:lang w:eastAsia="en-US"/>
          <w14:ligatures w14:val="none"/>
        </w:rPr>
        <w:t xml:space="preserve"> upload programs and features to the NAO’s memory unit – meaning </w:t>
      </w:r>
      <w:r w:rsidR="00190C38">
        <w:rPr>
          <w:rFonts w:ascii="Arial" w:eastAsia="Times New Roman" w:hAnsi="Arial" w:cs="Arial"/>
          <w:color w:val="000000"/>
          <w:kern w:val="0"/>
          <w:lang w:eastAsia="en-US"/>
          <w14:ligatures w14:val="none"/>
        </w:rPr>
        <w:t>NAO</w:t>
      </w:r>
      <w:r w:rsidRPr="006E589E">
        <w:rPr>
          <w:rFonts w:ascii="Arial" w:eastAsia="Times New Roman" w:hAnsi="Arial" w:cs="Arial"/>
          <w:color w:val="000000"/>
          <w:kern w:val="0"/>
          <w:lang w:eastAsia="en-US"/>
          <w14:ligatures w14:val="none"/>
        </w:rPr>
        <w:t xml:space="preserve"> will not need to be connected to a computer or the internet at all times</w:t>
      </w:r>
      <w:r w:rsidR="00190C38">
        <w:rPr>
          <w:rFonts w:ascii="Arial" w:eastAsia="Times New Roman" w:hAnsi="Arial" w:cs="Arial"/>
          <w:color w:val="000000"/>
          <w:kern w:val="0"/>
          <w:lang w:eastAsia="en-US"/>
          <w14:ligatures w14:val="none"/>
        </w:rPr>
        <w:t xml:space="preserve"> to be interacted with</w:t>
      </w:r>
      <w:r w:rsidRPr="006E589E">
        <w:rPr>
          <w:rFonts w:ascii="Arial" w:eastAsia="Times New Roman" w:hAnsi="Arial" w:cs="Arial"/>
          <w:color w:val="000000"/>
          <w:kern w:val="0"/>
          <w:lang w:eastAsia="en-US"/>
          <w14:ligatures w14:val="none"/>
        </w:rPr>
        <w:t>.</w:t>
      </w:r>
    </w:p>
    <w:p w14:paraId="53E50DF3" w14:textId="77777777" w:rsidR="003D51E3" w:rsidRPr="006E589E" w:rsidRDefault="003D51E3" w:rsidP="006E589E">
      <w:pPr>
        <w:spacing w:after="0"/>
        <w:ind w:left="0" w:right="0"/>
        <w:rPr>
          <w:rFonts w:ascii="Times New Roman" w:eastAsia="Times New Roman" w:hAnsi="Times New Roman" w:cs="Times New Roman"/>
          <w:kern w:val="0"/>
          <w:sz w:val="24"/>
          <w:szCs w:val="24"/>
          <w:lang w:eastAsia="en-US"/>
          <w14:ligatures w14:val="none"/>
        </w:rPr>
      </w:pPr>
    </w:p>
    <w:p w14:paraId="7937314A" w14:textId="69ABB91F" w:rsidR="003D51E3" w:rsidRPr="001D0022" w:rsidRDefault="003D51E3" w:rsidP="00394A77">
      <w:pPr>
        <w:pStyle w:val="Heading2"/>
        <w:ind w:left="0"/>
        <w:rPr>
          <w:rFonts w:ascii="Times New Roman" w:eastAsia="Times New Roman" w:hAnsi="Times New Roman" w:cs="Times New Roman"/>
          <w:lang w:eastAsia="en-US"/>
        </w:rPr>
      </w:pPr>
      <w:bookmarkStart w:id="6" w:name="_Toc531009995"/>
      <w:bookmarkStart w:id="7" w:name="_Toc531181315"/>
      <w:r w:rsidRPr="006E589E">
        <w:rPr>
          <w:rFonts w:eastAsia="Times New Roman"/>
          <w:lang w:eastAsia="en-US"/>
        </w:rPr>
        <w:t>1.3 Definitions, Acronyms, and Abbreviations</w:t>
      </w:r>
      <w:bookmarkEnd w:id="6"/>
      <w:bookmarkEnd w:id="7"/>
    </w:p>
    <w:p w14:paraId="556AE86E" w14:textId="77777777" w:rsidR="003D51E3" w:rsidRDefault="003D51E3" w:rsidP="001D0022">
      <w:pPr>
        <w:spacing w:after="0"/>
        <w:ind w:left="0" w:right="0"/>
        <w:rPr>
          <w:rStyle w:val="Heading3Char"/>
          <w:lang w:eastAsia="en-US"/>
        </w:rPr>
      </w:pPr>
      <w:bookmarkStart w:id="8" w:name="_Toc531009996"/>
      <w:bookmarkStart w:id="9" w:name="_Toc531181316"/>
      <w:r w:rsidRPr="006E589E">
        <w:rPr>
          <w:rStyle w:val="Heading3Char"/>
          <w:lang w:eastAsia="en-US"/>
        </w:rPr>
        <w:t>Aldeba</w:t>
      </w:r>
      <w:r>
        <w:rPr>
          <w:rStyle w:val="Heading3Char"/>
          <w:lang w:eastAsia="en-US"/>
        </w:rPr>
        <w:t>ran</w:t>
      </w:r>
      <w:bookmarkEnd w:id="8"/>
      <w:bookmarkEnd w:id="9"/>
    </w:p>
    <w:p w14:paraId="1A291D52" w14:textId="1B70B15C" w:rsidR="00394A77" w:rsidRPr="007778F2" w:rsidRDefault="00394A77" w:rsidP="00394A77">
      <w:pPr>
        <w:spacing w:after="0"/>
        <w:ind w:left="0" w:right="0"/>
        <w:rPr>
          <w:rFonts w:ascii="Arial" w:eastAsia="Times New Roman" w:hAnsi="Arial" w:cs="Arial"/>
          <w:color w:val="000000"/>
          <w:kern w:val="0"/>
          <w:lang w:eastAsia="en-US"/>
          <w14:ligatures w14:val="none"/>
        </w:rPr>
      </w:pPr>
      <w:proofErr w:type="gramStart"/>
      <w:r>
        <w:rPr>
          <w:rFonts w:ascii="Arial" w:eastAsia="Times New Roman" w:hAnsi="Arial" w:cs="Arial"/>
          <w:color w:val="000000"/>
          <w:kern w:val="0"/>
          <w:lang w:eastAsia="en-US"/>
          <w14:ligatures w14:val="none"/>
        </w:rPr>
        <w:t>A French robotics company,</w:t>
      </w:r>
      <w:proofErr w:type="gramEnd"/>
      <w:r>
        <w:rPr>
          <w:rFonts w:ascii="Arial" w:eastAsia="Times New Roman" w:hAnsi="Arial" w:cs="Arial"/>
          <w:color w:val="000000"/>
          <w:kern w:val="0"/>
          <w:lang w:eastAsia="en-US"/>
          <w14:ligatures w14:val="none"/>
        </w:rPr>
        <w:t xml:space="preserve"> acquired by SoftBank Robotics in 2015. Developer of NAO, NAOqi, and Choregraphe.</w:t>
      </w:r>
    </w:p>
    <w:p w14:paraId="6786BDAD"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372775AF" w14:textId="77777777" w:rsidR="003D51E3" w:rsidRDefault="003D51E3" w:rsidP="001D0022">
      <w:pPr>
        <w:spacing w:after="0"/>
        <w:ind w:left="0" w:right="0"/>
        <w:rPr>
          <w:rFonts w:ascii="Arial" w:eastAsia="Times New Roman" w:hAnsi="Arial" w:cs="Arial"/>
          <w:b/>
          <w:bCs/>
          <w:color w:val="000000"/>
          <w:kern w:val="0"/>
          <w:lang w:eastAsia="en-US"/>
          <w14:ligatures w14:val="none"/>
        </w:rPr>
      </w:pPr>
      <w:bookmarkStart w:id="10" w:name="_Toc531009997"/>
      <w:bookmarkStart w:id="11" w:name="_Toc531181317"/>
      <w:r>
        <w:rPr>
          <w:rStyle w:val="Heading3Char"/>
          <w:lang w:eastAsia="en-US"/>
        </w:rPr>
        <w:t>API</w:t>
      </w:r>
      <w:bookmarkEnd w:id="10"/>
      <w:bookmarkEnd w:id="11"/>
    </w:p>
    <w:p w14:paraId="7FDA85B9" w14:textId="7AAF50AF" w:rsidR="003D51E3" w:rsidRDefault="003D51E3" w:rsidP="001D0022">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Application Program Interface. </w:t>
      </w:r>
    </w:p>
    <w:p w14:paraId="32B73552" w14:textId="77777777" w:rsidR="00394A77" w:rsidRDefault="00394A77" w:rsidP="001D0022">
      <w:pPr>
        <w:spacing w:after="0"/>
        <w:ind w:left="0" w:right="0"/>
        <w:rPr>
          <w:rFonts w:ascii="Arial" w:eastAsia="Times New Roman" w:hAnsi="Arial" w:cs="Arial"/>
          <w:color w:val="000000"/>
          <w:kern w:val="0"/>
          <w:lang w:eastAsia="en-US"/>
          <w14:ligatures w14:val="none"/>
        </w:rPr>
      </w:pPr>
    </w:p>
    <w:p w14:paraId="46D4CF72" w14:textId="77777777" w:rsidR="00394A77" w:rsidRDefault="00394A77" w:rsidP="00394A77">
      <w:pPr>
        <w:spacing w:after="0"/>
        <w:ind w:left="0" w:right="0"/>
        <w:rPr>
          <w:rFonts w:ascii="Arial" w:eastAsia="Times New Roman" w:hAnsi="Arial" w:cs="Arial"/>
          <w:b/>
          <w:bCs/>
          <w:color w:val="000000"/>
          <w:kern w:val="0"/>
          <w:lang w:eastAsia="en-US"/>
          <w14:ligatures w14:val="none"/>
        </w:rPr>
      </w:pPr>
      <w:r>
        <w:rPr>
          <w:rStyle w:val="Heading3Char"/>
          <w:lang w:eastAsia="en-US"/>
        </w:rPr>
        <w:t>Autonomous life</w:t>
      </w:r>
    </w:p>
    <w:p w14:paraId="2CE6BACD" w14:textId="0FEFB995" w:rsidR="00394A77" w:rsidRPr="00394A77" w:rsidRDefault="00394A77" w:rsidP="001D0022">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The application housed on NAO that “gives it life”. With Autonomous Life activated, NAO becomes visually alive – by moving, “breathing”, and being aware of its surroundings. </w:t>
      </w:r>
    </w:p>
    <w:p w14:paraId="7D491186"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773243AD" w14:textId="77777777" w:rsidR="003D51E3" w:rsidRDefault="003D51E3" w:rsidP="001D0022">
      <w:pPr>
        <w:spacing w:after="0"/>
        <w:ind w:left="0" w:right="0"/>
        <w:rPr>
          <w:rFonts w:ascii="Arial" w:eastAsia="Times New Roman" w:hAnsi="Arial" w:cs="Arial"/>
          <w:color w:val="000000"/>
          <w:kern w:val="0"/>
          <w:lang w:eastAsia="en-US"/>
          <w14:ligatures w14:val="none"/>
        </w:rPr>
      </w:pPr>
      <w:bookmarkStart w:id="12" w:name="_Toc531009998"/>
      <w:bookmarkStart w:id="13" w:name="_Toc531181318"/>
      <w:r w:rsidRPr="006E589E">
        <w:rPr>
          <w:rStyle w:val="Heading3Char"/>
          <w:lang w:eastAsia="en-US"/>
        </w:rPr>
        <w:t>Choregraphe</w:t>
      </w:r>
      <w:bookmarkEnd w:id="12"/>
      <w:bookmarkEnd w:id="13"/>
    </w:p>
    <w:p w14:paraId="5E5B49BE" w14:textId="77777777" w:rsidR="003D51E3" w:rsidRPr="006E589E" w:rsidRDefault="003D51E3" w:rsidP="001D0022">
      <w:pPr>
        <w:spacing w:after="0"/>
        <w:ind w:left="0" w:right="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A multi-platform desktop application that allows users to create animations and behaviors for the NAO and test them in both simulated and real environments. It also allows users to monitor the NAO’s visual and audio sensors.</w:t>
      </w:r>
    </w:p>
    <w:p w14:paraId="6F28EEA3"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1057E3A5" w14:textId="77777777" w:rsidR="003D51E3" w:rsidRDefault="003D51E3" w:rsidP="001D0022">
      <w:pPr>
        <w:spacing w:after="0"/>
        <w:ind w:left="0" w:right="0"/>
        <w:rPr>
          <w:rFonts w:ascii="Arial" w:eastAsia="Times New Roman" w:hAnsi="Arial" w:cs="Arial"/>
          <w:color w:val="000000"/>
          <w:kern w:val="0"/>
          <w:lang w:eastAsia="en-US"/>
          <w14:ligatures w14:val="none"/>
        </w:rPr>
      </w:pPr>
      <w:bookmarkStart w:id="14" w:name="_Toc531009999"/>
      <w:bookmarkStart w:id="15" w:name="_Toc531181319"/>
      <w:r w:rsidRPr="006E589E">
        <w:rPr>
          <w:rStyle w:val="Heading3Char"/>
          <w:lang w:eastAsia="en-US"/>
        </w:rPr>
        <w:t>Client</w:t>
      </w:r>
      <w:bookmarkEnd w:id="14"/>
      <w:bookmarkEnd w:id="15"/>
    </w:p>
    <w:p w14:paraId="16C4F14F" w14:textId="47525C43"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Dr. Szilard Vajda, professor</w:t>
      </w:r>
      <w:r w:rsidR="00394A77">
        <w:rPr>
          <w:rFonts w:ascii="Arial" w:eastAsia="Times New Roman" w:hAnsi="Arial" w:cs="Arial"/>
          <w:color w:val="000000"/>
          <w:kern w:val="0"/>
          <w:lang w:eastAsia="en-US"/>
          <w14:ligatures w14:val="none"/>
        </w:rPr>
        <w:t xml:space="preserve"> at</w:t>
      </w:r>
      <w:r w:rsidRPr="006E589E">
        <w:rPr>
          <w:rFonts w:ascii="Arial" w:eastAsia="Times New Roman" w:hAnsi="Arial" w:cs="Arial"/>
          <w:color w:val="000000"/>
          <w:kern w:val="0"/>
          <w:lang w:eastAsia="en-US"/>
          <w14:ligatures w14:val="none"/>
        </w:rPr>
        <w:t xml:space="preserve"> Central Washington University</w:t>
      </w:r>
      <w:r w:rsidR="00394A77">
        <w:rPr>
          <w:rFonts w:ascii="Arial" w:eastAsia="Times New Roman" w:hAnsi="Arial" w:cs="Arial"/>
          <w:color w:val="000000"/>
          <w:kern w:val="0"/>
          <w:lang w:eastAsia="en-US"/>
          <w14:ligatures w14:val="none"/>
        </w:rPr>
        <w:t>’s</w:t>
      </w:r>
      <w:r w:rsidRPr="006E589E">
        <w:rPr>
          <w:rFonts w:ascii="Arial" w:eastAsia="Times New Roman" w:hAnsi="Arial" w:cs="Arial"/>
          <w:color w:val="000000"/>
          <w:kern w:val="0"/>
          <w:lang w:eastAsia="en-US"/>
          <w14:ligatures w14:val="none"/>
        </w:rPr>
        <w:t xml:space="preserve"> Computer Science department, the requester of this project</w:t>
      </w:r>
      <w:r w:rsidRPr="006E589E">
        <w:rPr>
          <w:rFonts w:ascii="Arial" w:eastAsia="Times New Roman" w:hAnsi="Arial" w:cs="Arial"/>
          <w:color w:val="000000"/>
          <w:kern w:val="0"/>
          <w:lang w:eastAsia="en-US"/>
          <w14:ligatures w14:val="none"/>
        </w:rPr>
        <w:br/>
      </w:r>
    </w:p>
    <w:p w14:paraId="1C6A184D" w14:textId="77777777" w:rsidR="003D51E3" w:rsidRDefault="003D51E3" w:rsidP="001D0022">
      <w:pPr>
        <w:pStyle w:val="Heading3"/>
        <w:ind w:left="0"/>
        <w:rPr>
          <w:rFonts w:eastAsia="Times New Roman"/>
          <w:lang w:eastAsia="en-US"/>
        </w:rPr>
      </w:pPr>
      <w:bookmarkStart w:id="16" w:name="_Toc531010000"/>
      <w:bookmarkStart w:id="17" w:name="_Toc531181320"/>
      <w:r w:rsidRPr="4B7D1A28">
        <w:rPr>
          <w:rFonts w:eastAsia="Times New Roman"/>
          <w:lang w:eastAsia="en-US"/>
        </w:rPr>
        <w:t>Ethernet</w:t>
      </w:r>
      <w:bookmarkStart w:id="18" w:name="_Toc531010001"/>
      <w:bookmarkEnd w:id="16"/>
      <w:bookmarkEnd w:id="17"/>
    </w:p>
    <w:p w14:paraId="2D330915" w14:textId="77777777" w:rsidR="003D51E3" w:rsidRPr="006E589E" w:rsidRDefault="003D51E3" w:rsidP="001D0022">
      <w:pPr>
        <w:ind w:left="0"/>
        <w:rPr>
          <w:rFonts w:eastAsia="Times New Roman"/>
          <w:lang w:eastAsia="en-US"/>
        </w:rPr>
      </w:pPr>
      <w:bookmarkStart w:id="19" w:name="_Toc531010039"/>
      <w:bookmarkEnd w:id="18"/>
      <w:bookmarkEnd w:id="19"/>
      <w:r w:rsidRPr="4B7D1A28">
        <w:rPr>
          <w:rFonts w:ascii="Arial" w:eastAsia="Arial" w:hAnsi="Arial" w:cs="Arial"/>
        </w:rPr>
        <w:t xml:space="preserve">A common form of network cable. It allows a connected device to join a local area network (LAN) </w:t>
      </w:r>
      <w:proofErr w:type="gramStart"/>
      <w:r w:rsidRPr="4B7D1A28">
        <w:rPr>
          <w:rFonts w:ascii="Arial" w:eastAsia="Arial" w:hAnsi="Arial" w:cs="Arial"/>
        </w:rPr>
        <w:t>in order to</w:t>
      </w:r>
      <w:proofErr w:type="gramEnd"/>
      <w:r w:rsidRPr="4B7D1A28">
        <w:rPr>
          <w:rFonts w:ascii="Arial" w:eastAsia="Arial" w:hAnsi="Arial" w:cs="Arial"/>
        </w:rPr>
        <w:t xml:space="preserve"> connect to and browse the internet.</w:t>
      </w:r>
    </w:p>
    <w:p w14:paraId="19F02C92"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2DEA8A86" w14:textId="77777777" w:rsidR="003D51E3" w:rsidRDefault="003D51E3" w:rsidP="001D0022">
      <w:pPr>
        <w:spacing w:after="0"/>
        <w:ind w:left="0" w:right="0"/>
        <w:rPr>
          <w:rStyle w:val="Heading3Char"/>
        </w:rPr>
      </w:pPr>
      <w:bookmarkStart w:id="20" w:name="_Toc531181321"/>
      <w:r w:rsidRPr="006E589E">
        <w:rPr>
          <w:rStyle w:val="Heading3Char"/>
        </w:rPr>
        <w:t>Library</w:t>
      </w:r>
      <w:bookmarkEnd w:id="20"/>
    </w:p>
    <w:p w14:paraId="19D0F3F9" w14:textId="1EAC035E" w:rsidR="003D51E3" w:rsidRDefault="003D51E3" w:rsidP="001D0022">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A collection of well-defined resources and implementations of behavior, written for/in a </w:t>
      </w:r>
      <w:proofErr w:type="gramStart"/>
      <w:r w:rsidRPr="006E589E">
        <w:rPr>
          <w:rFonts w:ascii="Arial" w:eastAsia="Times New Roman" w:hAnsi="Arial" w:cs="Arial"/>
          <w:color w:val="000000"/>
          <w:kern w:val="0"/>
          <w:lang w:eastAsia="en-US"/>
          <w14:ligatures w14:val="none"/>
        </w:rPr>
        <w:t>particular programming</w:t>
      </w:r>
      <w:proofErr w:type="gramEnd"/>
      <w:r w:rsidRPr="006E589E">
        <w:rPr>
          <w:rFonts w:ascii="Arial" w:eastAsia="Times New Roman" w:hAnsi="Arial" w:cs="Arial"/>
          <w:color w:val="000000"/>
          <w:kern w:val="0"/>
          <w:lang w:eastAsia="en-US"/>
          <w14:ligatures w14:val="none"/>
        </w:rPr>
        <w:t xml:space="preserve"> language for use by other developers to simplify and speed up development for a system. </w:t>
      </w:r>
    </w:p>
    <w:p w14:paraId="4809FF1F" w14:textId="428D1729" w:rsidR="00394A77" w:rsidRDefault="00394A77" w:rsidP="001D0022">
      <w:pPr>
        <w:spacing w:after="0"/>
        <w:ind w:left="0" w:right="0"/>
        <w:rPr>
          <w:rFonts w:ascii="Times New Roman" w:eastAsia="Times New Roman" w:hAnsi="Times New Roman" w:cs="Times New Roman"/>
          <w:kern w:val="0"/>
          <w:sz w:val="24"/>
          <w:szCs w:val="24"/>
          <w:lang w:eastAsia="en-US"/>
          <w14:ligatures w14:val="none"/>
        </w:rPr>
      </w:pPr>
    </w:p>
    <w:p w14:paraId="580F2140" w14:textId="77777777" w:rsidR="00394A77" w:rsidRDefault="00394A77" w:rsidP="00394A77">
      <w:pPr>
        <w:spacing w:after="0"/>
        <w:ind w:left="0" w:right="0"/>
        <w:rPr>
          <w:rFonts w:ascii="Arial" w:eastAsia="Times New Roman" w:hAnsi="Arial" w:cs="Arial"/>
          <w:b/>
          <w:bCs/>
          <w:color w:val="000000"/>
          <w:kern w:val="0"/>
          <w:lang w:eastAsia="en-US"/>
          <w14:ligatures w14:val="none"/>
        </w:rPr>
      </w:pPr>
      <w:r>
        <w:rPr>
          <w:rStyle w:val="Heading3Char"/>
          <w:lang w:eastAsia="en-US"/>
        </w:rPr>
        <w:t>MODULE</w:t>
      </w:r>
    </w:p>
    <w:p w14:paraId="39BE6400" w14:textId="36CAC80D" w:rsidR="00394A77" w:rsidRPr="00394A77" w:rsidRDefault="00394A77" w:rsidP="001D0022">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A program that is developed for use with/on the NAO robot. A module is classified as a feature for NAO that has a “trigger phrase”, and then a timeline of events using Python code to have the NAO move around or speak certain phrases in responds to the corresponding trigger phrase.</w:t>
      </w:r>
    </w:p>
    <w:p w14:paraId="002C6144"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419C1DF5" w14:textId="77777777" w:rsidR="003D51E3" w:rsidRDefault="003D51E3" w:rsidP="001D0022">
      <w:pPr>
        <w:spacing w:after="0"/>
        <w:ind w:left="0" w:right="0"/>
        <w:rPr>
          <w:rFonts w:ascii="Arial" w:eastAsia="Times New Roman" w:hAnsi="Arial" w:cs="Arial"/>
          <w:color w:val="000000"/>
          <w:kern w:val="0"/>
          <w:lang w:eastAsia="en-US"/>
          <w14:ligatures w14:val="none"/>
        </w:rPr>
      </w:pPr>
      <w:bookmarkStart w:id="21" w:name="_Toc531181322"/>
      <w:r w:rsidRPr="006E589E">
        <w:rPr>
          <w:rStyle w:val="Heading3Char"/>
          <w:lang w:eastAsia="en-US"/>
        </w:rPr>
        <w:t>NAO</w:t>
      </w:r>
      <w:bookmarkEnd w:id="21"/>
    </w:p>
    <w:p w14:paraId="4A3761DB" w14:textId="4A7DB398" w:rsidR="00394A77" w:rsidRPr="006E589E" w:rsidRDefault="00394A77" w:rsidP="00394A77">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Pr>
          <w:rFonts w:ascii="Arial" w:eastAsia="Times New Roman" w:hAnsi="Arial" w:cs="Arial"/>
          <w:color w:val="000000"/>
          <w:kern w:val="0"/>
          <w:lang w:eastAsia="en-US"/>
          <w14:ligatures w14:val="none"/>
        </w:rPr>
        <w:t>n autonomous, fully</w:t>
      </w:r>
      <w:r w:rsidRPr="006E589E">
        <w:rPr>
          <w:rFonts w:ascii="Arial" w:eastAsia="Times New Roman" w:hAnsi="Arial" w:cs="Arial"/>
          <w:color w:val="000000"/>
          <w:kern w:val="0"/>
          <w:lang w:eastAsia="en-US"/>
          <w14:ligatures w14:val="none"/>
        </w:rPr>
        <w:t xml:space="preserve"> programmable, humanoid robot designed by Aldebaran Robot</w:t>
      </w:r>
      <w:r>
        <w:rPr>
          <w:rFonts w:ascii="Arial" w:eastAsia="Times New Roman" w:hAnsi="Arial" w:cs="Arial"/>
          <w:color w:val="000000"/>
          <w:kern w:val="0"/>
          <w:lang w:eastAsia="en-US"/>
          <w14:ligatures w14:val="none"/>
        </w:rPr>
        <w:t>ic</w:t>
      </w:r>
      <w:r w:rsidRPr="006E589E">
        <w:rPr>
          <w:rFonts w:ascii="Arial" w:eastAsia="Times New Roman" w:hAnsi="Arial" w:cs="Arial"/>
          <w:color w:val="000000"/>
          <w:kern w:val="0"/>
          <w:lang w:eastAsia="en-US"/>
          <w14:ligatures w14:val="none"/>
        </w:rPr>
        <w:t>s.</w:t>
      </w:r>
    </w:p>
    <w:p w14:paraId="3F67D514"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0D663FF4" w14:textId="77777777" w:rsidR="003D51E3" w:rsidRDefault="003D51E3" w:rsidP="001D0022">
      <w:pPr>
        <w:spacing w:after="0"/>
        <w:ind w:left="0" w:right="0"/>
        <w:rPr>
          <w:rStyle w:val="Heading3Char"/>
          <w:lang w:eastAsia="en-US"/>
        </w:rPr>
      </w:pPr>
      <w:bookmarkStart w:id="22" w:name="_Toc531181323"/>
      <w:r>
        <w:rPr>
          <w:rStyle w:val="Heading3Char"/>
          <w:lang w:eastAsia="en-US"/>
        </w:rPr>
        <w:t>NAOqI</w:t>
      </w:r>
      <w:bookmarkEnd w:id="22"/>
    </w:p>
    <w:p w14:paraId="26B02565"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Linux-based operating system </w:t>
      </w:r>
      <w:proofErr w:type="gramStart"/>
      <w:r w:rsidRPr="006E589E">
        <w:rPr>
          <w:rFonts w:ascii="Arial" w:eastAsia="Times New Roman" w:hAnsi="Arial" w:cs="Arial"/>
          <w:color w:val="000000"/>
          <w:kern w:val="0"/>
          <w:lang w:eastAsia="en-US"/>
          <w14:ligatures w14:val="none"/>
        </w:rPr>
        <w:t>stored in the robot’s memory at all times</w:t>
      </w:r>
      <w:proofErr w:type="gramEnd"/>
      <w:r w:rsidRPr="006E589E">
        <w:rPr>
          <w:rFonts w:ascii="Arial" w:eastAsia="Times New Roman" w:hAnsi="Arial" w:cs="Arial"/>
          <w:color w:val="000000"/>
          <w:kern w:val="0"/>
          <w:lang w:eastAsia="en-US"/>
          <w14:ligatures w14:val="none"/>
        </w:rPr>
        <w:t>; used for running and controlling features and programs.</w:t>
      </w:r>
      <w:r w:rsidRPr="006E589E">
        <w:rPr>
          <w:rFonts w:ascii="Arial" w:eastAsia="Times New Roman" w:hAnsi="Arial" w:cs="Arial"/>
          <w:b/>
          <w:bCs/>
          <w:color w:val="000000"/>
          <w:kern w:val="0"/>
          <w:lang w:eastAsia="en-US"/>
          <w14:ligatures w14:val="none"/>
        </w:rPr>
        <w:t xml:space="preserve"> </w:t>
      </w:r>
    </w:p>
    <w:p w14:paraId="4E975E8B"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2012E5F2" w14:textId="77777777" w:rsidR="003D51E3" w:rsidRDefault="003D51E3" w:rsidP="001D0022">
      <w:pPr>
        <w:spacing w:after="0"/>
        <w:ind w:left="0" w:right="0"/>
        <w:rPr>
          <w:rFonts w:ascii="Arial" w:eastAsia="Times New Roman" w:hAnsi="Arial" w:cs="Arial"/>
          <w:b/>
          <w:bCs/>
          <w:color w:val="000000"/>
          <w:kern w:val="0"/>
          <w:lang w:eastAsia="en-US"/>
          <w14:ligatures w14:val="none"/>
        </w:rPr>
      </w:pPr>
      <w:bookmarkStart w:id="23" w:name="_Toc531181324"/>
      <w:r w:rsidRPr="006E589E">
        <w:rPr>
          <w:rStyle w:val="Heading3Char"/>
          <w:lang w:eastAsia="en-US"/>
        </w:rPr>
        <w:t>See</w:t>
      </w:r>
      <w:bookmarkEnd w:id="23"/>
    </w:p>
    <w:p w14:paraId="100C3A87" w14:textId="77777777" w:rsidR="003D51E3" w:rsidRPr="006E589E" w:rsidRDefault="003D51E3" w:rsidP="001D0022">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The NAO robots cannot “see” in a physical sense but has cameras that it can use to record images to identify its surroundings.</w:t>
      </w:r>
    </w:p>
    <w:p w14:paraId="402DF6B4"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3E5E30EE" w14:textId="77777777" w:rsidR="003D51E3" w:rsidRDefault="003D51E3" w:rsidP="001D0022">
      <w:pPr>
        <w:spacing w:after="0"/>
        <w:ind w:left="0" w:right="0"/>
        <w:rPr>
          <w:rFonts w:ascii="Arial" w:eastAsia="Times New Roman" w:hAnsi="Arial" w:cs="Arial"/>
          <w:color w:val="000000"/>
          <w:kern w:val="0"/>
          <w:lang w:eastAsia="en-US"/>
          <w14:ligatures w14:val="none"/>
        </w:rPr>
      </w:pPr>
      <w:bookmarkStart w:id="24" w:name="_Toc531181325"/>
      <w:r w:rsidRPr="006E589E">
        <w:rPr>
          <w:rStyle w:val="Heading3Char"/>
          <w:lang w:eastAsia="en-US"/>
        </w:rPr>
        <w:t>Sensor</w:t>
      </w:r>
      <w:bookmarkEnd w:id="24"/>
    </w:p>
    <w:p w14:paraId="3E87F6A0" w14:textId="77777777" w:rsidR="003D51E3" w:rsidRPr="006E589E" w:rsidRDefault="003D51E3" w:rsidP="001D0022">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Measures the robot’s configurations, conditions, and its environment and sends such information to the robot for processing.</w:t>
      </w:r>
    </w:p>
    <w:p w14:paraId="010D1BA4"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6EEA08F0" w14:textId="77777777" w:rsidR="003D51E3" w:rsidRDefault="003D51E3" w:rsidP="001D0022">
      <w:pPr>
        <w:spacing w:after="0"/>
        <w:ind w:left="0" w:right="0"/>
        <w:rPr>
          <w:rFonts w:ascii="Arial" w:eastAsia="Times New Roman" w:hAnsi="Arial" w:cs="Arial"/>
          <w:color w:val="000000"/>
          <w:kern w:val="0"/>
          <w:lang w:eastAsia="en-US"/>
          <w14:ligatures w14:val="none"/>
        </w:rPr>
      </w:pPr>
      <w:bookmarkStart w:id="25" w:name="_Toc531181326"/>
      <w:r w:rsidRPr="006E589E">
        <w:rPr>
          <w:rStyle w:val="Heading3Char"/>
          <w:lang w:eastAsia="en-US"/>
        </w:rPr>
        <w:t>Software</w:t>
      </w:r>
      <w:bookmarkEnd w:id="25"/>
    </w:p>
    <w:p w14:paraId="2365DF65"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set of computer instructions used to obtain input, and then manipulate that input </w:t>
      </w:r>
      <w:proofErr w:type="gramStart"/>
      <w:r w:rsidRPr="006E589E">
        <w:rPr>
          <w:rFonts w:ascii="Arial" w:eastAsia="Times New Roman" w:hAnsi="Arial" w:cs="Arial"/>
          <w:color w:val="000000"/>
          <w:kern w:val="0"/>
          <w:lang w:eastAsia="en-US"/>
          <w14:ligatures w14:val="none"/>
        </w:rPr>
        <w:t>in order to</w:t>
      </w:r>
      <w:proofErr w:type="gramEnd"/>
      <w:r w:rsidRPr="006E589E">
        <w:rPr>
          <w:rFonts w:ascii="Arial" w:eastAsia="Times New Roman" w:hAnsi="Arial" w:cs="Arial"/>
          <w:color w:val="000000"/>
          <w:kern w:val="0"/>
          <w:lang w:eastAsia="en-US"/>
          <w14:ligatures w14:val="none"/>
        </w:rPr>
        <w:t xml:space="preserve"> generate relevant output in terms of function and performance as specified by the user. </w:t>
      </w:r>
    </w:p>
    <w:p w14:paraId="01157AD9"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30167AA6" w14:textId="77777777" w:rsidR="003D51E3" w:rsidRDefault="003D51E3" w:rsidP="001D0022">
      <w:pPr>
        <w:spacing w:after="0"/>
        <w:ind w:left="0" w:right="0"/>
        <w:rPr>
          <w:rFonts w:ascii="Arial" w:eastAsia="Times New Roman" w:hAnsi="Arial" w:cs="Arial"/>
          <w:color w:val="000000"/>
          <w:kern w:val="0"/>
          <w:lang w:eastAsia="en-US"/>
          <w14:ligatures w14:val="none"/>
        </w:rPr>
      </w:pPr>
      <w:bookmarkStart w:id="26" w:name="_Toc531181328"/>
      <w:r w:rsidRPr="006E589E">
        <w:rPr>
          <w:rStyle w:val="Heading3Char"/>
          <w:lang w:eastAsia="en-US"/>
        </w:rPr>
        <w:t>User</w:t>
      </w:r>
      <w:bookmarkEnd w:id="26"/>
    </w:p>
    <w:p w14:paraId="696C0566" w14:textId="60FE2EC9" w:rsidR="003D51E3" w:rsidRDefault="003D51E3" w:rsidP="001D0022">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A person who will interact with and make use of the NAO’s various capabilities. </w:t>
      </w:r>
    </w:p>
    <w:p w14:paraId="1255C3FE" w14:textId="77777777" w:rsidR="00394A77" w:rsidRDefault="00394A77" w:rsidP="001D0022">
      <w:pPr>
        <w:spacing w:after="0"/>
        <w:ind w:left="0" w:right="0"/>
        <w:rPr>
          <w:rFonts w:ascii="Arial" w:eastAsia="Times New Roman" w:hAnsi="Arial" w:cs="Arial"/>
          <w:color w:val="000000"/>
          <w:kern w:val="0"/>
          <w:lang w:eastAsia="en-US"/>
          <w14:ligatures w14:val="none"/>
        </w:rPr>
      </w:pPr>
    </w:p>
    <w:p w14:paraId="5A8ACDF6" w14:textId="77777777" w:rsidR="00394A77" w:rsidRDefault="00394A77" w:rsidP="00394A77">
      <w:pPr>
        <w:spacing w:after="0"/>
        <w:ind w:left="0" w:right="0"/>
        <w:rPr>
          <w:rFonts w:ascii="Arial" w:eastAsia="Times New Roman" w:hAnsi="Arial" w:cs="Arial"/>
          <w:color w:val="000000"/>
          <w:kern w:val="0"/>
          <w:lang w:eastAsia="en-US"/>
          <w14:ligatures w14:val="none"/>
        </w:rPr>
      </w:pPr>
      <w:r>
        <w:rPr>
          <w:rStyle w:val="Heading3Char"/>
          <w:lang w:eastAsia="en-US"/>
        </w:rPr>
        <w:t>Wi-Fi</w:t>
      </w:r>
    </w:p>
    <w:p w14:paraId="1A0C329B" w14:textId="77777777" w:rsidR="00394A77" w:rsidRPr="00087CF2" w:rsidRDefault="00394A77" w:rsidP="00394A77">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Short for “Wireless Fidelity”. A means of allowing computers, smartphones, and other internet-enabled devices to communicate with one another wirelessly.</w:t>
      </w:r>
    </w:p>
    <w:p w14:paraId="79A2184A" w14:textId="77777777" w:rsidR="00394A77" w:rsidRPr="006E589E" w:rsidRDefault="00394A77" w:rsidP="001D0022">
      <w:pPr>
        <w:spacing w:after="0"/>
        <w:ind w:left="0" w:right="0"/>
        <w:rPr>
          <w:rFonts w:ascii="Times New Roman" w:eastAsia="Times New Roman" w:hAnsi="Times New Roman" w:cs="Times New Roman"/>
          <w:kern w:val="0"/>
          <w:sz w:val="24"/>
          <w:szCs w:val="24"/>
          <w:lang w:eastAsia="en-US"/>
          <w14:ligatures w14:val="none"/>
        </w:rPr>
      </w:pPr>
    </w:p>
    <w:p w14:paraId="70181040"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3E7CCBC5" w14:textId="77777777" w:rsidR="003D51E3" w:rsidRPr="006E589E" w:rsidRDefault="003D51E3" w:rsidP="001D0022">
      <w:pPr>
        <w:spacing w:after="0"/>
        <w:ind w:left="0" w:right="0"/>
        <w:rPr>
          <w:rFonts w:ascii="Times New Roman" w:eastAsia="Times New Roman" w:hAnsi="Times New Roman" w:cs="Times New Roman"/>
          <w:kern w:val="0"/>
          <w:sz w:val="24"/>
          <w:szCs w:val="24"/>
          <w:lang w:eastAsia="en-US"/>
          <w14:ligatures w14:val="none"/>
        </w:rPr>
      </w:pPr>
    </w:p>
    <w:p w14:paraId="6A27B0F1" w14:textId="6983F2A1" w:rsidR="003D51E3" w:rsidRPr="00B84773" w:rsidRDefault="003D51E3" w:rsidP="00B84773">
      <w:pPr>
        <w:pStyle w:val="Heading2"/>
        <w:ind w:left="0"/>
        <w:rPr>
          <w:rFonts w:ascii="Times New Roman" w:eastAsia="Times New Roman" w:hAnsi="Times New Roman" w:cs="Times New Roman"/>
          <w:lang w:eastAsia="en-US"/>
        </w:rPr>
      </w:pPr>
      <w:bookmarkStart w:id="27" w:name="_Toc531181330"/>
      <w:r w:rsidRPr="006E589E">
        <w:rPr>
          <w:rFonts w:eastAsia="Times New Roman"/>
          <w:lang w:eastAsia="en-US"/>
        </w:rPr>
        <w:lastRenderedPageBreak/>
        <w:t>1.</w:t>
      </w:r>
      <w:r w:rsidR="000D278A">
        <w:rPr>
          <w:rFonts w:eastAsia="Times New Roman"/>
          <w:lang w:eastAsia="en-US"/>
        </w:rPr>
        <w:t>4</w:t>
      </w:r>
      <w:r w:rsidRPr="006E589E">
        <w:rPr>
          <w:rFonts w:eastAsia="Times New Roman"/>
          <w:lang w:eastAsia="en-US"/>
        </w:rPr>
        <w:t xml:space="preserve"> Overview</w:t>
      </w:r>
      <w:bookmarkEnd w:id="27"/>
    </w:p>
    <w:p w14:paraId="0FBC097C" w14:textId="77777777" w:rsidR="003D51E3" w:rsidRDefault="003D51E3" w:rsidP="001D0022">
      <w:pPr>
        <w:spacing w:after="0"/>
        <w:ind w:left="0" w:right="0" w:firstLine="72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 xml:space="preserve">The purpose of this document is to describe the requirements of AriGato’s Aldebaran NAO project. Section 2 provides an overall description of the project and its requirements, including the hardware, users and individual functionalities. This section is followed by a requirements overview (section 3) that describes </w:t>
      </w:r>
      <w:r w:rsidRPr="4B7D1A28">
        <w:rPr>
          <w:rFonts w:ascii="Arial" w:eastAsia="Times New Roman" w:hAnsi="Arial" w:cs="Arial"/>
          <w:color w:val="000000" w:themeColor="text1"/>
          <w:lang w:eastAsia="en-US"/>
        </w:rPr>
        <w:t xml:space="preserve">more in-depth </w:t>
      </w:r>
      <w:r w:rsidRPr="006E589E">
        <w:rPr>
          <w:rFonts w:ascii="Arial" w:eastAsia="Times New Roman" w:hAnsi="Arial" w:cs="Arial"/>
          <w:color w:val="000000"/>
          <w:kern w:val="0"/>
          <w:lang w:eastAsia="en-US"/>
          <w14:ligatures w14:val="none"/>
        </w:rPr>
        <w:t>the required functionalities of the NAO robot, as well as a question and answer section. Section 4 then analyses the validity, feasibility, and consistency of these requirements. Finally, section 5 prioritizes these requirements.</w:t>
      </w:r>
    </w:p>
    <w:p w14:paraId="3BC49E28" w14:textId="77777777" w:rsidR="003D51E3" w:rsidRDefault="003D51E3" w:rsidP="001D0022">
      <w:pPr>
        <w:spacing w:after="0"/>
        <w:ind w:left="0" w:right="0" w:firstLine="720"/>
        <w:rPr>
          <w:rFonts w:ascii="Arial" w:eastAsia="Times New Roman" w:hAnsi="Arial" w:cs="Arial"/>
          <w:color w:val="000000"/>
          <w:kern w:val="0"/>
          <w:lang w:eastAsia="en-US"/>
          <w14:ligatures w14:val="none"/>
        </w:rPr>
      </w:pPr>
    </w:p>
    <w:p w14:paraId="00F442A5" w14:textId="2F0F88E5" w:rsidR="003D51E3" w:rsidRDefault="003D51E3" w:rsidP="006E589E">
      <w:pPr>
        <w:spacing w:after="0"/>
        <w:ind w:left="0" w:right="0" w:firstLine="720"/>
        <w:jc w:val="both"/>
        <w:rPr>
          <w:rFonts w:ascii="Times New Roman" w:eastAsia="Times New Roman" w:hAnsi="Times New Roman" w:cs="Times New Roman"/>
          <w:kern w:val="0"/>
          <w:sz w:val="24"/>
          <w:szCs w:val="24"/>
          <w:lang w:eastAsia="en-US"/>
          <w14:ligatures w14:val="none"/>
        </w:rPr>
      </w:pPr>
    </w:p>
    <w:p w14:paraId="02037A3C" w14:textId="77777777" w:rsidR="00455E9E" w:rsidRPr="006E589E" w:rsidRDefault="00455E9E" w:rsidP="006E589E">
      <w:pPr>
        <w:spacing w:after="0"/>
        <w:ind w:left="0" w:right="0" w:firstLine="720"/>
        <w:jc w:val="both"/>
        <w:rPr>
          <w:rFonts w:ascii="Times New Roman" w:eastAsia="Times New Roman" w:hAnsi="Times New Roman" w:cs="Times New Roman"/>
          <w:kern w:val="0"/>
          <w:sz w:val="24"/>
          <w:szCs w:val="24"/>
          <w:lang w:eastAsia="en-US"/>
          <w14:ligatures w14:val="none"/>
        </w:rPr>
      </w:pPr>
    </w:p>
    <w:p w14:paraId="35AD6CD0" w14:textId="4B79CF01" w:rsidR="003D51E3" w:rsidRDefault="003D51E3" w:rsidP="00455E9E">
      <w:pPr>
        <w:pStyle w:val="Heading1"/>
        <w:ind w:left="0"/>
      </w:pPr>
      <w:bookmarkStart w:id="28" w:name="_Toc531181331"/>
      <w:r w:rsidRPr="006E589E">
        <w:t>Section 2: Overall Description</w:t>
      </w:r>
      <w:bookmarkEnd w:id="28"/>
    </w:p>
    <w:p w14:paraId="59343C3B" w14:textId="77777777" w:rsidR="003D51E3" w:rsidRPr="006E589E" w:rsidRDefault="003D51E3" w:rsidP="00455E9E">
      <w:pPr>
        <w:spacing w:after="0"/>
        <w:ind w:left="0" w:right="0"/>
        <w:rPr>
          <w:rFonts w:ascii="Times New Roman" w:eastAsia="Times New Roman" w:hAnsi="Times New Roman" w:cs="Times New Roman"/>
          <w:kern w:val="0"/>
          <w:sz w:val="24"/>
          <w:szCs w:val="24"/>
          <w:lang w:eastAsia="en-US"/>
          <w14:ligatures w14:val="none"/>
        </w:rPr>
      </w:pPr>
    </w:p>
    <w:p w14:paraId="43F7927A" w14:textId="29C6D22D" w:rsidR="003D51E3" w:rsidRPr="006E589E" w:rsidRDefault="00B84773" w:rsidP="00455E9E">
      <w:pPr>
        <w:spacing w:after="0"/>
        <w:ind w:left="0" w:right="0"/>
        <w:rPr>
          <w:rFonts w:ascii="Times New Roman" w:eastAsia="Times New Roman" w:hAnsi="Times New Roman" w:cs="Times New Roman"/>
          <w:kern w:val="0"/>
          <w:sz w:val="24"/>
          <w:szCs w:val="24"/>
          <w:lang w:eastAsia="en-US"/>
          <w14:ligatures w14:val="none"/>
        </w:rPr>
      </w:pPr>
      <w:r>
        <w:rPr>
          <w:rFonts w:ascii="Arial" w:eastAsia="Times New Roman" w:hAnsi="Arial" w:cs="Arial"/>
          <w:i/>
          <w:iCs/>
          <w:color w:val="000000"/>
          <w:kern w:val="0"/>
          <w:lang w:eastAsia="en-US"/>
          <w14:ligatures w14:val="none"/>
        </w:rPr>
        <w:t xml:space="preserve">Note: </w:t>
      </w:r>
      <w:r w:rsidR="003D51E3" w:rsidRPr="006E589E">
        <w:rPr>
          <w:rFonts w:ascii="Arial" w:eastAsia="Times New Roman" w:hAnsi="Arial" w:cs="Arial"/>
          <w:i/>
          <w:iCs/>
          <w:color w:val="000000"/>
          <w:kern w:val="0"/>
          <w:lang w:eastAsia="en-US"/>
          <w14:ligatures w14:val="none"/>
        </w:rPr>
        <w:t>This project will be independent and self-contained. It will not be a part of a larger system.</w:t>
      </w:r>
    </w:p>
    <w:p w14:paraId="0BBB3381" w14:textId="77777777" w:rsidR="003D51E3" w:rsidRPr="006E589E" w:rsidRDefault="003D51E3" w:rsidP="00455E9E">
      <w:pPr>
        <w:spacing w:after="0"/>
        <w:ind w:left="0" w:right="0"/>
        <w:rPr>
          <w:rFonts w:ascii="Times New Roman" w:eastAsia="Times New Roman" w:hAnsi="Times New Roman" w:cs="Times New Roman"/>
          <w:kern w:val="0"/>
          <w:sz w:val="24"/>
          <w:szCs w:val="24"/>
          <w:lang w:eastAsia="en-US"/>
          <w14:ligatures w14:val="none"/>
        </w:rPr>
      </w:pPr>
    </w:p>
    <w:p w14:paraId="31F0075A" w14:textId="258CD7DF" w:rsidR="003D51E3" w:rsidRPr="00B84773" w:rsidRDefault="003D51E3" w:rsidP="00455E9E">
      <w:pPr>
        <w:pStyle w:val="Heading2"/>
        <w:rPr>
          <w:rFonts w:ascii="Times New Roman" w:eastAsia="Times New Roman" w:hAnsi="Times New Roman" w:cs="Times New Roman"/>
          <w:lang w:eastAsia="en-US"/>
        </w:rPr>
      </w:pPr>
      <w:bookmarkStart w:id="29" w:name="_Toc531181332"/>
      <w:r w:rsidRPr="006E589E">
        <w:rPr>
          <w:rFonts w:eastAsia="Times New Roman"/>
          <w:lang w:eastAsia="en-US"/>
        </w:rPr>
        <w:t>2.1 Pro</w:t>
      </w:r>
      <w:r w:rsidR="00003EF2">
        <w:rPr>
          <w:rFonts w:eastAsia="Times New Roman"/>
          <w:lang w:eastAsia="en-US"/>
        </w:rPr>
        <w:t>ject</w:t>
      </w:r>
      <w:r w:rsidRPr="006E589E">
        <w:rPr>
          <w:rFonts w:eastAsia="Times New Roman"/>
          <w:lang w:eastAsia="en-US"/>
        </w:rPr>
        <w:t xml:space="preserve"> Perspective &amp; Functionality</w:t>
      </w:r>
      <w:bookmarkEnd w:id="29"/>
    </w:p>
    <w:p w14:paraId="7E1A4D54" w14:textId="5A74F662" w:rsidR="003D51E3" w:rsidRPr="00455E9E" w:rsidRDefault="003D51E3" w:rsidP="00455E9E">
      <w:pPr>
        <w:pStyle w:val="Heading3"/>
        <w:rPr>
          <w:rFonts w:ascii="Times New Roman" w:eastAsia="Times New Roman" w:hAnsi="Times New Roman" w:cs="Times New Roman"/>
          <w:sz w:val="24"/>
          <w:szCs w:val="24"/>
          <w:lang w:eastAsia="en-US"/>
        </w:rPr>
      </w:pPr>
      <w:bookmarkStart w:id="30" w:name="_Toc531181333"/>
      <w:r w:rsidRPr="006E589E">
        <w:rPr>
          <w:rFonts w:eastAsia="Times New Roman"/>
          <w:lang w:eastAsia="en-US"/>
        </w:rPr>
        <w:t>2.1.1 Hardware</w:t>
      </w:r>
      <w:bookmarkEnd w:id="30"/>
    </w:p>
    <w:p w14:paraId="52158FCB" w14:textId="0BEB4AAC" w:rsidR="003D51E3" w:rsidRPr="006E589E" w:rsidRDefault="003D51E3" w:rsidP="00455E9E">
      <w:pPr>
        <w:spacing w:after="0"/>
        <w:ind w:left="0" w:right="0" w:firstLine="72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 xml:space="preserve">This project will require the use of an Aldebaran NAO robot. </w:t>
      </w:r>
      <w:r w:rsidR="00455E9E">
        <w:rPr>
          <w:rFonts w:ascii="Arial" w:eastAsia="Times New Roman" w:hAnsi="Arial" w:cs="Arial"/>
          <w:color w:val="000000"/>
          <w:kern w:val="0"/>
          <w:lang w:eastAsia="en-US"/>
          <w14:ligatures w14:val="none"/>
        </w:rPr>
        <w:t>AriGato</w:t>
      </w:r>
      <w:r w:rsidRPr="006E589E">
        <w:rPr>
          <w:rFonts w:ascii="Arial" w:eastAsia="Times New Roman" w:hAnsi="Arial" w:cs="Arial"/>
          <w:color w:val="000000"/>
          <w:kern w:val="0"/>
          <w:lang w:eastAsia="en-US"/>
          <w14:ligatures w14:val="none"/>
        </w:rPr>
        <w:t xml:space="preserve"> will have access to a NAO robot </w:t>
      </w:r>
      <w:r w:rsidR="00455E9E">
        <w:rPr>
          <w:rFonts w:ascii="Arial" w:eastAsia="Times New Roman" w:hAnsi="Arial" w:cs="Arial"/>
          <w:color w:val="000000"/>
          <w:kern w:val="0"/>
          <w:lang w:eastAsia="en-US"/>
          <w14:ligatures w14:val="none"/>
        </w:rPr>
        <w:t>provided by the CWU Robotics Lab, as well as an office space</w:t>
      </w:r>
      <w:r w:rsidRPr="006E589E">
        <w:rPr>
          <w:rFonts w:ascii="Arial" w:eastAsia="Times New Roman" w:hAnsi="Arial" w:cs="Arial"/>
          <w:color w:val="000000"/>
          <w:kern w:val="0"/>
          <w:lang w:eastAsia="en-US"/>
          <w14:ligatures w14:val="none"/>
        </w:rPr>
        <w:t xml:space="preserve"> in the </w:t>
      </w:r>
      <w:r w:rsidR="00455E9E">
        <w:rPr>
          <w:rFonts w:ascii="Arial" w:eastAsia="Times New Roman" w:hAnsi="Arial" w:cs="Arial"/>
          <w:color w:val="000000"/>
          <w:kern w:val="0"/>
          <w:lang w:eastAsia="en-US"/>
          <w14:ligatures w14:val="none"/>
        </w:rPr>
        <w:t xml:space="preserve">newly constructed </w:t>
      </w:r>
      <w:r w:rsidRPr="006E589E">
        <w:rPr>
          <w:rFonts w:ascii="Arial" w:eastAsia="Times New Roman" w:hAnsi="Arial" w:cs="Arial"/>
          <w:color w:val="000000"/>
          <w:kern w:val="0"/>
          <w:lang w:eastAsia="en-US"/>
          <w14:ligatures w14:val="none"/>
        </w:rPr>
        <w:t xml:space="preserve">Samuelson Building, </w:t>
      </w:r>
      <w:r w:rsidR="00455E9E">
        <w:rPr>
          <w:rFonts w:ascii="Arial" w:eastAsia="Times New Roman" w:hAnsi="Arial" w:cs="Arial"/>
          <w:color w:val="000000"/>
          <w:kern w:val="0"/>
          <w:lang w:eastAsia="en-US"/>
          <w14:ligatures w14:val="none"/>
        </w:rPr>
        <w:t>complete</w:t>
      </w:r>
      <w:r w:rsidRPr="006E589E">
        <w:rPr>
          <w:rFonts w:ascii="Arial" w:eastAsia="Times New Roman" w:hAnsi="Arial" w:cs="Arial"/>
          <w:color w:val="000000"/>
          <w:kern w:val="0"/>
          <w:lang w:eastAsia="en-US"/>
          <w14:ligatures w14:val="none"/>
        </w:rPr>
        <w:t xml:space="preserve"> w</w:t>
      </w:r>
      <w:r w:rsidR="00455E9E">
        <w:rPr>
          <w:rFonts w:ascii="Arial" w:eastAsia="Times New Roman" w:hAnsi="Arial" w:cs="Arial"/>
          <w:color w:val="000000"/>
          <w:kern w:val="0"/>
          <w:lang w:eastAsia="en-US"/>
          <w14:ligatures w14:val="none"/>
        </w:rPr>
        <w:t>ith both Windows and Mac</w:t>
      </w:r>
      <w:r w:rsidRPr="006E589E">
        <w:rPr>
          <w:rFonts w:ascii="Arial" w:eastAsia="Times New Roman" w:hAnsi="Arial" w:cs="Arial"/>
          <w:color w:val="000000"/>
          <w:kern w:val="0"/>
          <w:lang w:eastAsia="en-US"/>
          <w14:ligatures w14:val="none"/>
        </w:rPr>
        <w:t xml:space="preserve"> computer</w:t>
      </w:r>
      <w:r w:rsidR="00455E9E">
        <w:rPr>
          <w:rFonts w:ascii="Arial" w:eastAsia="Times New Roman" w:hAnsi="Arial" w:cs="Arial"/>
          <w:color w:val="000000"/>
          <w:kern w:val="0"/>
          <w:lang w:eastAsia="en-US"/>
          <w14:ligatures w14:val="none"/>
        </w:rPr>
        <w:t>s</w:t>
      </w:r>
      <w:r w:rsidRPr="006E589E">
        <w:rPr>
          <w:rFonts w:ascii="Arial" w:eastAsia="Times New Roman" w:hAnsi="Arial" w:cs="Arial"/>
          <w:color w:val="000000"/>
          <w:kern w:val="0"/>
          <w:lang w:eastAsia="en-US"/>
          <w14:ligatures w14:val="none"/>
        </w:rPr>
        <w:t xml:space="preserve"> that can run the Chor</w:t>
      </w:r>
      <w:r w:rsidR="00455E9E">
        <w:rPr>
          <w:rFonts w:ascii="Arial" w:eastAsia="Times New Roman" w:hAnsi="Arial" w:cs="Arial"/>
          <w:color w:val="000000"/>
          <w:kern w:val="0"/>
          <w:lang w:eastAsia="en-US"/>
          <w14:ligatures w14:val="none"/>
        </w:rPr>
        <w:t>egraphe software</w:t>
      </w:r>
      <w:r w:rsidRPr="006E589E">
        <w:rPr>
          <w:rFonts w:ascii="Arial" w:eastAsia="Times New Roman" w:hAnsi="Arial" w:cs="Arial"/>
          <w:color w:val="000000"/>
          <w:kern w:val="0"/>
          <w:lang w:eastAsia="en-US"/>
          <w14:ligatures w14:val="none"/>
        </w:rPr>
        <w:t>. Choregraphe is fully functional on Windows</w:t>
      </w:r>
      <w:r w:rsidR="00455E9E">
        <w:rPr>
          <w:rFonts w:ascii="Arial" w:eastAsia="Times New Roman" w:hAnsi="Arial" w:cs="Arial"/>
          <w:color w:val="000000"/>
          <w:kern w:val="0"/>
          <w:lang w:eastAsia="en-US"/>
          <w14:ligatures w14:val="none"/>
        </w:rPr>
        <w:t xml:space="preserve"> and Mac,</w:t>
      </w:r>
      <w:r w:rsidRPr="006E589E">
        <w:rPr>
          <w:rFonts w:ascii="Arial" w:eastAsia="Times New Roman" w:hAnsi="Arial" w:cs="Arial"/>
          <w:color w:val="000000"/>
          <w:kern w:val="0"/>
          <w:lang w:eastAsia="en-US"/>
          <w14:ligatures w14:val="none"/>
        </w:rPr>
        <w:t xml:space="preserve"> and available on Linux with limited support. </w:t>
      </w:r>
      <w:r w:rsidR="00455E9E">
        <w:rPr>
          <w:rFonts w:ascii="Arial" w:eastAsia="Times New Roman" w:hAnsi="Arial" w:cs="Arial"/>
          <w:color w:val="000000"/>
          <w:kern w:val="0"/>
          <w:lang w:eastAsia="en-US"/>
          <w14:ligatures w14:val="none"/>
        </w:rPr>
        <w:t xml:space="preserve">Finally, a stable internet connection is required (and provided) for development of this project </w:t>
      </w:r>
      <w:proofErr w:type="gramStart"/>
      <w:r w:rsidR="00455E9E">
        <w:rPr>
          <w:rFonts w:ascii="Arial" w:eastAsia="Times New Roman" w:hAnsi="Arial" w:cs="Arial"/>
          <w:color w:val="000000"/>
          <w:kern w:val="0"/>
          <w:lang w:eastAsia="en-US"/>
          <w14:ligatures w14:val="none"/>
        </w:rPr>
        <w:t>in order to</w:t>
      </w:r>
      <w:proofErr w:type="gramEnd"/>
      <w:r w:rsidR="00455E9E">
        <w:rPr>
          <w:rFonts w:ascii="Arial" w:eastAsia="Times New Roman" w:hAnsi="Arial" w:cs="Arial"/>
          <w:color w:val="000000"/>
          <w:kern w:val="0"/>
          <w:lang w:eastAsia="en-US"/>
          <w14:ligatures w14:val="none"/>
        </w:rPr>
        <w:t xml:space="preserve"> access documentation pages, as well as make use of API and HTTP requests for various NAO modules.</w:t>
      </w:r>
    </w:p>
    <w:p w14:paraId="203A3763" w14:textId="77777777" w:rsidR="003D51E3" w:rsidRPr="006E589E" w:rsidRDefault="003D51E3" w:rsidP="00455E9E">
      <w:pPr>
        <w:spacing w:after="0"/>
        <w:ind w:left="0" w:right="0"/>
        <w:rPr>
          <w:rFonts w:ascii="Times New Roman" w:eastAsia="Times New Roman" w:hAnsi="Times New Roman" w:cs="Times New Roman"/>
          <w:kern w:val="0"/>
          <w:sz w:val="24"/>
          <w:szCs w:val="24"/>
          <w:lang w:eastAsia="en-US"/>
          <w14:ligatures w14:val="none"/>
        </w:rPr>
      </w:pPr>
    </w:p>
    <w:p w14:paraId="60D51A65" w14:textId="541CFC59" w:rsidR="003D51E3" w:rsidRPr="00455E9E" w:rsidRDefault="003D51E3" w:rsidP="00455E9E">
      <w:pPr>
        <w:pStyle w:val="Heading3"/>
        <w:rPr>
          <w:rFonts w:ascii="Times New Roman" w:eastAsia="Times New Roman" w:hAnsi="Times New Roman" w:cs="Times New Roman"/>
          <w:sz w:val="24"/>
          <w:szCs w:val="24"/>
          <w:lang w:eastAsia="en-US"/>
        </w:rPr>
      </w:pPr>
      <w:bookmarkStart w:id="31" w:name="_Toc531181334"/>
      <w:r w:rsidRPr="006E589E">
        <w:rPr>
          <w:rFonts w:eastAsia="Times New Roman"/>
          <w:lang w:eastAsia="en-US"/>
        </w:rPr>
        <w:t>2.1.2 User Interfaces (Control Methods)</w:t>
      </w:r>
      <w:bookmarkEnd w:id="31"/>
    </w:p>
    <w:p w14:paraId="6A62835C" w14:textId="26060665" w:rsidR="003D51E3" w:rsidRPr="006E589E" w:rsidRDefault="003D51E3" w:rsidP="00455E9E">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i/>
          <w:iCs/>
          <w:color w:val="000000"/>
          <w:kern w:val="0"/>
          <w:lang w:eastAsia="en-US"/>
          <w14:ligatures w14:val="none"/>
        </w:rPr>
        <w:tab/>
      </w:r>
      <w:r w:rsidR="00455E9E">
        <w:rPr>
          <w:rFonts w:ascii="Arial" w:eastAsia="Times New Roman" w:hAnsi="Arial" w:cs="Arial"/>
          <w:color w:val="000000"/>
          <w:kern w:val="0"/>
          <w:lang w:eastAsia="en-US"/>
          <w14:ligatures w14:val="none"/>
        </w:rPr>
        <w:t>The</w:t>
      </w:r>
      <w:r w:rsidRPr="006E589E">
        <w:rPr>
          <w:rFonts w:ascii="Arial" w:eastAsia="Times New Roman" w:hAnsi="Arial" w:cs="Arial"/>
          <w:color w:val="000000"/>
          <w:kern w:val="0"/>
          <w:lang w:eastAsia="en-US"/>
          <w14:ligatures w14:val="none"/>
        </w:rPr>
        <w:t xml:space="preserve"> software has two possible modes of operation: The first by using a computer as a control terminal. In this mode, the NAO will be connected via Ethernet cable to a computer running Choregraphe. </w:t>
      </w:r>
      <w:r w:rsidR="00733F28">
        <w:rPr>
          <w:rFonts w:ascii="Arial" w:eastAsia="Times New Roman" w:hAnsi="Arial" w:cs="Arial"/>
          <w:color w:val="000000"/>
          <w:kern w:val="0"/>
          <w:lang w:eastAsia="en-US"/>
          <w14:ligatures w14:val="none"/>
        </w:rPr>
        <w:t>The Choregraphe software</w:t>
      </w:r>
      <w:r w:rsidRPr="006E589E">
        <w:rPr>
          <w:rFonts w:ascii="Arial" w:eastAsia="Times New Roman" w:hAnsi="Arial" w:cs="Arial"/>
          <w:color w:val="000000"/>
          <w:kern w:val="0"/>
          <w:lang w:eastAsia="en-US"/>
          <w14:ligatures w14:val="none"/>
        </w:rPr>
        <w:t xml:space="preserve"> allows users to send premade or custom-made sets of instructions to the NAO, which will then be acted upon. This mode is limited however, as the robot can only go as far as the attached Ethernet will allow (basically, the robot must be in very close proximity to the control terminal computer). This mode is mainly for testing purposes. </w:t>
      </w:r>
    </w:p>
    <w:p w14:paraId="60564520" w14:textId="77777777" w:rsidR="003D51E3" w:rsidRPr="006E589E" w:rsidRDefault="003D51E3" w:rsidP="00455E9E">
      <w:pPr>
        <w:spacing w:after="0"/>
        <w:ind w:left="0" w:right="0"/>
        <w:rPr>
          <w:rFonts w:ascii="Times New Roman" w:eastAsia="Times New Roman" w:hAnsi="Times New Roman" w:cs="Times New Roman"/>
          <w:kern w:val="0"/>
          <w:sz w:val="24"/>
          <w:szCs w:val="24"/>
          <w:lang w:eastAsia="en-US"/>
          <w14:ligatures w14:val="none"/>
        </w:rPr>
      </w:pPr>
    </w:p>
    <w:p w14:paraId="68A6BB42" w14:textId="76AD10AF" w:rsidR="003D51E3" w:rsidRPr="006E589E" w:rsidRDefault="003D51E3" w:rsidP="00455E9E">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 xml:space="preserve">The second mode, and </w:t>
      </w:r>
      <w:proofErr w:type="gramStart"/>
      <w:r w:rsidRPr="006E589E">
        <w:rPr>
          <w:rFonts w:ascii="Arial" w:eastAsia="Times New Roman" w:hAnsi="Arial" w:cs="Arial"/>
          <w:color w:val="000000"/>
          <w:kern w:val="0"/>
          <w:lang w:eastAsia="en-US"/>
          <w14:ligatures w14:val="none"/>
        </w:rPr>
        <w:t>main focus</w:t>
      </w:r>
      <w:proofErr w:type="gramEnd"/>
      <w:r w:rsidRPr="006E589E">
        <w:rPr>
          <w:rFonts w:ascii="Arial" w:eastAsia="Times New Roman" w:hAnsi="Arial" w:cs="Arial"/>
          <w:color w:val="000000"/>
          <w:kern w:val="0"/>
          <w:lang w:eastAsia="en-US"/>
          <w14:ligatures w14:val="none"/>
        </w:rPr>
        <w:t xml:space="preserve"> of </w:t>
      </w:r>
      <w:r w:rsidR="00733F28">
        <w:rPr>
          <w:rFonts w:ascii="Arial" w:eastAsia="Times New Roman" w:hAnsi="Arial" w:cs="Arial"/>
          <w:color w:val="000000"/>
          <w:kern w:val="0"/>
          <w:lang w:eastAsia="en-US"/>
          <w14:ligatures w14:val="none"/>
        </w:rPr>
        <w:t>this</w:t>
      </w:r>
      <w:r w:rsidRPr="006E589E">
        <w:rPr>
          <w:rFonts w:ascii="Arial" w:eastAsia="Times New Roman" w:hAnsi="Arial" w:cs="Arial"/>
          <w:color w:val="000000"/>
          <w:kern w:val="0"/>
          <w:lang w:eastAsia="en-US"/>
          <w14:ligatures w14:val="none"/>
        </w:rPr>
        <w:t xml:space="preserve"> software project, is directly uploading </w:t>
      </w:r>
      <w:r w:rsidR="00733F28">
        <w:rPr>
          <w:rFonts w:ascii="Arial" w:eastAsia="Times New Roman" w:hAnsi="Arial" w:cs="Arial"/>
          <w:color w:val="000000"/>
          <w:kern w:val="0"/>
          <w:lang w:eastAsia="en-US"/>
          <w14:ligatures w14:val="none"/>
        </w:rPr>
        <w:t>the created modules</w:t>
      </w:r>
      <w:r w:rsidRPr="006E589E">
        <w:rPr>
          <w:rFonts w:ascii="Arial" w:eastAsia="Times New Roman" w:hAnsi="Arial" w:cs="Arial"/>
          <w:color w:val="000000"/>
          <w:kern w:val="0"/>
          <w:lang w:eastAsia="en-US"/>
          <w14:ligatures w14:val="none"/>
        </w:rPr>
        <w:t xml:space="preserve"> to the NAO robot’s memory unit located in its head. This will allow the NAO to operate with full functionality while completely disconnected from a computer, i.e., an Ethernet cord will not need to be attached to the robot for it to receive</w:t>
      </w:r>
      <w:r w:rsidR="00733F28">
        <w:rPr>
          <w:rFonts w:ascii="Arial" w:eastAsia="Times New Roman" w:hAnsi="Arial" w:cs="Arial"/>
          <w:color w:val="000000"/>
          <w:kern w:val="0"/>
          <w:lang w:eastAsia="en-US"/>
          <w14:ligatures w14:val="none"/>
        </w:rPr>
        <w:t xml:space="preserve"> and act upon</w:t>
      </w:r>
      <w:r w:rsidRPr="006E589E">
        <w:rPr>
          <w:rFonts w:ascii="Arial" w:eastAsia="Times New Roman" w:hAnsi="Arial" w:cs="Arial"/>
          <w:color w:val="000000"/>
          <w:kern w:val="0"/>
          <w:lang w:eastAsia="en-US"/>
          <w14:ligatures w14:val="none"/>
        </w:rPr>
        <w:t xml:space="preserve"> instructions. The NAO is capable of this thanks to its </w:t>
      </w:r>
      <w:r w:rsidR="00733F28">
        <w:rPr>
          <w:rFonts w:ascii="Arial" w:eastAsia="Times New Roman" w:hAnsi="Arial" w:cs="Arial"/>
          <w:color w:val="000000"/>
          <w:kern w:val="0"/>
          <w:lang w:eastAsia="en-US"/>
          <w14:ligatures w14:val="none"/>
        </w:rPr>
        <w:t>microphones and cameras</w:t>
      </w:r>
      <w:r w:rsidRPr="006E589E">
        <w:rPr>
          <w:rFonts w:ascii="Arial" w:eastAsia="Times New Roman" w:hAnsi="Arial" w:cs="Arial"/>
          <w:color w:val="000000"/>
          <w:kern w:val="0"/>
          <w:lang w:eastAsia="en-US"/>
          <w14:ligatures w14:val="none"/>
        </w:rPr>
        <w:t xml:space="preserve">. </w:t>
      </w:r>
      <w:r w:rsidR="00733F28">
        <w:rPr>
          <w:rFonts w:ascii="Arial" w:eastAsia="Times New Roman" w:hAnsi="Arial" w:cs="Arial"/>
          <w:color w:val="000000"/>
          <w:kern w:val="0"/>
          <w:lang w:eastAsia="en-US"/>
          <w14:ligatures w14:val="none"/>
        </w:rPr>
        <w:t>U</w:t>
      </w:r>
      <w:r w:rsidRPr="006E589E">
        <w:rPr>
          <w:rFonts w:ascii="Arial" w:eastAsia="Times New Roman" w:hAnsi="Arial" w:cs="Arial"/>
          <w:color w:val="000000"/>
          <w:kern w:val="0"/>
          <w:lang w:eastAsia="en-US"/>
          <w14:ligatures w14:val="none"/>
        </w:rPr>
        <w:t xml:space="preserve">sers </w:t>
      </w:r>
      <w:r w:rsidR="00733F28">
        <w:rPr>
          <w:rFonts w:ascii="Arial" w:eastAsia="Times New Roman" w:hAnsi="Arial" w:cs="Arial"/>
          <w:color w:val="000000"/>
          <w:kern w:val="0"/>
          <w:lang w:eastAsia="en-US"/>
          <w14:ligatures w14:val="none"/>
        </w:rPr>
        <w:t>can</w:t>
      </w:r>
      <w:r w:rsidRPr="006E589E">
        <w:rPr>
          <w:rFonts w:ascii="Arial" w:eastAsia="Times New Roman" w:hAnsi="Arial" w:cs="Arial"/>
          <w:color w:val="000000"/>
          <w:kern w:val="0"/>
          <w:lang w:eastAsia="en-US"/>
          <w14:ligatures w14:val="none"/>
        </w:rPr>
        <w:t xml:space="preserve"> interact with the robot </w:t>
      </w:r>
      <w:r w:rsidR="00733F28">
        <w:rPr>
          <w:rFonts w:ascii="Arial" w:eastAsia="Times New Roman" w:hAnsi="Arial" w:cs="Arial"/>
          <w:color w:val="000000"/>
          <w:kern w:val="0"/>
          <w:lang w:eastAsia="en-US"/>
          <w14:ligatures w14:val="none"/>
        </w:rPr>
        <w:t>using</w:t>
      </w:r>
      <w:r w:rsidRPr="006E589E">
        <w:rPr>
          <w:rFonts w:ascii="Arial" w:eastAsia="Times New Roman" w:hAnsi="Arial" w:cs="Arial"/>
          <w:color w:val="000000"/>
          <w:kern w:val="0"/>
          <w:lang w:eastAsia="en-US"/>
          <w14:ligatures w14:val="none"/>
        </w:rPr>
        <w:t xml:space="preserve"> touch, motion, and spoken commands</w:t>
      </w:r>
      <w:r w:rsidR="00733F28">
        <w:rPr>
          <w:rFonts w:ascii="Arial" w:eastAsia="Times New Roman" w:hAnsi="Arial" w:cs="Arial"/>
          <w:color w:val="000000"/>
          <w:kern w:val="0"/>
          <w:lang w:eastAsia="en-US"/>
          <w14:ligatures w14:val="none"/>
        </w:rPr>
        <w:t>,</w:t>
      </w:r>
      <w:r w:rsidRPr="006E589E">
        <w:rPr>
          <w:rFonts w:ascii="Arial" w:eastAsia="Times New Roman" w:hAnsi="Arial" w:cs="Arial"/>
          <w:color w:val="000000"/>
          <w:kern w:val="0"/>
          <w:lang w:eastAsia="en-US"/>
          <w14:ligatures w14:val="none"/>
        </w:rPr>
        <w:t xml:space="preserve"> using the multitude of sensors located around NAO’s body.</w:t>
      </w:r>
    </w:p>
    <w:p w14:paraId="5F6ABCA0" w14:textId="686605BA" w:rsidR="003D51E3" w:rsidRDefault="003D51E3" w:rsidP="006E589E">
      <w:pPr>
        <w:spacing w:after="0"/>
        <w:ind w:left="0" w:right="0"/>
        <w:rPr>
          <w:rFonts w:ascii="Times New Roman" w:eastAsia="Times New Roman" w:hAnsi="Times New Roman" w:cs="Times New Roman"/>
          <w:kern w:val="0"/>
          <w:sz w:val="24"/>
          <w:szCs w:val="24"/>
          <w:lang w:eastAsia="en-US"/>
          <w14:ligatures w14:val="none"/>
        </w:rPr>
      </w:pPr>
    </w:p>
    <w:p w14:paraId="6B24D0E6" w14:textId="551D066B" w:rsidR="003D51E3" w:rsidRPr="00733F28" w:rsidRDefault="003D51E3" w:rsidP="00733F28">
      <w:pPr>
        <w:pStyle w:val="Heading2"/>
        <w:ind w:left="0"/>
        <w:rPr>
          <w:rFonts w:ascii="Times New Roman" w:eastAsia="Times New Roman" w:hAnsi="Times New Roman" w:cs="Times New Roman"/>
          <w:lang w:eastAsia="en-US"/>
        </w:rPr>
      </w:pPr>
      <w:bookmarkStart w:id="32" w:name="_Toc531181335"/>
      <w:r w:rsidRPr="006E589E">
        <w:rPr>
          <w:rFonts w:eastAsia="Times New Roman"/>
          <w:lang w:eastAsia="en-US"/>
        </w:rPr>
        <w:t>2.2 Suggested Functionalities</w:t>
      </w:r>
      <w:bookmarkEnd w:id="32"/>
    </w:p>
    <w:p w14:paraId="5E231ED0" w14:textId="2677C2E8" w:rsidR="00234D1C" w:rsidRDefault="00234D1C" w:rsidP="00234D1C">
      <w:pPr>
        <w:numPr>
          <w:ilvl w:val="0"/>
          <w:numId w:val="20"/>
        </w:numPr>
        <w:spacing w:after="0"/>
        <w:ind w:right="0"/>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Facial detection &amp; recognition.</w:t>
      </w:r>
    </w:p>
    <w:p w14:paraId="5B7D11E6" w14:textId="52A8FCFD" w:rsidR="00234D1C" w:rsidRPr="00234D1C" w:rsidRDefault="00234D1C" w:rsidP="00234D1C">
      <w:pPr>
        <w:numPr>
          <w:ilvl w:val="0"/>
          <w:numId w:val="20"/>
        </w:numPr>
        <w:spacing w:after="0"/>
        <w:ind w:right="0"/>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Demanding physical tasks (e.g., dancing)</w:t>
      </w:r>
    </w:p>
    <w:p w14:paraId="7E6EFE76" w14:textId="00960880" w:rsidR="003D51E3" w:rsidRPr="006E589E" w:rsidRDefault="003D51E3" w:rsidP="003D51E3">
      <w:pPr>
        <w:numPr>
          <w:ilvl w:val="0"/>
          <w:numId w:val="20"/>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lastRenderedPageBreak/>
        <w:t>Make the robot solve written equations</w:t>
      </w:r>
      <w:r w:rsidR="00234D1C">
        <w:rPr>
          <w:rFonts w:ascii="Arial" w:eastAsia="Times New Roman" w:hAnsi="Arial" w:cs="Arial"/>
          <w:color w:val="000000"/>
          <w:kern w:val="0"/>
          <w:lang w:eastAsia="en-US"/>
          <w14:ligatures w14:val="none"/>
        </w:rPr>
        <w:t>.</w:t>
      </w:r>
    </w:p>
    <w:p w14:paraId="0324FF44" w14:textId="2F354E02" w:rsidR="003D51E3" w:rsidRPr="006E589E" w:rsidRDefault="003D51E3" w:rsidP="003D51E3">
      <w:pPr>
        <w:numPr>
          <w:ilvl w:val="0"/>
          <w:numId w:val="20"/>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Give the robot ability to read and point out simple objects</w:t>
      </w:r>
      <w:r w:rsidR="00234D1C">
        <w:rPr>
          <w:rFonts w:ascii="Arial" w:eastAsia="Times New Roman" w:hAnsi="Arial" w:cs="Arial"/>
          <w:color w:val="000000"/>
          <w:kern w:val="0"/>
          <w:lang w:eastAsia="en-US"/>
          <w14:ligatures w14:val="none"/>
        </w:rPr>
        <w:t>.</w:t>
      </w:r>
    </w:p>
    <w:p w14:paraId="3D6173B3" w14:textId="2AFE808A" w:rsidR="003D51E3" w:rsidRPr="006E589E" w:rsidRDefault="003D51E3" w:rsidP="003D51E3">
      <w:pPr>
        <w:numPr>
          <w:ilvl w:val="0"/>
          <w:numId w:val="20"/>
        </w:numPr>
        <w:spacing w:after="0"/>
        <w:ind w:right="0"/>
        <w:textAlignment w:val="baseline"/>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Give the robot an understanding of American Sign Language (ASL) or simple hand gestures</w:t>
      </w:r>
      <w:r w:rsidR="00234D1C">
        <w:rPr>
          <w:rFonts w:ascii="Arial" w:eastAsia="Times New Roman" w:hAnsi="Arial" w:cs="Arial"/>
          <w:color w:val="000000"/>
          <w:kern w:val="0"/>
          <w:lang w:eastAsia="en-US"/>
          <w14:ligatures w14:val="none"/>
        </w:rPr>
        <w:t>.</w:t>
      </w:r>
    </w:p>
    <w:p w14:paraId="4BD81D51" w14:textId="37FE57B1" w:rsidR="003D51E3" w:rsidRPr="006E589E" w:rsidRDefault="003D51E3" w:rsidP="003D51E3">
      <w:pPr>
        <w:numPr>
          <w:ilvl w:val="0"/>
          <w:numId w:val="21"/>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Human/Robot game</w:t>
      </w:r>
      <w:r w:rsidR="00234D1C">
        <w:rPr>
          <w:rFonts w:ascii="Arial" w:eastAsia="Times New Roman" w:hAnsi="Arial" w:cs="Arial"/>
          <w:color w:val="000000"/>
          <w:kern w:val="0"/>
          <w:lang w:eastAsia="en-US"/>
          <w14:ligatures w14:val="none"/>
        </w:rPr>
        <w:t>.</w:t>
      </w:r>
    </w:p>
    <w:p w14:paraId="3CE9799A" w14:textId="77777777" w:rsidR="003D51E3" w:rsidRPr="006E589E" w:rsidRDefault="003D51E3" w:rsidP="003D51E3">
      <w:pPr>
        <w:numPr>
          <w:ilvl w:val="1"/>
          <w:numId w:val="21"/>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Like “Bop It”</w:t>
      </w:r>
    </w:p>
    <w:p w14:paraId="63EAE63B" w14:textId="77777777" w:rsidR="003D51E3" w:rsidRPr="006E589E" w:rsidRDefault="003D51E3" w:rsidP="003D51E3">
      <w:pPr>
        <w:numPr>
          <w:ilvl w:val="1"/>
          <w:numId w:val="21"/>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Human is given instructions to perform within a certain amount of time</w:t>
      </w:r>
    </w:p>
    <w:p w14:paraId="458F44BE" w14:textId="3376FCB7" w:rsidR="003D51E3" w:rsidRPr="006E589E" w:rsidRDefault="003D51E3" w:rsidP="003D51E3">
      <w:pPr>
        <w:numPr>
          <w:ilvl w:val="0"/>
          <w:numId w:val="21"/>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Make robot act more human-like</w:t>
      </w:r>
      <w:r w:rsidR="00234D1C">
        <w:rPr>
          <w:rFonts w:ascii="Arial" w:eastAsia="Times New Roman" w:hAnsi="Arial" w:cs="Arial"/>
          <w:color w:val="000000"/>
          <w:kern w:val="0"/>
          <w:lang w:eastAsia="en-US"/>
          <w14:ligatures w14:val="none"/>
        </w:rPr>
        <w:t>.</w:t>
      </w:r>
    </w:p>
    <w:p w14:paraId="244D08AA" w14:textId="354BFFD8" w:rsidR="003D51E3" w:rsidRPr="006E589E" w:rsidRDefault="003D51E3" w:rsidP="003D51E3">
      <w:pPr>
        <w:numPr>
          <w:ilvl w:val="1"/>
          <w:numId w:val="21"/>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Casual standing position</w:t>
      </w:r>
      <w:r w:rsidR="00234D1C">
        <w:rPr>
          <w:rFonts w:ascii="Arial" w:eastAsia="Times New Roman" w:hAnsi="Arial" w:cs="Arial"/>
          <w:color w:val="000000"/>
          <w:kern w:val="0"/>
          <w:lang w:eastAsia="en-US"/>
          <w14:ligatures w14:val="none"/>
        </w:rPr>
        <w:t>.</w:t>
      </w:r>
    </w:p>
    <w:p w14:paraId="06593627" w14:textId="1A9022AF" w:rsidR="00234D1C" w:rsidRPr="00234D1C" w:rsidRDefault="003D51E3" w:rsidP="00234D1C">
      <w:pPr>
        <w:numPr>
          <w:ilvl w:val="1"/>
          <w:numId w:val="21"/>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Reacts to stimulus with body language</w:t>
      </w:r>
      <w:r w:rsidR="00234D1C">
        <w:rPr>
          <w:rFonts w:ascii="Arial" w:eastAsia="Times New Roman" w:hAnsi="Arial" w:cs="Arial"/>
          <w:color w:val="000000"/>
          <w:kern w:val="0"/>
          <w:lang w:eastAsia="en-US"/>
          <w14:ligatures w14:val="none"/>
        </w:rPr>
        <w:t>.</w:t>
      </w:r>
    </w:p>
    <w:p w14:paraId="4F99AA09" w14:textId="77777777" w:rsidR="00733F28" w:rsidRDefault="00733F28" w:rsidP="006E589E">
      <w:pPr>
        <w:pStyle w:val="Heading2"/>
        <w:rPr>
          <w:rFonts w:ascii="Times New Roman" w:eastAsia="Times New Roman" w:hAnsi="Times New Roman" w:cs="Times New Roman"/>
          <w:caps w:val="0"/>
          <w:color w:val="auto"/>
          <w:kern w:val="0"/>
          <w:lang w:eastAsia="en-US"/>
          <w14:ligatures w14:val="none"/>
        </w:rPr>
      </w:pPr>
      <w:bookmarkStart w:id="33" w:name="_Toc531181336"/>
    </w:p>
    <w:p w14:paraId="622E04FA" w14:textId="76C9C308" w:rsidR="003D51E3" w:rsidRPr="00234D1C" w:rsidRDefault="003D51E3" w:rsidP="00234D1C">
      <w:pPr>
        <w:pStyle w:val="Heading2"/>
        <w:rPr>
          <w:rFonts w:ascii="Times New Roman" w:eastAsia="Times New Roman" w:hAnsi="Times New Roman" w:cs="Times New Roman"/>
          <w:lang w:eastAsia="en-US"/>
        </w:rPr>
      </w:pPr>
      <w:r w:rsidRPr="006E589E">
        <w:rPr>
          <w:rFonts w:eastAsia="Times New Roman"/>
          <w:lang w:eastAsia="en-US"/>
        </w:rPr>
        <w:t>2.3 User Characteristics</w:t>
      </w:r>
      <w:bookmarkEnd w:id="33"/>
    </w:p>
    <w:p w14:paraId="1A81E15C" w14:textId="77777777" w:rsidR="003D51E3" w:rsidRPr="006E589E" w:rsidRDefault="003D51E3" w:rsidP="00234D1C">
      <w:pPr>
        <w:spacing w:after="0"/>
        <w:ind w:left="0" w:right="0" w:firstLine="72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There will be two classes of users that will interact with the NAO unit: regular users, and administrators (who also act as demonstrators). </w:t>
      </w:r>
    </w:p>
    <w:p w14:paraId="03AF478A"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765826B0" w14:textId="0AA851A2"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The NAO robot will be interacting with a wide range of people that classify as “regular users,” such as computer science students, department faculty and staff, the general university population, university visitors, and more. The Users will have differing levels of experience. </w:t>
      </w:r>
      <w:r w:rsidR="00570FDA">
        <w:rPr>
          <w:rFonts w:ascii="Arial" w:eastAsia="Times New Roman" w:hAnsi="Arial" w:cs="Arial"/>
          <w:color w:val="000000"/>
          <w:kern w:val="0"/>
          <w:lang w:eastAsia="en-US"/>
          <w14:ligatures w14:val="none"/>
        </w:rPr>
        <w:t>AriGato</w:t>
      </w:r>
      <w:r w:rsidRPr="006E589E">
        <w:rPr>
          <w:rFonts w:ascii="Arial" w:eastAsia="Times New Roman" w:hAnsi="Arial" w:cs="Arial"/>
          <w:color w:val="000000"/>
          <w:kern w:val="0"/>
          <w:lang w:eastAsia="en-US"/>
          <w14:ligatures w14:val="none"/>
        </w:rPr>
        <w:t xml:space="preserve"> envision</w:t>
      </w:r>
      <w:r w:rsidR="00570FDA">
        <w:rPr>
          <w:rFonts w:ascii="Arial" w:eastAsia="Times New Roman" w:hAnsi="Arial" w:cs="Arial"/>
          <w:color w:val="000000"/>
          <w:kern w:val="0"/>
          <w:lang w:eastAsia="en-US"/>
          <w14:ligatures w14:val="none"/>
        </w:rPr>
        <w:t>s</w:t>
      </w:r>
      <w:r w:rsidRPr="006E589E">
        <w:rPr>
          <w:rFonts w:ascii="Arial" w:eastAsia="Times New Roman" w:hAnsi="Arial" w:cs="Arial"/>
          <w:color w:val="000000"/>
          <w:kern w:val="0"/>
          <w:lang w:eastAsia="en-US"/>
          <w14:ligatures w14:val="none"/>
        </w:rPr>
        <w:t xml:space="preserve"> the NAO to be used as a demonstration tool for any person that might be interested in the </w:t>
      </w:r>
      <w:r w:rsidR="00570FDA">
        <w:rPr>
          <w:rFonts w:ascii="Arial" w:eastAsia="Times New Roman" w:hAnsi="Arial" w:cs="Arial"/>
          <w:color w:val="000000"/>
          <w:kern w:val="0"/>
          <w:lang w:eastAsia="en-US"/>
          <w14:ligatures w14:val="none"/>
        </w:rPr>
        <w:t xml:space="preserve">realm of </w:t>
      </w:r>
      <w:r w:rsidRPr="006E589E">
        <w:rPr>
          <w:rFonts w:ascii="Arial" w:eastAsia="Times New Roman" w:hAnsi="Arial" w:cs="Arial"/>
          <w:color w:val="000000"/>
          <w:kern w:val="0"/>
          <w:lang w:eastAsia="en-US"/>
          <w14:ligatures w14:val="none"/>
        </w:rPr>
        <w:t>computer science</w:t>
      </w:r>
      <w:r w:rsidR="00570FDA">
        <w:rPr>
          <w:rFonts w:ascii="Arial" w:eastAsia="Times New Roman" w:hAnsi="Arial" w:cs="Arial"/>
          <w:color w:val="000000"/>
          <w:kern w:val="0"/>
          <w:lang w:eastAsia="en-US"/>
          <w14:ligatures w14:val="none"/>
        </w:rPr>
        <w:t xml:space="preserve"> or robotics</w:t>
      </w:r>
      <w:r w:rsidRPr="006E589E">
        <w:rPr>
          <w:rFonts w:ascii="Arial" w:eastAsia="Times New Roman" w:hAnsi="Arial" w:cs="Arial"/>
          <w:color w:val="000000"/>
          <w:kern w:val="0"/>
          <w:lang w:eastAsia="en-US"/>
          <w14:ligatures w14:val="none"/>
        </w:rPr>
        <w:t>, such as primary school students</w:t>
      </w:r>
      <w:r w:rsidR="00570FDA">
        <w:rPr>
          <w:rFonts w:ascii="Arial" w:eastAsia="Times New Roman" w:hAnsi="Arial" w:cs="Arial"/>
          <w:color w:val="000000"/>
          <w:kern w:val="0"/>
          <w:lang w:eastAsia="en-US"/>
          <w14:ligatures w14:val="none"/>
        </w:rPr>
        <w:t xml:space="preserve"> or prospective college students</w:t>
      </w:r>
      <w:r w:rsidRPr="006E589E">
        <w:rPr>
          <w:rFonts w:ascii="Arial" w:eastAsia="Times New Roman" w:hAnsi="Arial" w:cs="Arial"/>
          <w:color w:val="000000"/>
          <w:kern w:val="0"/>
          <w:lang w:eastAsia="en-US"/>
          <w14:ligatures w14:val="none"/>
        </w:rPr>
        <w:t xml:space="preserve">. Regular users will interact with the NAO by giving it verbal commands and specific gestures or movements to invoke a corresponding response. </w:t>
      </w:r>
    </w:p>
    <w:p w14:paraId="2ED11890"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26A81213" w14:textId="37811EE1"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Administrators are people who will manage the NAO unit after </w:t>
      </w:r>
      <w:r w:rsidR="00570FDA">
        <w:rPr>
          <w:rFonts w:ascii="Arial" w:eastAsia="Times New Roman" w:hAnsi="Arial" w:cs="Arial"/>
          <w:color w:val="000000"/>
          <w:kern w:val="0"/>
          <w:lang w:eastAsia="en-US"/>
          <w14:ligatures w14:val="none"/>
        </w:rPr>
        <w:t>the AriGato</w:t>
      </w:r>
      <w:r w:rsidRPr="006E589E">
        <w:rPr>
          <w:rFonts w:ascii="Arial" w:eastAsia="Times New Roman" w:hAnsi="Arial" w:cs="Arial"/>
          <w:color w:val="000000"/>
          <w:kern w:val="0"/>
          <w:lang w:eastAsia="en-US"/>
          <w14:ligatures w14:val="none"/>
        </w:rPr>
        <w:t xml:space="preserve"> software team has delivered the final product. These </w:t>
      </w:r>
      <w:r w:rsidR="00570FDA">
        <w:rPr>
          <w:rFonts w:ascii="Arial" w:eastAsia="Times New Roman" w:hAnsi="Arial" w:cs="Arial"/>
          <w:color w:val="000000"/>
          <w:kern w:val="0"/>
          <w:lang w:eastAsia="en-US"/>
          <w14:ligatures w14:val="none"/>
        </w:rPr>
        <w:t>users</w:t>
      </w:r>
      <w:r w:rsidRPr="006E589E">
        <w:rPr>
          <w:rFonts w:ascii="Arial" w:eastAsia="Times New Roman" w:hAnsi="Arial" w:cs="Arial"/>
          <w:color w:val="000000"/>
          <w:kern w:val="0"/>
          <w:lang w:eastAsia="en-US"/>
          <w14:ligatures w14:val="none"/>
        </w:rPr>
        <w:t xml:space="preserve"> will manage the storage and maintenance of the NAO, as well as plugging the robot into control terminals, and charging it. They will also be responsible for keeping the NAO updated to any new firmware changes from Aldebaran, and possibly adding new functionality to </w:t>
      </w:r>
      <w:r w:rsidR="00570FDA">
        <w:rPr>
          <w:rFonts w:ascii="Arial" w:eastAsia="Times New Roman" w:hAnsi="Arial" w:cs="Arial"/>
          <w:color w:val="000000"/>
          <w:kern w:val="0"/>
          <w:lang w:eastAsia="en-US"/>
          <w14:ligatures w14:val="none"/>
        </w:rPr>
        <w:t>AriGato’s</w:t>
      </w:r>
      <w:r w:rsidRPr="006E589E">
        <w:rPr>
          <w:rFonts w:ascii="Arial" w:eastAsia="Times New Roman" w:hAnsi="Arial" w:cs="Arial"/>
          <w:color w:val="000000"/>
          <w:kern w:val="0"/>
          <w:lang w:eastAsia="en-US"/>
          <w14:ligatures w14:val="none"/>
        </w:rPr>
        <w:t xml:space="preserve"> software in the future, if desired. Finally, administrators will typically be the ones to demonstrate the NAO’s full range of capabilities to anyone interested in the robot.</w:t>
      </w:r>
    </w:p>
    <w:p w14:paraId="18CA1A80"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47857C05" w14:textId="6F8A7494" w:rsidR="003D51E3" w:rsidRPr="00570FDA" w:rsidRDefault="003D51E3" w:rsidP="00570FDA">
      <w:pPr>
        <w:pStyle w:val="Heading2"/>
        <w:rPr>
          <w:rFonts w:ascii="Times New Roman" w:eastAsia="Times New Roman" w:hAnsi="Times New Roman" w:cs="Times New Roman"/>
          <w:lang w:eastAsia="en-US"/>
        </w:rPr>
      </w:pPr>
      <w:bookmarkStart w:id="34" w:name="_Toc531181337"/>
      <w:r w:rsidRPr="006E589E">
        <w:rPr>
          <w:rFonts w:eastAsia="Times New Roman"/>
          <w:lang w:eastAsia="en-US"/>
        </w:rPr>
        <w:t>2.4 Constraints and Limitations</w:t>
      </w:r>
      <w:bookmarkEnd w:id="34"/>
    </w:p>
    <w:p w14:paraId="66F3AEA5" w14:textId="0CD6D932" w:rsidR="003D51E3" w:rsidRPr="006E589E" w:rsidRDefault="003D51E3" w:rsidP="00234D1C">
      <w:pPr>
        <w:spacing w:after="0"/>
        <w:ind w:left="0" w:right="0" w:firstLine="72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 xml:space="preserve">The NAO model in use contains 8GB of onboard memory, meaning all code and additional data, such as stored images, will have to be able to be stored within this </w:t>
      </w:r>
      <w:r w:rsidR="00E001A4">
        <w:rPr>
          <w:rFonts w:ascii="Arial" w:eastAsia="Times New Roman" w:hAnsi="Arial" w:cs="Arial"/>
          <w:color w:val="000000"/>
          <w:kern w:val="0"/>
          <w:lang w:eastAsia="en-US"/>
          <w14:ligatures w14:val="none"/>
        </w:rPr>
        <w:t>limited memory</w:t>
      </w:r>
      <w:r w:rsidRPr="006E589E">
        <w:rPr>
          <w:rFonts w:ascii="Arial" w:eastAsia="Times New Roman" w:hAnsi="Arial" w:cs="Arial"/>
          <w:color w:val="000000"/>
          <w:kern w:val="0"/>
          <w:lang w:eastAsia="en-US"/>
          <w14:ligatures w14:val="none"/>
        </w:rPr>
        <w:t>. While it is unlikely that this constraint will become a problem, it is something that should be kept in mind.</w:t>
      </w:r>
    </w:p>
    <w:p w14:paraId="2D7FE02F"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1DC848A9" w14:textId="220B44C2" w:rsidR="003D51E3" w:rsidRPr="006E589E" w:rsidRDefault="003D51E3" w:rsidP="00570FDA">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Another unfortunate constraint of the NAO robot is the overall quality of its various sensors around its body; including, but not limited to: its microphones, cameras, and gyroscopes. Although the NAO comes packed in with HD cameras in its eyes, it occasionally has difficulties locating a target (e.g., a user, or an item in front of it). Additionally, the sensors are not always accurate because a robot’s environments are always changing, so it will be taking in a lot of information at once</w:t>
      </w:r>
      <w:r w:rsidR="00E001A4">
        <w:rPr>
          <w:rFonts w:ascii="Arial" w:eastAsia="Times New Roman" w:hAnsi="Arial" w:cs="Arial"/>
          <w:color w:val="000000"/>
          <w:kern w:val="0"/>
          <w:lang w:eastAsia="en-US"/>
          <w14:ligatures w14:val="none"/>
        </w:rPr>
        <w:t>, potentially causing slowdown or accuracy difficulties</w:t>
      </w:r>
      <w:r w:rsidRPr="006E589E">
        <w:rPr>
          <w:rFonts w:ascii="Arial" w:eastAsia="Times New Roman" w:hAnsi="Arial" w:cs="Arial"/>
          <w:color w:val="000000"/>
          <w:kern w:val="0"/>
          <w:lang w:eastAsia="en-US"/>
          <w14:ligatures w14:val="none"/>
        </w:rPr>
        <w:t>.</w:t>
      </w:r>
    </w:p>
    <w:p w14:paraId="27985037"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0083F146" w14:textId="77777777" w:rsidR="00323F34" w:rsidRDefault="003D51E3" w:rsidP="00570FDA">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Furthermore, through </w:t>
      </w:r>
      <w:r w:rsidR="00E001A4">
        <w:rPr>
          <w:rFonts w:ascii="Arial" w:eastAsia="Times New Roman" w:hAnsi="Arial" w:cs="Arial"/>
          <w:color w:val="000000"/>
          <w:kern w:val="0"/>
          <w:lang w:eastAsia="en-US"/>
          <w14:ligatures w14:val="none"/>
        </w:rPr>
        <w:t>AriGato’s</w:t>
      </w:r>
      <w:r w:rsidRPr="006E589E">
        <w:rPr>
          <w:rFonts w:ascii="Arial" w:eastAsia="Times New Roman" w:hAnsi="Arial" w:cs="Arial"/>
          <w:color w:val="000000"/>
          <w:kern w:val="0"/>
          <w:lang w:eastAsia="en-US"/>
          <w14:ligatures w14:val="none"/>
        </w:rPr>
        <w:t xml:space="preserve"> independent study of the NAO’s capabilities</w:t>
      </w:r>
      <w:r w:rsidR="00E001A4">
        <w:rPr>
          <w:rFonts w:ascii="Arial" w:eastAsia="Times New Roman" w:hAnsi="Arial" w:cs="Arial"/>
          <w:color w:val="000000"/>
          <w:kern w:val="0"/>
          <w:lang w:eastAsia="en-US"/>
          <w14:ligatures w14:val="none"/>
        </w:rPr>
        <w:t xml:space="preserve">, they </w:t>
      </w:r>
      <w:r w:rsidRPr="006E589E">
        <w:rPr>
          <w:rFonts w:ascii="Arial" w:eastAsia="Times New Roman" w:hAnsi="Arial" w:cs="Arial"/>
          <w:color w:val="000000"/>
          <w:kern w:val="0"/>
          <w:lang w:eastAsia="en-US"/>
          <w14:ligatures w14:val="none"/>
        </w:rPr>
        <w:t xml:space="preserve">have noticed that the unit’s microphones require commands to be given loudly, </w:t>
      </w:r>
      <w:r w:rsidR="00CB3F59">
        <w:rPr>
          <w:rFonts w:ascii="Arial" w:eastAsia="Times New Roman" w:hAnsi="Arial" w:cs="Arial"/>
          <w:color w:val="000000"/>
          <w:kern w:val="0"/>
          <w:lang w:eastAsia="en-US"/>
          <w14:ligatures w14:val="none"/>
        </w:rPr>
        <w:t xml:space="preserve">relatively </w:t>
      </w:r>
      <w:r w:rsidRPr="006E589E">
        <w:rPr>
          <w:rFonts w:ascii="Arial" w:eastAsia="Times New Roman" w:hAnsi="Arial" w:cs="Arial"/>
          <w:color w:val="000000"/>
          <w:kern w:val="0"/>
          <w:lang w:eastAsia="en-US"/>
          <w14:ligatures w14:val="none"/>
        </w:rPr>
        <w:t xml:space="preserve">slowly, and with extremely clear pronunciation </w:t>
      </w:r>
      <w:proofErr w:type="gramStart"/>
      <w:r w:rsidRPr="006E589E">
        <w:rPr>
          <w:rFonts w:ascii="Arial" w:eastAsia="Times New Roman" w:hAnsi="Arial" w:cs="Arial"/>
          <w:color w:val="000000"/>
          <w:kern w:val="0"/>
          <w:lang w:eastAsia="en-US"/>
          <w14:ligatures w14:val="none"/>
        </w:rPr>
        <w:t>in order for</w:t>
      </w:r>
      <w:proofErr w:type="gramEnd"/>
      <w:r w:rsidRPr="006E589E">
        <w:rPr>
          <w:rFonts w:ascii="Arial" w:eastAsia="Times New Roman" w:hAnsi="Arial" w:cs="Arial"/>
          <w:color w:val="000000"/>
          <w:kern w:val="0"/>
          <w:lang w:eastAsia="en-US"/>
          <w14:ligatures w14:val="none"/>
        </w:rPr>
        <w:t xml:space="preserve"> the NAO to correctly parse the commands and give </w:t>
      </w:r>
      <w:r w:rsidRPr="006E589E">
        <w:rPr>
          <w:rFonts w:ascii="Arial" w:eastAsia="Times New Roman" w:hAnsi="Arial" w:cs="Arial"/>
          <w:color w:val="000000"/>
          <w:kern w:val="0"/>
          <w:lang w:eastAsia="en-US"/>
          <w14:ligatures w14:val="none"/>
        </w:rPr>
        <w:lastRenderedPageBreak/>
        <w:t>appropriate responses. It is also difficult for the microphones to pick up specific commands if it’s in a crowded room with many different voices talking</w:t>
      </w:r>
      <w:r w:rsidR="00CB3F59">
        <w:rPr>
          <w:rFonts w:ascii="Arial" w:eastAsia="Times New Roman" w:hAnsi="Arial" w:cs="Arial"/>
          <w:color w:val="000000"/>
          <w:kern w:val="0"/>
          <w:lang w:eastAsia="en-US"/>
          <w14:ligatures w14:val="none"/>
        </w:rPr>
        <w:t xml:space="preserve"> or faces in NAO’s field-of-view</w:t>
      </w:r>
      <w:r w:rsidRPr="006E589E">
        <w:rPr>
          <w:rFonts w:ascii="Arial" w:eastAsia="Times New Roman" w:hAnsi="Arial" w:cs="Arial"/>
          <w:color w:val="000000"/>
          <w:kern w:val="0"/>
          <w:lang w:eastAsia="en-US"/>
          <w14:ligatures w14:val="none"/>
        </w:rPr>
        <w:t xml:space="preserve">. Despite these limitations, </w:t>
      </w:r>
      <w:r w:rsidR="00323F34">
        <w:rPr>
          <w:rFonts w:ascii="Arial" w:eastAsia="Times New Roman" w:hAnsi="Arial" w:cs="Arial"/>
          <w:color w:val="000000"/>
          <w:kern w:val="0"/>
          <w:lang w:eastAsia="en-US"/>
          <w14:ligatures w14:val="none"/>
        </w:rPr>
        <w:t>AriGato</w:t>
      </w:r>
      <w:r w:rsidRPr="006E589E">
        <w:rPr>
          <w:rFonts w:ascii="Arial" w:eastAsia="Times New Roman" w:hAnsi="Arial" w:cs="Arial"/>
          <w:color w:val="000000"/>
          <w:kern w:val="0"/>
          <w:lang w:eastAsia="en-US"/>
          <w14:ligatures w14:val="none"/>
        </w:rPr>
        <w:t xml:space="preserve"> will work diligently to make </w:t>
      </w:r>
      <w:r w:rsidR="00323F34">
        <w:rPr>
          <w:rFonts w:ascii="Arial" w:eastAsia="Times New Roman" w:hAnsi="Arial" w:cs="Arial"/>
          <w:color w:val="000000"/>
          <w:kern w:val="0"/>
          <w:lang w:eastAsia="en-US"/>
          <w14:ligatures w14:val="none"/>
        </w:rPr>
        <w:t>their</w:t>
      </w:r>
      <w:r w:rsidRPr="006E589E">
        <w:rPr>
          <w:rFonts w:ascii="Arial" w:eastAsia="Times New Roman" w:hAnsi="Arial" w:cs="Arial"/>
          <w:color w:val="000000"/>
          <w:kern w:val="0"/>
          <w:lang w:eastAsia="en-US"/>
          <w14:ligatures w14:val="none"/>
        </w:rPr>
        <w:t xml:space="preserve"> NAO software perform quickly and accurately. </w:t>
      </w:r>
    </w:p>
    <w:p w14:paraId="04F90B2C" w14:textId="77777777" w:rsidR="00323F34" w:rsidRDefault="00323F34" w:rsidP="00570FDA">
      <w:pPr>
        <w:spacing w:after="0"/>
        <w:ind w:left="0" w:right="0"/>
        <w:rPr>
          <w:rFonts w:ascii="Arial" w:eastAsia="Times New Roman" w:hAnsi="Arial" w:cs="Arial"/>
          <w:color w:val="000000"/>
          <w:kern w:val="0"/>
          <w:lang w:eastAsia="en-US"/>
          <w14:ligatures w14:val="none"/>
        </w:rPr>
      </w:pPr>
    </w:p>
    <w:p w14:paraId="194A1923" w14:textId="7B06255B" w:rsidR="003D51E3" w:rsidRPr="006E589E" w:rsidRDefault="00323F34" w:rsidP="00570FDA">
      <w:pPr>
        <w:spacing w:after="0"/>
        <w:ind w:left="0" w:right="0"/>
        <w:rPr>
          <w:rFonts w:ascii="Times New Roman" w:eastAsia="Times New Roman" w:hAnsi="Times New Roman" w:cs="Times New Roman"/>
          <w:kern w:val="0"/>
          <w:sz w:val="24"/>
          <w:szCs w:val="24"/>
          <w:lang w:eastAsia="en-US"/>
          <w14:ligatures w14:val="none"/>
        </w:rPr>
      </w:pPr>
      <w:r>
        <w:rPr>
          <w:rFonts w:ascii="Arial" w:eastAsia="Times New Roman" w:hAnsi="Arial" w:cs="Arial"/>
          <w:color w:val="000000"/>
          <w:kern w:val="0"/>
          <w:lang w:eastAsia="en-US"/>
          <w14:ligatures w14:val="none"/>
        </w:rPr>
        <w:t xml:space="preserve">Additionally, </w:t>
      </w:r>
      <w:r w:rsidR="003D51E3" w:rsidRPr="006E589E">
        <w:rPr>
          <w:rFonts w:ascii="Arial" w:eastAsia="Times New Roman" w:hAnsi="Arial" w:cs="Arial"/>
          <w:color w:val="000000"/>
          <w:kern w:val="0"/>
          <w:lang w:eastAsia="en-US"/>
          <w14:ligatures w14:val="none"/>
        </w:rPr>
        <w:t>NAO should always be kept connected to the internet to make use of all the offered features. Though the NAO is functional without an internet connection, some commands will potentially require the NAO to make use of an internet connection to provide a response. This should not be an issue, as the NAO is primarily kept within university premises</w:t>
      </w:r>
      <w:r>
        <w:rPr>
          <w:rFonts w:ascii="Arial" w:eastAsia="Times New Roman" w:hAnsi="Arial" w:cs="Arial"/>
          <w:color w:val="000000"/>
          <w:kern w:val="0"/>
          <w:lang w:eastAsia="en-US"/>
          <w14:ligatures w14:val="none"/>
        </w:rPr>
        <w:t>, which has a persistent Wi-Fi connection around the entire campus</w:t>
      </w:r>
      <w:r w:rsidR="003D51E3" w:rsidRPr="006E589E">
        <w:rPr>
          <w:rFonts w:ascii="Arial" w:eastAsia="Times New Roman" w:hAnsi="Arial" w:cs="Arial"/>
          <w:color w:val="000000"/>
          <w:kern w:val="0"/>
          <w:lang w:eastAsia="en-US"/>
          <w14:ligatures w14:val="none"/>
        </w:rPr>
        <w:t xml:space="preserve">. </w:t>
      </w:r>
    </w:p>
    <w:p w14:paraId="4AB30E4F"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5238C830" w14:textId="64DC9A2A"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Given the </w:t>
      </w:r>
      <w:r w:rsidR="00323F34">
        <w:rPr>
          <w:rFonts w:ascii="Arial" w:eastAsia="Times New Roman" w:hAnsi="Arial" w:cs="Arial"/>
          <w:color w:val="000000"/>
          <w:kern w:val="0"/>
          <w:lang w:eastAsia="en-US"/>
          <w14:ligatures w14:val="none"/>
        </w:rPr>
        <w:t xml:space="preserve">steep </w:t>
      </w:r>
      <w:r w:rsidRPr="006E589E">
        <w:rPr>
          <w:rFonts w:ascii="Arial" w:eastAsia="Times New Roman" w:hAnsi="Arial" w:cs="Arial"/>
          <w:color w:val="000000"/>
          <w:kern w:val="0"/>
          <w:lang w:eastAsia="en-US"/>
          <w14:ligatures w14:val="none"/>
        </w:rPr>
        <w:t>cost of the robot</w:t>
      </w:r>
      <w:r w:rsidR="00CB3F59">
        <w:rPr>
          <w:rFonts w:ascii="Arial" w:eastAsia="Times New Roman" w:hAnsi="Arial" w:cs="Arial"/>
          <w:color w:val="000000"/>
          <w:kern w:val="0"/>
          <w:lang w:eastAsia="en-US"/>
          <w14:ligatures w14:val="none"/>
        </w:rPr>
        <w:t xml:space="preserve">, AriGato </w:t>
      </w:r>
      <w:r w:rsidR="00323F34">
        <w:rPr>
          <w:rFonts w:ascii="Arial" w:eastAsia="Times New Roman" w:hAnsi="Arial" w:cs="Arial"/>
          <w:color w:val="000000"/>
          <w:kern w:val="0"/>
          <w:lang w:eastAsia="en-US"/>
          <w14:ligatures w14:val="none"/>
        </w:rPr>
        <w:t>will</w:t>
      </w:r>
      <w:r w:rsidRPr="006E589E">
        <w:rPr>
          <w:rFonts w:ascii="Arial" w:eastAsia="Times New Roman" w:hAnsi="Arial" w:cs="Arial"/>
          <w:color w:val="000000"/>
          <w:kern w:val="0"/>
          <w:lang w:eastAsia="en-US"/>
          <w14:ligatures w14:val="none"/>
        </w:rPr>
        <w:t xml:space="preserve"> also</w:t>
      </w:r>
      <w:r w:rsidR="00323F34">
        <w:rPr>
          <w:rFonts w:ascii="Arial" w:eastAsia="Times New Roman" w:hAnsi="Arial" w:cs="Arial"/>
          <w:color w:val="000000"/>
          <w:kern w:val="0"/>
          <w:lang w:eastAsia="en-US"/>
          <w14:ligatures w14:val="none"/>
        </w:rPr>
        <w:t xml:space="preserve"> have to be</w:t>
      </w:r>
      <w:r w:rsidRPr="006E589E">
        <w:rPr>
          <w:rFonts w:ascii="Arial" w:eastAsia="Times New Roman" w:hAnsi="Arial" w:cs="Arial"/>
          <w:color w:val="000000"/>
          <w:kern w:val="0"/>
          <w:lang w:eastAsia="en-US"/>
          <w14:ligatures w14:val="none"/>
        </w:rPr>
        <w:t xml:space="preserve"> mindful </w:t>
      </w:r>
      <w:r w:rsidR="00323F34">
        <w:rPr>
          <w:rFonts w:ascii="Arial" w:eastAsia="Times New Roman" w:hAnsi="Arial" w:cs="Arial"/>
          <w:color w:val="000000"/>
          <w:kern w:val="0"/>
          <w:lang w:eastAsia="en-US"/>
          <w14:ligatures w14:val="none"/>
        </w:rPr>
        <w:t>when programming physical activities, such as balancing or walking</w:t>
      </w:r>
      <w:r w:rsidRPr="006E589E">
        <w:rPr>
          <w:rFonts w:ascii="Arial" w:eastAsia="Times New Roman" w:hAnsi="Arial" w:cs="Arial"/>
          <w:color w:val="000000"/>
          <w:kern w:val="0"/>
          <w:lang w:eastAsia="en-US"/>
          <w14:ligatures w14:val="none"/>
        </w:rPr>
        <w:t>. If something were to go wrong, the robot may end up walking off a table, or falling onto a sharp object. The robot’s arms have many mechanical joints which move along three axes. When programming an arm joint to specifically move, it could damage the hardware if the arm tries to move in a way it physically cannot. The same goes for NAO’s leg and finger joints.</w:t>
      </w:r>
    </w:p>
    <w:p w14:paraId="6764AAF5"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30B1D0C2" w14:textId="027BCC26" w:rsidR="003D51E3" w:rsidRDefault="003D51E3" w:rsidP="00234D1C">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small note should be made that the NAO robot has about a </w:t>
      </w:r>
      <w:proofErr w:type="gramStart"/>
      <w:r w:rsidRPr="006E589E">
        <w:rPr>
          <w:rFonts w:ascii="Arial" w:eastAsia="Times New Roman" w:hAnsi="Arial" w:cs="Arial"/>
          <w:color w:val="000000"/>
          <w:kern w:val="0"/>
          <w:lang w:eastAsia="en-US"/>
          <w14:ligatures w14:val="none"/>
        </w:rPr>
        <w:t>90</w:t>
      </w:r>
      <w:r w:rsidR="00323F34">
        <w:rPr>
          <w:rFonts w:ascii="Arial" w:eastAsia="Times New Roman" w:hAnsi="Arial" w:cs="Arial"/>
          <w:color w:val="000000"/>
          <w:kern w:val="0"/>
          <w:lang w:eastAsia="en-US"/>
          <w14:ligatures w14:val="none"/>
        </w:rPr>
        <w:t xml:space="preserve"> </w:t>
      </w:r>
      <w:r w:rsidRPr="006E589E">
        <w:rPr>
          <w:rFonts w:ascii="Arial" w:eastAsia="Times New Roman" w:hAnsi="Arial" w:cs="Arial"/>
          <w:color w:val="000000"/>
          <w:kern w:val="0"/>
          <w:lang w:eastAsia="en-US"/>
          <w14:ligatures w14:val="none"/>
        </w:rPr>
        <w:t>minute</w:t>
      </w:r>
      <w:proofErr w:type="gramEnd"/>
      <w:r w:rsidRPr="006E589E">
        <w:rPr>
          <w:rFonts w:ascii="Arial" w:eastAsia="Times New Roman" w:hAnsi="Arial" w:cs="Arial"/>
          <w:color w:val="000000"/>
          <w:kern w:val="0"/>
          <w:lang w:eastAsia="en-US"/>
          <w14:ligatures w14:val="none"/>
        </w:rPr>
        <w:t xml:space="preserve"> active-use battery life, meaning that future users will only be able to use the NAO unplugged for around an hour and a half before it must be charged again. This constraint should not affect our development, as we will always be near charging ports and control terminal computers.</w:t>
      </w:r>
    </w:p>
    <w:p w14:paraId="05FE291C" w14:textId="77777777" w:rsidR="00323F34" w:rsidRPr="006E589E" w:rsidRDefault="00323F34" w:rsidP="00234D1C">
      <w:pPr>
        <w:spacing w:after="0"/>
        <w:ind w:left="0" w:right="0"/>
        <w:rPr>
          <w:rFonts w:ascii="Times New Roman" w:eastAsia="Times New Roman" w:hAnsi="Times New Roman" w:cs="Times New Roman"/>
          <w:kern w:val="0"/>
          <w:sz w:val="24"/>
          <w:szCs w:val="24"/>
          <w:lang w:eastAsia="en-US"/>
          <w14:ligatures w14:val="none"/>
        </w:rPr>
      </w:pPr>
    </w:p>
    <w:p w14:paraId="624EDAB4" w14:textId="6E59623F" w:rsidR="003D51E3" w:rsidRPr="00323F34" w:rsidRDefault="003D51E3" w:rsidP="00323F34">
      <w:pPr>
        <w:pStyle w:val="Heading2"/>
        <w:rPr>
          <w:rFonts w:ascii="Times New Roman" w:eastAsia="Times New Roman" w:hAnsi="Times New Roman" w:cs="Times New Roman"/>
          <w:lang w:eastAsia="en-US"/>
        </w:rPr>
      </w:pPr>
      <w:bookmarkStart w:id="35" w:name="_Toc531181338"/>
      <w:r w:rsidRPr="006E589E">
        <w:rPr>
          <w:rFonts w:eastAsia="Times New Roman"/>
          <w:lang w:eastAsia="en-US"/>
        </w:rPr>
        <w:t>2.5 Assumptions &amp; Dependencies</w:t>
      </w:r>
      <w:bookmarkEnd w:id="35"/>
    </w:p>
    <w:p w14:paraId="06290F20" w14:textId="77777777" w:rsidR="003D51E3" w:rsidRPr="006E589E" w:rsidRDefault="003D51E3" w:rsidP="00234D1C">
      <w:pPr>
        <w:spacing w:after="0"/>
        <w:ind w:left="0" w:right="0" w:firstLine="72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The first assumption we’ve made about the NAO is that it will typically, if not always, be kept on university premises, where its status will be resting when not in </w:t>
      </w:r>
      <w:proofErr w:type="gramStart"/>
      <w:r w:rsidRPr="006E589E">
        <w:rPr>
          <w:rFonts w:ascii="Arial" w:eastAsia="Times New Roman" w:hAnsi="Arial" w:cs="Arial"/>
          <w:color w:val="000000"/>
          <w:kern w:val="0"/>
          <w:lang w:eastAsia="en-US"/>
          <w14:ligatures w14:val="none"/>
        </w:rPr>
        <w:t>use, and</w:t>
      </w:r>
      <w:proofErr w:type="gramEnd"/>
      <w:r w:rsidRPr="006E589E">
        <w:rPr>
          <w:rFonts w:ascii="Arial" w:eastAsia="Times New Roman" w:hAnsi="Arial" w:cs="Arial"/>
          <w:color w:val="000000"/>
          <w:kern w:val="0"/>
          <w:lang w:eastAsia="en-US"/>
          <w14:ligatures w14:val="none"/>
        </w:rPr>
        <w:t xml:space="preserve"> will always be in range of an internet connection. In the case that a future administrator of the NAO would like to take the unit out of the university network, it will need to be configured to the new location’s internet settings. </w:t>
      </w:r>
    </w:p>
    <w:p w14:paraId="7035E908"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5F39D0C4" w14:textId="77777777" w:rsidR="003D51E3" w:rsidRPr="006E589E" w:rsidRDefault="003D51E3" w:rsidP="00323F34">
      <w:pPr>
        <w:spacing w:after="0"/>
        <w:ind w:left="0" w:right="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The NAO robot can be programmed to do tasks such as using web APIs, but those functions would be a small portion of what it will be able to do. The assumption being made is that it will have access to the internet while being demonstrated. Not having any internet access would prevent it from being able to perform tasks using web API’s.</w:t>
      </w:r>
    </w:p>
    <w:p w14:paraId="480AC898"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60BE3D71" w14:textId="3AFD7D07" w:rsidR="003D51E3" w:rsidRPr="006E589E" w:rsidRDefault="003D51E3" w:rsidP="00323F34">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Another assumption is that users will expect only the listed set of commands to be the set of functionalities the robot has (i.e., there is a finite list of </w:t>
      </w:r>
      <w:proofErr w:type="gramStart"/>
      <w:r w:rsidRPr="006E589E">
        <w:rPr>
          <w:rFonts w:ascii="Arial" w:eastAsia="Times New Roman" w:hAnsi="Arial" w:cs="Arial"/>
          <w:color w:val="000000"/>
          <w:kern w:val="0"/>
          <w:lang w:eastAsia="en-US"/>
          <w14:ligatures w14:val="none"/>
        </w:rPr>
        <w:t>functionality</w:t>
      </w:r>
      <w:proofErr w:type="gramEnd"/>
      <w:r w:rsidRPr="006E589E">
        <w:rPr>
          <w:rFonts w:ascii="Arial" w:eastAsia="Times New Roman" w:hAnsi="Arial" w:cs="Arial"/>
          <w:color w:val="000000"/>
          <w:kern w:val="0"/>
          <w:lang w:eastAsia="en-US"/>
          <w14:ligatures w14:val="none"/>
        </w:rPr>
        <w:t>). Of course, there are a few small built-in commands that each NAO unit has (such as “What is your IP address?”), aside from these small built-in functions, the only things the NAO will be capable of doing is what we program it to do</w:t>
      </w:r>
      <w:r w:rsidR="00323F34">
        <w:rPr>
          <w:rFonts w:ascii="Arial" w:eastAsia="Times New Roman" w:hAnsi="Arial" w:cs="Arial"/>
          <w:color w:val="000000"/>
          <w:kern w:val="0"/>
          <w:lang w:eastAsia="en-US"/>
          <w14:ligatures w14:val="none"/>
        </w:rPr>
        <w:t>.</w:t>
      </w:r>
    </w:p>
    <w:p w14:paraId="7D480A2A" w14:textId="77777777" w:rsidR="003D51E3" w:rsidRPr="006E589E" w:rsidRDefault="003D51E3" w:rsidP="00234D1C">
      <w:pPr>
        <w:spacing w:after="0"/>
        <w:ind w:left="0" w:right="0"/>
        <w:rPr>
          <w:rFonts w:ascii="Times New Roman" w:eastAsia="Times New Roman" w:hAnsi="Times New Roman" w:cs="Times New Roman"/>
          <w:kern w:val="0"/>
          <w:sz w:val="24"/>
          <w:szCs w:val="24"/>
          <w:lang w:eastAsia="en-US"/>
          <w14:ligatures w14:val="none"/>
        </w:rPr>
      </w:pPr>
    </w:p>
    <w:p w14:paraId="4FBADF99" w14:textId="396B08E2" w:rsidR="003D51E3" w:rsidRPr="006E589E" w:rsidRDefault="003D51E3" w:rsidP="00323F34">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Finally, we are assuming that the hardware of the NAO unit </w:t>
      </w:r>
      <w:proofErr w:type="gramStart"/>
      <w:r w:rsidRPr="006E589E">
        <w:rPr>
          <w:rFonts w:ascii="Arial" w:eastAsia="Times New Roman" w:hAnsi="Arial" w:cs="Arial"/>
          <w:color w:val="000000"/>
          <w:kern w:val="0"/>
          <w:lang w:eastAsia="en-US"/>
          <w14:ligatures w14:val="none"/>
        </w:rPr>
        <w:t>will work properly at all times</w:t>
      </w:r>
      <w:proofErr w:type="gramEnd"/>
      <w:r w:rsidRPr="006E589E">
        <w:rPr>
          <w:rFonts w:ascii="Arial" w:eastAsia="Times New Roman" w:hAnsi="Arial" w:cs="Arial"/>
          <w:color w:val="000000"/>
          <w:kern w:val="0"/>
          <w:lang w:eastAsia="en-US"/>
          <w14:ligatures w14:val="none"/>
        </w:rPr>
        <w:t>. However, the video and audio processing capabilities of the NAO do occasionally limit the robot from understanding every command correctly. We will be working around these potential technical limitations, and assume that the sensors will all work properly, 100% of the time. To clarify, no work will be done to improve the sensors of the NAO, as that is out of the scope of our software-focused project.</w:t>
      </w:r>
    </w:p>
    <w:p w14:paraId="4F20D19D" w14:textId="77777777" w:rsidR="003D51E3" w:rsidRDefault="003D51E3" w:rsidP="006E589E">
      <w:pPr>
        <w:spacing w:after="240"/>
        <w:ind w:left="0" w:right="0"/>
        <w:rPr>
          <w:rFonts w:ascii="Times New Roman" w:eastAsia="Times New Roman" w:hAnsi="Times New Roman" w:cs="Times New Roman"/>
          <w:kern w:val="0"/>
          <w:sz w:val="24"/>
          <w:szCs w:val="24"/>
          <w:lang w:eastAsia="en-US"/>
          <w14:ligatures w14:val="none"/>
        </w:rPr>
      </w:pPr>
    </w:p>
    <w:p w14:paraId="3916567E" w14:textId="77777777" w:rsidR="003D51E3" w:rsidRDefault="003D51E3" w:rsidP="0005206B">
      <w:pPr>
        <w:pStyle w:val="Heading2"/>
        <w:rPr>
          <w:rFonts w:eastAsia="Times New Roman"/>
          <w:lang w:eastAsia="en-US"/>
        </w:rPr>
      </w:pPr>
      <w:bookmarkStart w:id="36" w:name="_Toc531181339"/>
      <w:r>
        <w:rPr>
          <w:rFonts w:eastAsia="Times New Roman"/>
          <w:lang w:eastAsia="en-US"/>
        </w:rPr>
        <w:lastRenderedPageBreak/>
        <w:t>2.6 High Level Design</w:t>
      </w:r>
      <w:bookmarkEnd w:id="36"/>
    </w:p>
    <w:p w14:paraId="2900ED2D" w14:textId="77777777" w:rsidR="003D51E3" w:rsidRDefault="003D51E3" w:rsidP="008B72E1">
      <w:pPr>
        <w:keepNext/>
        <w:jc w:val="center"/>
      </w:pPr>
      <w:bookmarkStart w:id="37" w:name="_Toc531181295"/>
      <w:r>
        <w:rPr>
          <w:noProof/>
          <w:lang w:eastAsia="en-US"/>
        </w:rPr>
        <w:drawing>
          <wp:inline distT="0" distB="0" distL="0" distR="0" wp14:anchorId="41A1F260" wp14:editId="7CDC3506">
            <wp:extent cx="5942060" cy="2018805"/>
            <wp:effectExtent l="0" t="0" r="1905" b="635"/>
            <wp:docPr id="1" name="Picture 1" descr="https://lh4.googleusercontent.com/0KNPr1v0UUzC9OBwtmpfo29GHGl4kcHw9VYiuEWbfz9ncbt6CDcZpzC13K-6kmP8h4qaVMrTmEIcFmXWfW1yutQPnGK5nLPg9mBeVapW5pFEV5tBAPdhU-CbrF3K23PRwOD2cRGgo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KNPr1v0UUzC9OBwtmpfo29GHGl4kcHw9VYiuEWbfz9ncbt6CDcZpzC13K-6kmP8h4qaVMrTmEIcFmXWfW1yutQPnGK5nLPg9mBeVapW5pFEV5tBAPdhU-CbrF3K23PRwOD2cRGgoZ4"/>
                    <pic:cNvPicPr>
                      <a:picLocks noChangeAspect="1" noChangeArrowheads="1"/>
                    </pic:cNvPicPr>
                  </pic:nvPicPr>
                  <pic:blipFill rotWithShape="1">
                    <a:blip r:embed="rId11">
                      <a:extLst>
                        <a:ext uri="{28A0092B-C50C-407E-A947-70E740481C1C}">
                          <a14:useLocalDpi xmlns:a14="http://schemas.microsoft.com/office/drawing/2010/main" val="0"/>
                        </a:ext>
                      </a:extLst>
                    </a:blip>
                    <a:srcRect t="13598" b="22177"/>
                    <a:stretch/>
                  </pic:blipFill>
                  <pic:spPr bwMode="auto">
                    <a:xfrm>
                      <a:off x="0" y="0"/>
                      <a:ext cx="5943600" cy="2019328"/>
                    </a:xfrm>
                    <a:prstGeom prst="rect">
                      <a:avLst/>
                    </a:prstGeom>
                    <a:noFill/>
                    <a:ln>
                      <a:noFill/>
                    </a:ln>
                    <a:extLst>
                      <a:ext uri="{53640926-AAD7-44D8-BBD7-CCE9431645EC}">
                        <a14:shadowObscured xmlns:a14="http://schemas.microsoft.com/office/drawing/2010/main"/>
                      </a:ext>
                    </a:extLst>
                  </pic:spPr>
                </pic:pic>
              </a:graphicData>
            </a:graphic>
          </wp:inline>
        </w:drawing>
      </w:r>
      <w:bookmarkEnd w:id="37"/>
    </w:p>
    <w:p w14:paraId="2397A32D" w14:textId="5DF38329" w:rsidR="003D51E3" w:rsidRDefault="003D51E3" w:rsidP="008C14DE">
      <w:pPr>
        <w:pStyle w:val="Caption"/>
        <w:jc w:val="center"/>
        <w:rPr>
          <w:lang w:eastAsia="en-US"/>
        </w:rPr>
      </w:pPr>
      <w:r>
        <w:t xml:space="preserve">Figure </w:t>
      </w:r>
      <w:r>
        <w:rPr>
          <w:noProof/>
        </w:rPr>
        <w:fldChar w:fldCharType="begin"/>
      </w:r>
      <w:r>
        <w:rPr>
          <w:noProof/>
        </w:rPr>
        <w:instrText xml:space="preserve"> SEQ Figure \* ARABIC </w:instrText>
      </w:r>
      <w:r>
        <w:rPr>
          <w:noProof/>
        </w:rPr>
        <w:fldChar w:fldCharType="separate"/>
      </w:r>
      <w:r w:rsidR="00E9115C">
        <w:rPr>
          <w:noProof/>
        </w:rPr>
        <w:t>1</w:t>
      </w:r>
      <w:r>
        <w:rPr>
          <w:noProof/>
        </w:rPr>
        <w:fldChar w:fldCharType="end"/>
      </w:r>
      <w:r>
        <w:t xml:space="preserve"> - user-robot interaction</w:t>
      </w:r>
    </w:p>
    <w:p w14:paraId="0B5BC84C" w14:textId="6670C8C0" w:rsidR="003D51E3" w:rsidRDefault="003D51E3" w:rsidP="008C14DE">
      <w:pPr>
        <w:rPr>
          <w:lang w:eastAsia="en-US"/>
        </w:rPr>
      </w:pPr>
      <w:r>
        <w:rPr>
          <w:lang w:eastAsia="en-US"/>
        </w:rPr>
        <w:t xml:space="preserve">The user will input to the robot using </w:t>
      </w:r>
      <w:r w:rsidR="008B72E1">
        <w:rPr>
          <w:lang w:eastAsia="en-US"/>
        </w:rPr>
        <w:t>verbal commands</w:t>
      </w:r>
      <w:r w:rsidR="008C14DE">
        <w:rPr>
          <w:lang w:eastAsia="en-US"/>
        </w:rPr>
        <w:t xml:space="preserve"> from a finite list</w:t>
      </w:r>
      <w:r>
        <w:rPr>
          <w:lang w:eastAsia="en-US"/>
        </w:rPr>
        <w:t>. NAO will process and respond to these inputs with emotional responses, verbal responses and movement, depending on the input.</w:t>
      </w:r>
    </w:p>
    <w:p w14:paraId="5B1FC202" w14:textId="5A40AB54" w:rsidR="003D51E3" w:rsidRDefault="003D51E3" w:rsidP="00F94D5B">
      <w:pPr>
        <w:ind w:left="0"/>
        <w:rPr>
          <w:lang w:eastAsia="en-US"/>
        </w:rPr>
      </w:pPr>
    </w:p>
    <w:p w14:paraId="2B574234" w14:textId="77777777" w:rsidR="008B72E1" w:rsidRPr="0005206B" w:rsidRDefault="008B72E1" w:rsidP="00F94D5B">
      <w:pPr>
        <w:ind w:left="0"/>
        <w:rPr>
          <w:lang w:eastAsia="en-US"/>
        </w:rPr>
      </w:pPr>
    </w:p>
    <w:p w14:paraId="6C629B9E" w14:textId="77777777" w:rsidR="003D51E3" w:rsidRPr="006E589E" w:rsidRDefault="003D51E3" w:rsidP="006E589E">
      <w:pPr>
        <w:pStyle w:val="Heading1"/>
      </w:pPr>
      <w:bookmarkStart w:id="38" w:name="_Toc531181340"/>
      <w:r w:rsidRPr="006E589E">
        <w:t>Section 3: Requirements Overview</w:t>
      </w:r>
      <w:bookmarkEnd w:id="38"/>
    </w:p>
    <w:p w14:paraId="1DF8F4E3" w14:textId="77777777" w:rsidR="003D51E3" w:rsidRPr="006E589E" w:rsidRDefault="003D51E3" w:rsidP="008C14DE">
      <w:pPr>
        <w:pStyle w:val="Heading1"/>
        <w:ind w:left="0"/>
        <w:rPr>
          <w:rFonts w:eastAsia="Times New Roman"/>
          <w:lang w:eastAsia="en-US"/>
        </w:rPr>
      </w:pPr>
    </w:p>
    <w:p w14:paraId="4B61F90D" w14:textId="70E64DCF" w:rsidR="003D51E3" w:rsidRPr="008C14DE" w:rsidRDefault="003D51E3" w:rsidP="00466212">
      <w:pPr>
        <w:pStyle w:val="Heading2"/>
        <w:ind w:left="0"/>
        <w:rPr>
          <w:rFonts w:ascii="Times New Roman" w:eastAsia="Times New Roman" w:hAnsi="Times New Roman" w:cs="Times New Roman"/>
          <w:lang w:eastAsia="en-US"/>
        </w:rPr>
      </w:pPr>
      <w:bookmarkStart w:id="39" w:name="_Toc531181341"/>
      <w:r w:rsidRPr="006E589E">
        <w:rPr>
          <w:rFonts w:eastAsia="Times New Roman"/>
          <w:lang w:eastAsia="en-US"/>
        </w:rPr>
        <w:t>3.1: Requirements Checklist</w:t>
      </w:r>
      <w:bookmarkEnd w:id="39"/>
      <w:r w:rsidRPr="006E589E">
        <w:rPr>
          <w:rFonts w:eastAsia="Times New Roman"/>
          <w:lang w:eastAsia="en-US"/>
        </w:rPr>
        <w:t xml:space="preserve"> </w:t>
      </w:r>
    </w:p>
    <w:p w14:paraId="089C35E0" w14:textId="53A81A42" w:rsidR="003D51E3" w:rsidRPr="006E589E" w:rsidRDefault="003D51E3" w:rsidP="4B7D1A28">
      <w:pPr>
        <w:spacing w:after="0"/>
        <w:ind w:left="0" w:right="0"/>
        <w:jc w:val="both"/>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NAO should</w:t>
      </w:r>
      <w:r w:rsidR="00D6409A">
        <w:rPr>
          <w:rFonts w:ascii="Arial" w:eastAsia="Times New Roman" w:hAnsi="Arial" w:cs="Arial"/>
          <w:color w:val="000000"/>
          <w:kern w:val="0"/>
          <w:lang w:eastAsia="en-US"/>
          <w14:ligatures w14:val="none"/>
        </w:rPr>
        <w:t xml:space="preserve"> be able to</w:t>
      </w:r>
      <w:r w:rsidRPr="006E589E">
        <w:rPr>
          <w:rFonts w:ascii="Arial" w:eastAsia="Times New Roman" w:hAnsi="Arial" w:cs="Arial"/>
          <w:color w:val="000000"/>
          <w:kern w:val="0"/>
          <w:lang w:eastAsia="en-US"/>
          <w14:ligatures w14:val="none"/>
        </w:rPr>
        <w:t>:</w:t>
      </w:r>
    </w:p>
    <w:p w14:paraId="6BCB9728" w14:textId="7DFA190E" w:rsidR="003D51E3" w:rsidRPr="006E589E" w:rsidRDefault="00D6409A" w:rsidP="003D51E3">
      <w:pPr>
        <w:numPr>
          <w:ilvl w:val="0"/>
          <w:numId w:val="22"/>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Q</w:t>
      </w:r>
      <w:r w:rsidR="003D51E3" w:rsidRPr="006E589E">
        <w:rPr>
          <w:rFonts w:ascii="Arial" w:eastAsia="Times New Roman" w:hAnsi="Arial" w:cs="Arial"/>
          <w:color w:val="000000"/>
          <w:kern w:val="0"/>
          <w:lang w:eastAsia="en-US"/>
          <w14:ligatures w14:val="none"/>
        </w:rPr>
        <w:t>uickly recognize and act upon basic commands from a specific finite lis</w:t>
      </w:r>
      <w:r>
        <w:rPr>
          <w:rFonts w:ascii="Arial" w:eastAsia="Times New Roman" w:hAnsi="Arial" w:cs="Arial"/>
          <w:color w:val="000000"/>
          <w:kern w:val="0"/>
          <w:lang w:eastAsia="en-US"/>
          <w14:ligatures w14:val="none"/>
        </w:rPr>
        <w:t>t.</w:t>
      </w:r>
    </w:p>
    <w:p w14:paraId="7C72CFFD" w14:textId="640B0862" w:rsidR="003D51E3" w:rsidRPr="006E589E" w:rsidRDefault="00D6409A" w:rsidP="003D51E3">
      <w:pPr>
        <w:numPr>
          <w:ilvl w:val="0"/>
          <w:numId w:val="22"/>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Q</w:t>
      </w:r>
      <w:r w:rsidR="003D51E3" w:rsidRPr="006E589E">
        <w:rPr>
          <w:rFonts w:ascii="Arial" w:eastAsia="Times New Roman" w:hAnsi="Arial" w:cs="Arial"/>
          <w:color w:val="000000"/>
          <w:kern w:val="0"/>
          <w:lang w:eastAsia="en-US"/>
          <w14:ligatures w14:val="none"/>
        </w:rPr>
        <w:t>uickly answer all questions and inquiries from a specific finite list</w:t>
      </w:r>
      <w:r>
        <w:rPr>
          <w:rFonts w:ascii="Arial" w:eastAsia="Times New Roman" w:hAnsi="Arial" w:cs="Arial"/>
          <w:color w:val="000000"/>
          <w:kern w:val="0"/>
          <w:lang w:eastAsia="en-US"/>
          <w14:ligatures w14:val="none"/>
        </w:rPr>
        <w:t>.</w:t>
      </w:r>
    </w:p>
    <w:p w14:paraId="5BA223DB" w14:textId="38051FAF" w:rsidR="003D51E3" w:rsidRPr="006E589E" w:rsidRDefault="00D6409A" w:rsidP="003D51E3">
      <w:pPr>
        <w:numPr>
          <w:ilvl w:val="0"/>
          <w:numId w:val="22"/>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D</w:t>
      </w:r>
      <w:r w:rsidR="003D51E3" w:rsidRPr="006E589E">
        <w:rPr>
          <w:rFonts w:ascii="Arial" w:eastAsia="Times New Roman" w:hAnsi="Arial" w:cs="Arial"/>
          <w:color w:val="000000"/>
          <w:kern w:val="0"/>
          <w:lang w:eastAsia="en-US"/>
          <w14:ligatures w14:val="none"/>
        </w:rPr>
        <w:t xml:space="preserve">emonstrate the movement of each appendage (arms, fingers, legs, etc.) when reacting to certain commands or gestures. </w:t>
      </w:r>
    </w:p>
    <w:p w14:paraId="764667A4" w14:textId="289342FE" w:rsidR="003D51E3" w:rsidRPr="006E589E" w:rsidRDefault="00D6409A" w:rsidP="003D51E3">
      <w:pPr>
        <w:numPr>
          <w:ilvl w:val="0"/>
          <w:numId w:val="22"/>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Display advanced, possibly strenuous movement options (e.g., dancing).</w:t>
      </w:r>
    </w:p>
    <w:p w14:paraId="6A15DDB1" w14:textId="4798D34D" w:rsidR="00D6409A" w:rsidRDefault="00D6409A" w:rsidP="00D6409A">
      <w:pPr>
        <w:numPr>
          <w:ilvl w:val="0"/>
          <w:numId w:val="22"/>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R</w:t>
      </w:r>
      <w:r w:rsidR="003D51E3" w:rsidRPr="006E589E">
        <w:rPr>
          <w:rFonts w:ascii="Arial" w:eastAsia="Times New Roman" w:hAnsi="Arial" w:cs="Arial"/>
          <w:color w:val="000000"/>
          <w:kern w:val="0"/>
          <w:lang w:eastAsia="en-US"/>
          <w14:ligatures w14:val="none"/>
        </w:rPr>
        <w:t xml:space="preserve">ecognize when a user has said “foul” </w:t>
      </w:r>
      <w:proofErr w:type="gramStart"/>
      <w:r w:rsidR="003D51E3" w:rsidRPr="006E589E">
        <w:rPr>
          <w:rFonts w:ascii="Arial" w:eastAsia="Times New Roman" w:hAnsi="Arial" w:cs="Arial"/>
          <w:color w:val="000000"/>
          <w:kern w:val="0"/>
          <w:lang w:eastAsia="en-US"/>
          <w14:ligatures w14:val="none"/>
        </w:rPr>
        <w:t>language, and</w:t>
      </w:r>
      <w:proofErr w:type="gramEnd"/>
      <w:r w:rsidR="003D51E3" w:rsidRPr="006E589E">
        <w:rPr>
          <w:rFonts w:ascii="Arial" w:eastAsia="Times New Roman" w:hAnsi="Arial" w:cs="Arial"/>
          <w:color w:val="000000"/>
          <w:kern w:val="0"/>
          <w:lang w:eastAsia="en-US"/>
          <w14:ligatures w14:val="none"/>
        </w:rPr>
        <w:t xml:space="preserve"> react by telling the user to watch their language, or some similar phrase. </w:t>
      </w:r>
    </w:p>
    <w:p w14:paraId="4CEF0484" w14:textId="59C6C107" w:rsidR="00D6409A" w:rsidRDefault="00D6409A" w:rsidP="00D6409A">
      <w:pPr>
        <w:numPr>
          <w:ilvl w:val="0"/>
          <w:numId w:val="22"/>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Access the internet for certain commands by means of API/HTTP requests.</w:t>
      </w:r>
    </w:p>
    <w:p w14:paraId="4026B65A" w14:textId="7E17763A" w:rsidR="00D6409A" w:rsidRPr="006E589E" w:rsidRDefault="00D6409A" w:rsidP="00D6409A">
      <w:pPr>
        <w:numPr>
          <w:ilvl w:val="0"/>
          <w:numId w:val="22"/>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Use its cameras for facial detection &amp; recognition features.</w:t>
      </w:r>
    </w:p>
    <w:p w14:paraId="3918114F" w14:textId="77777777" w:rsidR="003D51E3" w:rsidRPr="006E589E" w:rsidRDefault="003D51E3" w:rsidP="003D51E3">
      <w:pPr>
        <w:numPr>
          <w:ilvl w:val="0"/>
          <w:numId w:val="22"/>
        </w:numPr>
        <w:spacing w:after="0"/>
        <w:ind w:right="0"/>
        <w:jc w:val="both"/>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Come provided with extensive documentation on the how’s, what’s, and why’s of the software system that has been programmed for it. </w:t>
      </w:r>
    </w:p>
    <w:p w14:paraId="611C91CD" w14:textId="77777777" w:rsidR="003D51E3" w:rsidRPr="006E589E" w:rsidRDefault="003D51E3" w:rsidP="006E589E">
      <w:pPr>
        <w:spacing w:after="0"/>
        <w:ind w:left="0" w:right="0"/>
        <w:rPr>
          <w:rFonts w:ascii="Times New Roman" w:eastAsia="Times New Roman" w:hAnsi="Times New Roman" w:cs="Times New Roman"/>
          <w:kern w:val="0"/>
          <w:sz w:val="24"/>
          <w:szCs w:val="24"/>
          <w:lang w:eastAsia="en-US"/>
          <w14:ligatures w14:val="none"/>
        </w:rPr>
      </w:pPr>
    </w:p>
    <w:p w14:paraId="7752EEE3" w14:textId="1837D2AA" w:rsidR="003D51E3" w:rsidRPr="00D6409A" w:rsidRDefault="003D51E3" w:rsidP="00D6409A">
      <w:pPr>
        <w:pStyle w:val="Heading2"/>
        <w:rPr>
          <w:rFonts w:ascii="Times New Roman" w:eastAsia="Times New Roman" w:hAnsi="Times New Roman" w:cs="Times New Roman"/>
          <w:lang w:eastAsia="en-US"/>
        </w:rPr>
      </w:pPr>
      <w:bookmarkStart w:id="40" w:name="_Toc531181342"/>
      <w:r w:rsidRPr="006E589E">
        <w:rPr>
          <w:rFonts w:eastAsia="Times New Roman"/>
          <w:lang w:eastAsia="en-US"/>
        </w:rPr>
        <w:t>3.2: Functional Requirements</w:t>
      </w:r>
      <w:bookmarkEnd w:id="40"/>
    </w:p>
    <w:p w14:paraId="43A36C48" w14:textId="37278696" w:rsidR="003D51E3" w:rsidRPr="006E589E" w:rsidRDefault="003D51E3" w:rsidP="00D6409A">
      <w:pPr>
        <w:numPr>
          <w:ilvl w:val="0"/>
          <w:numId w:val="23"/>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Be able to quickly recognize and act upon basic commands and gestures from a specific finite list</w:t>
      </w:r>
      <w:r w:rsidR="00D6409A">
        <w:rPr>
          <w:rFonts w:ascii="Arial" w:eastAsia="Times New Roman" w:hAnsi="Arial" w:cs="Arial"/>
          <w:color w:val="000000"/>
          <w:kern w:val="0"/>
          <w:lang w:eastAsia="en-US"/>
          <w14:ligatures w14:val="none"/>
        </w:rPr>
        <w:t xml:space="preserve">. </w:t>
      </w:r>
      <w:r w:rsidRPr="006E589E">
        <w:rPr>
          <w:rFonts w:ascii="Arial" w:eastAsia="Times New Roman" w:hAnsi="Arial" w:cs="Arial"/>
          <w:b/>
          <w:bCs/>
          <w:color w:val="000000"/>
          <w:kern w:val="0"/>
          <w:lang w:eastAsia="en-US"/>
          <w14:ligatures w14:val="none"/>
        </w:rPr>
        <w:t>[Requirement ID: FR-1]</w:t>
      </w:r>
    </w:p>
    <w:p w14:paraId="6F7DDCB2" w14:textId="1FFBBD36" w:rsidR="003D51E3" w:rsidRPr="006E589E" w:rsidRDefault="003D51E3" w:rsidP="00D6409A">
      <w:pPr>
        <w:numPr>
          <w:ilvl w:val="0"/>
          <w:numId w:val="23"/>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Be able to quickly answer all questions and inquiries from a specific finite</w:t>
      </w:r>
      <w:r w:rsidR="00D6409A">
        <w:rPr>
          <w:rFonts w:ascii="Arial" w:eastAsia="Times New Roman" w:hAnsi="Arial" w:cs="Arial"/>
          <w:color w:val="000000"/>
          <w:kern w:val="0"/>
          <w:lang w:eastAsia="en-US"/>
          <w14:ligatures w14:val="none"/>
        </w:rPr>
        <w:t xml:space="preserve"> list</w:t>
      </w:r>
      <w:r w:rsidRPr="006E589E">
        <w:rPr>
          <w:rFonts w:ascii="Arial" w:eastAsia="Times New Roman" w:hAnsi="Arial" w:cs="Arial"/>
          <w:color w:val="000000"/>
          <w:kern w:val="0"/>
          <w:lang w:eastAsia="en-US"/>
          <w14:ligatures w14:val="none"/>
        </w:rPr>
        <w:t xml:space="preserve">. </w:t>
      </w:r>
      <w:r w:rsidRPr="006E589E">
        <w:rPr>
          <w:rFonts w:ascii="Arial" w:eastAsia="Times New Roman" w:hAnsi="Arial" w:cs="Arial"/>
          <w:b/>
          <w:bCs/>
          <w:color w:val="000000"/>
          <w:kern w:val="0"/>
          <w:lang w:eastAsia="en-US"/>
          <w14:ligatures w14:val="none"/>
        </w:rPr>
        <w:t>[Requirement ID: FR-2]</w:t>
      </w:r>
    </w:p>
    <w:p w14:paraId="4A889100" w14:textId="77777777" w:rsidR="003D51E3" w:rsidRPr="006E589E" w:rsidRDefault="003D51E3" w:rsidP="00D6409A">
      <w:pPr>
        <w:numPr>
          <w:ilvl w:val="0"/>
          <w:numId w:val="23"/>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Be able to demonstrate the movement of each appendage (arms, fingers, legs, etc.) when reacting to certain commands or gestures. </w:t>
      </w:r>
      <w:r w:rsidRPr="006E589E">
        <w:rPr>
          <w:rFonts w:ascii="Arial" w:eastAsia="Times New Roman" w:hAnsi="Arial" w:cs="Arial"/>
          <w:b/>
          <w:bCs/>
          <w:color w:val="000000"/>
          <w:kern w:val="0"/>
          <w:lang w:eastAsia="en-US"/>
          <w14:ligatures w14:val="none"/>
        </w:rPr>
        <w:t>[Requirement ID: FR-3]</w:t>
      </w:r>
    </w:p>
    <w:p w14:paraId="5CB6CA66" w14:textId="77777777" w:rsidR="003D51E3" w:rsidRPr="006E589E" w:rsidRDefault="003D51E3" w:rsidP="00D6409A">
      <w:pPr>
        <w:spacing w:after="240"/>
        <w:ind w:left="0" w:right="0"/>
        <w:rPr>
          <w:rFonts w:ascii="Times New Roman" w:eastAsia="Times New Roman" w:hAnsi="Times New Roman" w:cs="Times New Roman"/>
          <w:kern w:val="0"/>
          <w:sz w:val="24"/>
          <w:szCs w:val="24"/>
          <w:lang w:eastAsia="en-US"/>
          <w14:ligatures w14:val="none"/>
        </w:rPr>
      </w:pPr>
    </w:p>
    <w:p w14:paraId="6B7F9693" w14:textId="77777777" w:rsidR="003D51E3" w:rsidRPr="006E589E" w:rsidRDefault="003D51E3" w:rsidP="00D6409A">
      <w:pPr>
        <w:pStyle w:val="Heading2"/>
        <w:rPr>
          <w:rFonts w:ascii="Times New Roman" w:eastAsia="Times New Roman" w:hAnsi="Times New Roman" w:cs="Times New Roman"/>
          <w:lang w:eastAsia="en-US"/>
        </w:rPr>
      </w:pPr>
      <w:bookmarkStart w:id="41" w:name="_Toc531181343"/>
      <w:r w:rsidRPr="006E589E">
        <w:rPr>
          <w:rFonts w:eastAsia="Times New Roman"/>
          <w:lang w:eastAsia="en-US"/>
        </w:rPr>
        <w:lastRenderedPageBreak/>
        <w:t>3.3: Non-Functional Requirements</w:t>
      </w:r>
      <w:bookmarkEnd w:id="41"/>
    </w:p>
    <w:p w14:paraId="063A9CFE" w14:textId="4E3A86BA" w:rsidR="00D6409A" w:rsidRPr="00D6409A" w:rsidRDefault="00D6409A" w:rsidP="00D6409A">
      <w:pPr>
        <w:numPr>
          <w:ilvl w:val="0"/>
          <w:numId w:val="24"/>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Be able to display advanced, possibly strenuous movement options (e.g., dancing). </w:t>
      </w:r>
      <w:r w:rsidRPr="006E589E">
        <w:rPr>
          <w:rFonts w:ascii="Arial" w:eastAsia="Times New Roman" w:hAnsi="Arial" w:cs="Arial"/>
          <w:b/>
          <w:bCs/>
          <w:color w:val="000000"/>
          <w:kern w:val="0"/>
          <w:lang w:eastAsia="en-US"/>
          <w14:ligatures w14:val="none"/>
        </w:rPr>
        <w:t xml:space="preserve">[Requirement ID: </w:t>
      </w:r>
      <w:r>
        <w:rPr>
          <w:rFonts w:ascii="Arial" w:eastAsia="Times New Roman" w:hAnsi="Arial" w:cs="Arial"/>
          <w:b/>
          <w:bCs/>
          <w:color w:val="000000"/>
          <w:kern w:val="0"/>
          <w:lang w:eastAsia="en-US"/>
          <w14:ligatures w14:val="none"/>
        </w:rPr>
        <w:t>N</w:t>
      </w:r>
      <w:r w:rsidRPr="006E589E">
        <w:rPr>
          <w:rFonts w:ascii="Arial" w:eastAsia="Times New Roman" w:hAnsi="Arial" w:cs="Arial"/>
          <w:b/>
          <w:bCs/>
          <w:color w:val="000000"/>
          <w:kern w:val="0"/>
          <w:lang w:eastAsia="en-US"/>
          <w14:ligatures w14:val="none"/>
        </w:rPr>
        <w:t>FR-</w:t>
      </w:r>
      <w:r>
        <w:rPr>
          <w:rFonts w:ascii="Arial" w:eastAsia="Times New Roman" w:hAnsi="Arial" w:cs="Arial"/>
          <w:b/>
          <w:bCs/>
          <w:color w:val="000000"/>
          <w:kern w:val="0"/>
          <w:lang w:eastAsia="en-US"/>
          <w14:ligatures w14:val="none"/>
        </w:rPr>
        <w:t>1</w:t>
      </w:r>
      <w:r w:rsidRPr="006E589E">
        <w:rPr>
          <w:rFonts w:ascii="Arial" w:eastAsia="Times New Roman" w:hAnsi="Arial" w:cs="Arial"/>
          <w:b/>
          <w:bCs/>
          <w:color w:val="000000"/>
          <w:kern w:val="0"/>
          <w:lang w:eastAsia="en-US"/>
          <w14:ligatures w14:val="none"/>
        </w:rPr>
        <w:t>]</w:t>
      </w:r>
    </w:p>
    <w:p w14:paraId="1F72B67E" w14:textId="4823019B" w:rsidR="00D6409A" w:rsidRDefault="00D6409A" w:rsidP="00D6409A">
      <w:pPr>
        <w:numPr>
          <w:ilvl w:val="0"/>
          <w:numId w:val="24"/>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Be able to Access the internet for certain commands by means of API/HTTP requests. </w:t>
      </w:r>
      <w:r w:rsidRPr="006E589E">
        <w:rPr>
          <w:rFonts w:ascii="Arial" w:eastAsia="Times New Roman" w:hAnsi="Arial" w:cs="Arial"/>
          <w:b/>
          <w:bCs/>
          <w:color w:val="000000"/>
          <w:kern w:val="0"/>
          <w:lang w:eastAsia="en-US"/>
          <w14:ligatures w14:val="none"/>
        </w:rPr>
        <w:t xml:space="preserve">[Requirement ID: </w:t>
      </w:r>
      <w:r>
        <w:rPr>
          <w:rFonts w:ascii="Arial" w:eastAsia="Times New Roman" w:hAnsi="Arial" w:cs="Arial"/>
          <w:b/>
          <w:bCs/>
          <w:color w:val="000000"/>
          <w:kern w:val="0"/>
          <w:lang w:eastAsia="en-US"/>
          <w14:ligatures w14:val="none"/>
        </w:rPr>
        <w:t>N</w:t>
      </w:r>
      <w:r w:rsidRPr="006E589E">
        <w:rPr>
          <w:rFonts w:ascii="Arial" w:eastAsia="Times New Roman" w:hAnsi="Arial" w:cs="Arial"/>
          <w:b/>
          <w:bCs/>
          <w:color w:val="000000"/>
          <w:kern w:val="0"/>
          <w:lang w:eastAsia="en-US"/>
          <w14:ligatures w14:val="none"/>
        </w:rPr>
        <w:t>FR-</w:t>
      </w:r>
      <w:r>
        <w:rPr>
          <w:rFonts w:ascii="Arial" w:eastAsia="Times New Roman" w:hAnsi="Arial" w:cs="Arial"/>
          <w:b/>
          <w:bCs/>
          <w:color w:val="000000"/>
          <w:kern w:val="0"/>
          <w:lang w:eastAsia="en-US"/>
          <w14:ligatures w14:val="none"/>
        </w:rPr>
        <w:t>2</w:t>
      </w:r>
      <w:r w:rsidRPr="006E589E">
        <w:rPr>
          <w:rFonts w:ascii="Arial" w:eastAsia="Times New Roman" w:hAnsi="Arial" w:cs="Arial"/>
          <w:b/>
          <w:bCs/>
          <w:color w:val="000000"/>
          <w:kern w:val="0"/>
          <w:lang w:eastAsia="en-US"/>
          <w14:ligatures w14:val="none"/>
        </w:rPr>
        <w:t>]</w:t>
      </w:r>
    </w:p>
    <w:p w14:paraId="364F68C2" w14:textId="0DBA60D5" w:rsidR="00D6409A" w:rsidRPr="00D6409A" w:rsidRDefault="00D6409A" w:rsidP="00D6409A">
      <w:pPr>
        <w:numPr>
          <w:ilvl w:val="0"/>
          <w:numId w:val="24"/>
        </w:numPr>
        <w:spacing w:after="0"/>
        <w:ind w:right="0"/>
        <w:jc w:val="both"/>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Be able to use its cameras for facial detection &amp; recognition features. </w:t>
      </w:r>
      <w:r w:rsidRPr="006E589E">
        <w:rPr>
          <w:rFonts w:ascii="Arial" w:eastAsia="Times New Roman" w:hAnsi="Arial" w:cs="Arial"/>
          <w:b/>
          <w:bCs/>
          <w:color w:val="000000"/>
          <w:kern w:val="0"/>
          <w:lang w:eastAsia="en-US"/>
          <w14:ligatures w14:val="none"/>
        </w:rPr>
        <w:t xml:space="preserve">[Requirement ID: </w:t>
      </w:r>
      <w:r>
        <w:rPr>
          <w:rFonts w:ascii="Arial" w:eastAsia="Times New Roman" w:hAnsi="Arial" w:cs="Arial"/>
          <w:b/>
          <w:bCs/>
          <w:color w:val="000000"/>
          <w:kern w:val="0"/>
          <w:lang w:eastAsia="en-US"/>
          <w14:ligatures w14:val="none"/>
        </w:rPr>
        <w:t>N</w:t>
      </w:r>
      <w:r w:rsidRPr="006E589E">
        <w:rPr>
          <w:rFonts w:ascii="Arial" w:eastAsia="Times New Roman" w:hAnsi="Arial" w:cs="Arial"/>
          <w:b/>
          <w:bCs/>
          <w:color w:val="000000"/>
          <w:kern w:val="0"/>
          <w:lang w:eastAsia="en-US"/>
          <w14:ligatures w14:val="none"/>
        </w:rPr>
        <w:t>FR-</w:t>
      </w:r>
      <w:r>
        <w:rPr>
          <w:rFonts w:ascii="Arial" w:eastAsia="Times New Roman" w:hAnsi="Arial" w:cs="Arial"/>
          <w:b/>
          <w:bCs/>
          <w:color w:val="000000"/>
          <w:kern w:val="0"/>
          <w:lang w:eastAsia="en-US"/>
          <w14:ligatures w14:val="none"/>
        </w:rPr>
        <w:t>3</w:t>
      </w:r>
      <w:r w:rsidRPr="006E589E">
        <w:rPr>
          <w:rFonts w:ascii="Arial" w:eastAsia="Times New Roman" w:hAnsi="Arial" w:cs="Arial"/>
          <w:b/>
          <w:bCs/>
          <w:color w:val="000000"/>
          <w:kern w:val="0"/>
          <w:lang w:eastAsia="en-US"/>
          <w14:ligatures w14:val="none"/>
        </w:rPr>
        <w:t>]</w:t>
      </w:r>
    </w:p>
    <w:p w14:paraId="11E6B321" w14:textId="578ED997" w:rsidR="00D6409A" w:rsidRPr="00D6409A" w:rsidRDefault="00D6409A" w:rsidP="00D6409A">
      <w:pPr>
        <w:numPr>
          <w:ilvl w:val="0"/>
          <w:numId w:val="24"/>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Be able to recognize when a user has said “foul” </w:t>
      </w:r>
      <w:proofErr w:type="gramStart"/>
      <w:r w:rsidRPr="006E589E">
        <w:rPr>
          <w:rFonts w:ascii="Arial" w:eastAsia="Times New Roman" w:hAnsi="Arial" w:cs="Arial"/>
          <w:color w:val="000000"/>
          <w:kern w:val="0"/>
          <w:lang w:eastAsia="en-US"/>
          <w14:ligatures w14:val="none"/>
        </w:rPr>
        <w:t>language, and</w:t>
      </w:r>
      <w:proofErr w:type="gramEnd"/>
      <w:r w:rsidRPr="006E589E">
        <w:rPr>
          <w:rFonts w:ascii="Arial" w:eastAsia="Times New Roman" w:hAnsi="Arial" w:cs="Arial"/>
          <w:color w:val="000000"/>
          <w:kern w:val="0"/>
          <w:lang w:eastAsia="en-US"/>
          <w14:ligatures w14:val="none"/>
        </w:rPr>
        <w:t xml:space="preserve"> react by telling the user to watch their language, or some similar phrase. </w:t>
      </w:r>
      <w:r w:rsidRPr="006E589E">
        <w:rPr>
          <w:rFonts w:ascii="Arial" w:eastAsia="Times New Roman" w:hAnsi="Arial" w:cs="Arial"/>
          <w:b/>
          <w:bCs/>
          <w:color w:val="000000"/>
          <w:kern w:val="0"/>
          <w:lang w:eastAsia="en-US"/>
          <w14:ligatures w14:val="none"/>
        </w:rPr>
        <w:t xml:space="preserve">[Requirement ID: </w:t>
      </w:r>
      <w:r>
        <w:rPr>
          <w:rFonts w:ascii="Arial" w:eastAsia="Times New Roman" w:hAnsi="Arial" w:cs="Arial"/>
          <w:b/>
          <w:bCs/>
          <w:color w:val="000000"/>
          <w:kern w:val="0"/>
          <w:lang w:eastAsia="en-US"/>
          <w14:ligatures w14:val="none"/>
        </w:rPr>
        <w:t>N</w:t>
      </w:r>
      <w:r w:rsidRPr="006E589E">
        <w:rPr>
          <w:rFonts w:ascii="Arial" w:eastAsia="Times New Roman" w:hAnsi="Arial" w:cs="Arial"/>
          <w:b/>
          <w:bCs/>
          <w:color w:val="000000"/>
          <w:kern w:val="0"/>
          <w:lang w:eastAsia="en-US"/>
          <w14:ligatures w14:val="none"/>
        </w:rPr>
        <w:t>FR-</w:t>
      </w:r>
      <w:r>
        <w:rPr>
          <w:rFonts w:ascii="Arial" w:eastAsia="Times New Roman" w:hAnsi="Arial" w:cs="Arial"/>
          <w:b/>
          <w:bCs/>
          <w:color w:val="000000"/>
          <w:kern w:val="0"/>
          <w:lang w:eastAsia="en-US"/>
          <w14:ligatures w14:val="none"/>
        </w:rPr>
        <w:t>4</w:t>
      </w:r>
      <w:r w:rsidRPr="006E589E">
        <w:rPr>
          <w:rFonts w:ascii="Arial" w:eastAsia="Times New Roman" w:hAnsi="Arial" w:cs="Arial"/>
          <w:b/>
          <w:bCs/>
          <w:color w:val="000000"/>
          <w:kern w:val="0"/>
          <w:lang w:eastAsia="en-US"/>
          <w14:ligatures w14:val="none"/>
        </w:rPr>
        <w:t>]</w:t>
      </w:r>
    </w:p>
    <w:p w14:paraId="123A4D0E" w14:textId="56F757AC" w:rsidR="00D6409A" w:rsidRPr="00D6409A" w:rsidRDefault="003D51E3" w:rsidP="00D6409A">
      <w:pPr>
        <w:numPr>
          <w:ilvl w:val="0"/>
          <w:numId w:val="24"/>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Come provided with extensive documentation on the how’s, what’s, and why’s of the software system that has been programmed for it. </w:t>
      </w:r>
      <w:r w:rsidRPr="006E589E">
        <w:rPr>
          <w:rFonts w:ascii="Arial" w:eastAsia="Times New Roman" w:hAnsi="Arial" w:cs="Arial"/>
          <w:b/>
          <w:bCs/>
          <w:color w:val="000000"/>
          <w:kern w:val="0"/>
          <w:lang w:eastAsia="en-US"/>
          <w14:ligatures w14:val="none"/>
        </w:rPr>
        <w:t>[Requirement ID: NFR-</w:t>
      </w:r>
      <w:r w:rsidR="00D6409A">
        <w:rPr>
          <w:rFonts w:ascii="Arial" w:eastAsia="Times New Roman" w:hAnsi="Arial" w:cs="Arial"/>
          <w:b/>
          <w:bCs/>
          <w:color w:val="000000"/>
          <w:kern w:val="0"/>
          <w:lang w:eastAsia="en-US"/>
          <w14:ligatures w14:val="none"/>
        </w:rPr>
        <w:t>5</w:t>
      </w:r>
      <w:r w:rsidRPr="006E589E">
        <w:rPr>
          <w:rFonts w:ascii="Arial" w:eastAsia="Times New Roman" w:hAnsi="Arial" w:cs="Arial"/>
          <w:b/>
          <w:bCs/>
          <w:color w:val="000000"/>
          <w:kern w:val="0"/>
          <w:lang w:eastAsia="en-US"/>
          <w14:ligatures w14:val="none"/>
        </w:rPr>
        <w:t>]</w:t>
      </w:r>
    </w:p>
    <w:p w14:paraId="31DB4F85" w14:textId="77777777" w:rsidR="003D51E3" w:rsidRPr="006E589E" w:rsidRDefault="003D51E3" w:rsidP="00D6409A">
      <w:pPr>
        <w:spacing w:after="240"/>
        <w:ind w:left="0" w:right="0"/>
        <w:rPr>
          <w:rFonts w:ascii="Times New Roman" w:eastAsia="Times New Roman" w:hAnsi="Times New Roman" w:cs="Times New Roman"/>
          <w:kern w:val="0"/>
          <w:sz w:val="24"/>
          <w:szCs w:val="24"/>
          <w:lang w:eastAsia="en-US"/>
          <w14:ligatures w14:val="none"/>
        </w:rPr>
      </w:pPr>
    </w:p>
    <w:p w14:paraId="529CE5CC" w14:textId="237F1245" w:rsidR="003D51E3" w:rsidRPr="00466212" w:rsidRDefault="003D51E3" w:rsidP="00466212">
      <w:pPr>
        <w:pStyle w:val="Heading2"/>
        <w:ind w:left="0"/>
        <w:rPr>
          <w:rFonts w:ascii="Times New Roman" w:eastAsia="Times New Roman" w:hAnsi="Times New Roman" w:cs="Times New Roman"/>
          <w:lang w:eastAsia="en-US"/>
        </w:rPr>
      </w:pPr>
      <w:bookmarkStart w:id="42" w:name="_Toc531181344"/>
      <w:r w:rsidRPr="006E589E">
        <w:rPr>
          <w:rFonts w:eastAsia="Times New Roman"/>
          <w:lang w:eastAsia="en-US"/>
        </w:rPr>
        <w:t>3.4: Requirements Q &amp; A</w:t>
      </w:r>
      <w:bookmarkEnd w:id="42"/>
      <w:r w:rsidRPr="006E589E">
        <w:rPr>
          <w:rFonts w:eastAsia="Times New Roman"/>
          <w:lang w:eastAsia="en-US"/>
        </w:rPr>
        <w:t xml:space="preserve"> </w:t>
      </w:r>
    </w:p>
    <w:p w14:paraId="6828AEDB"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What will the system do?</w:t>
      </w:r>
    </w:p>
    <w:p w14:paraId="7BC8E909" w14:textId="3ED5E244" w:rsidR="003D51E3" w:rsidRPr="006E589E" w:rsidRDefault="003D51E3" w:rsidP="00FC191D">
      <w:pPr>
        <w:numPr>
          <w:ilvl w:val="0"/>
          <w:numId w:val="25"/>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The goal of this project is to give the robot multiple functionalities </w:t>
      </w:r>
      <w:r w:rsidR="00FC191D">
        <w:rPr>
          <w:rFonts w:ascii="Arial" w:eastAsia="Times New Roman" w:hAnsi="Arial" w:cs="Arial"/>
          <w:color w:val="000000"/>
          <w:kern w:val="0"/>
          <w:lang w:eastAsia="en-US"/>
          <w14:ligatures w14:val="none"/>
        </w:rPr>
        <w:t xml:space="preserve">of differing types </w:t>
      </w:r>
      <w:r w:rsidRPr="006E589E">
        <w:rPr>
          <w:rFonts w:ascii="Arial" w:eastAsia="Times New Roman" w:hAnsi="Arial" w:cs="Arial"/>
          <w:color w:val="000000"/>
          <w:kern w:val="0"/>
          <w:lang w:eastAsia="en-US"/>
          <w14:ligatures w14:val="none"/>
        </w:rPr>
        <w:t xml:space="preserve">to be </w:t>
      </w:r>
      <w:r w:rsidR="00FC191D">
        <w:rPr>
          <w:rFonts w:ascii="Arial" w:eastAsia="Times New Roman" w:hAnsi="Arial" w:cs="Arial"/>
          <w:color w:val="000000"/>
          <w:kern w:val="0"/>
          <w:lang w:eastAsia="en-US"/>
          <w14:ligatures w14:val="none"/>
        </w:rPr>
        <w:t>showcased</w:t>
      </w:r>
      <w:r w:rsidRPr="006E589E">
        <w:rPr>
          <w:rFonts w:ascii="Arial" w:eastAsia="Times New Roman" w:hAnsi="Arial" w:cs="Arial"/>
          <w:color w:val="000000"/>
          <w:kern w:val="0"/>
          <w:lang w:eastAsia="en-US"/>
          <w14:ligatures w14:val="none"/>
        </w:rPr>
        <w:t>.</w:t>
      </w:r>
    </w:p>
    <w:p w14:paraId="65A10A89"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6E1E04CE"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Should there be different modes of operation?</w:t>
      </w:r>
    </w:p>
    <w:p w14:paraId="10AB4747" w14:textId="716F6AFF" w:rsidR="003D51E3" w:rsidRPr="006E589E" w:rsidRDefault="003D51E3" w:rsidP="00FC191D">
      <w:pPr>
        <w:numPr>
          <w:ilvl w:val="0"/>
          <w:numId w:val="26"/>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Different </w:t>
      </w:r>
      <w:r w:rsidR="00FC191D">
        <w:rPr>
          <w:rFonts w:ascii="Arial" w:eastAsia="Times New Roman" w:hAnsi="Arial" w:cs="Arial"/>
          <w:color w:val="000000"/>
          <w:kern w:val="0"/>
          <w:lang w:eastAsia="en-US"/>
          <w14:ligatures w14:val="none"/>
        </w:rPr>
        <w:t xml:space="preserve">modes of accessing NAO’s </w:t>
      </w:r>
      <w:r w:rsidRPr="006E589E">
        <w:rPr>
          <w:rFonts w:ascii="Arial" w:eastAsia="Times New Roman" w:hAnsi="Arial" w:cs="Arial"/>
          <w:color w:val="000000"/>
          <w:kern w:val="0"/>
          <w:lang w:eastAsia="en-US"/>
          <w14:ligatures w14:val="none"/>
        </w:rPr>
        <w:t>functionalities should be available</w:t>
      </w:r>
      <w:r w:rsidR="00FC191D">
        <w:rPr>
          <w:rFonts w:ascii="Arial" w:eastAsia="Times New Roman" w:hAnsi="Arial" w:cs="Arial"/>
          <w:color w:val="000000"/>
          <w:kern w:val="0"/>
          <w:lang w:eastAsia="en-US"/>
          <w14:ligatures w14:val="none"/>
        </w:rPr>
        <w:t>.</w:t>
      </w:r>
    </w:p>
    <w:p w14:paraId="15DA2CC3"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6DF3F0A1"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What format should be considered for the input/output?</w:t>
      </w:r>
    </w:p>
    <w:p w14:paraId="42634EBE" w14:textId="3752165D" w:rsidR="003D51E3" w:rsidRPr="006E589E" w:rsidRDefault="003D51E3" w:rsidP="00FC191D">
      <w:pPr>
        <w:numPr>
          <w:ilvl w:val="0"/>
          <w:numId w:val="27"/>
        </w:numPr>
        <w:spacing w:after="0"/>
        <w:ind w:right="0"/>
        <w:textAlignment w:val="baseline"/>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Input for the robot will be verbal commands</w:t>
      </w:r>
      <w:r w:rsidR="00FC191D">
        <w:rPr>
          <w:rFonts w:ascii="Arial" w:eastAsia="Times New Roman" w:hAnsi="Arial" w:cs="Arial"/>
          <w:color w:val="000000"/>
          <w:kern w:val="0"/>
          <w:lang w:eastAsia="en-US"/>
          <w14:ligatures w14:val="none"/>
        </w:rPr>
        <w:t>.</w:t>
      </w:r>
    </w:p>
    <w:p w14:paraId="76D0AB68" w14:textId="222D1C81" w:rsidR="003D51E3" w:rsidRPr="006E589E" w:rsidRDefault="003D51E3" w:rsidP="00FC191D">
      <w:pPr>
        <w:numPr>
          <w:ilvl w:val="0"/>
          <w:numId w:val="28"/>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Output will be verbal responses and </w:t>
      </w:r>
      <w:r w:rsidR="00FC191D">
        <w:rPr>
          <w:rFonts w:ascii="Arial" w:eastAsia="Times New Roman" w:hAnsi="Arial" w:cs="Arial"/>
          <w:color w:val="000000"/>
          <w:kern w:val="0"/>
          <w:lang w:eastAsia="en-US"/>
          <w14:ligatures w14:val="none"/>
        </w:rPr>
        <w:t xml:space="preserve">physical </w:t>
      </w:r>
      <w:r w:rsidRPr="006E589E">
        <w:rPr>
          <w:rFonts w:ascii="Arial" w:eastAsia="Times New Roman" w:hAnsi="Arial" w:cs="Arial"/>
          <w:color w:val="000000"/>
          <w:kern w:val="0"/>
          <w:lang w:eastAsia="en-US"/>
          <w14:ligatures w14:val="none"/>
        </w:rPr>
        <w:t>movements</w:t>
      </w:r>
      <w:r w:rsidR="00FC191D">
        <w:rPr>
          <w:rFonts w:ascii="Arial" w:eastAsia="Times New Roman" w:hAnsi="Arial" w:cs="Arial"/>
          <w:color w:val="000000"/>
          <w:kern w:val="0"/>
          <w:lang w:eastAsia="en-US"/>
          <w14:ligatures w14:val="none"/>
        </w:rPr>
        <w:t>, possibly using the internet</w:t>
      </w:r>
      <w:r w:rsidR="00466212">
        <w:rPr>
          <w:rFonts w:ascii="Arial" w:eastAsia="Times New Roman" w:hAnsi="Arial" w:cs="Arial"/>
          <w:color w:val="000000"/>
          <w:kern w:val="0"/>
          <w:lang w:eastAsia="en-US"/>
          <w14:ligatures w14:val="none"/>
        </w:rPr>
        <w:t>.</w:t>
      </w:r>
    </w:p>
    <w:p w14:paraId="3E4CB38F"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1F915BAE"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Should we code responses to verbal commands?</w:t>
      </w:r>
    </w:p>
    <w:p w14:paraId="2676D6D0" w14:textId="77777777" w:rsidR="003D51E3" w:rsidRPr="006E589E" w:rsidRDefault="003D51E3" w:rsidP="00FC191D">
      <w:pPr>
        <w:numPr>
          <w:ilvl w:val="0"/>
          <w:numId w:val="29"/>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The robot should be able to respond to verbal commands as required by the operation it is performing.</w:t>
      </w:r>
    </w:p>
    <w:p w14:paraId="381BB0AC"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1955786D"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Should the robot be able to recognize specific people?</w:t>
      </w:r>
    </w:p>
    <w:p w14:paraId="7EF99B13" w14:textId="3D558C1D" w:rsidR="003D51E3" w:rsidRPr="006E589E" w:rsidRDefault="00466212" w:rsidP="00FC191D">
      <w:pPr>
        <w:numPr>
          <w:ilvl w:val="0"/>
          <w:numId w:val="30"/>
        </w:numPr>
        <w:spacing w:after="0"/>
        <w:ind w:right="0"/>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Yes, f</w:t>
      </w:r>
      <w:r w:rsidR="003D51E3" w:rsidRPr="006E589E">
        <w:rPr>
          <w:rFonts w:ascii="Arial" w:eastAsia="Times New Roman" w:hAnsi="Arial" w:cs="Arial"/>
          <w:color w:val="000000"/>
          <w:kern w:val="0"/>
          <w:lang w:eastAsia="en-US"/>
          <w14:ligatures w14:val="none"/>
        </w:rPr>
        <w:t xml:space="preserve">acial recognition is required </w:t>
      </w:r>
      <w:r>
        <w:rPr>
          <w:rFonts w:ascii="Arial" w:eastAsia="Times New Roman" w:hAnsi="Arial" w:cs="Arial"/>
          <w:color w:val="000000"/>
          <w:kern w:val="0"/>
          <w:lang w:eastAsia="en-US"/>
          <w14:ligatures w14:val="none"/>
        </w:rPr>
        <w:t>for</w:t>
      </w:r>
      <w:r w:rsidR="003D51E3" w:rsidRPr="006E589E">
        <w:rPr>
          <w:rFonts w:ascii="Arial" w:eastAsia="Times New Roman" w:hAnsi="Arial" w:cs="Arial"/>
          <w:color w:val="000000"/>
          <w:kern w:val="0"/>
          <w:lang w:eastAsia="en-US"/>
          <w14:ligatures w14:val="none"/>
        </w:rPr>
        <w:t xml:space="preserve"> this project.</w:t>
      </w:r>
    </w:p>
    <w:p w14:paraId="6BCF06C3"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004363D3"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How should the NAO react? Verbally? With body language? Use of the NAO eyes? A mixture of these?</w:t>
      </w:r>
    </w:p>
    <w:p w14:paraId="3459483B" w14:textId="77777777" w:rsidR="003D51E3" w:rsidRPr="006E589E" w:rsidRDefault="003D51E3" w:rsidP="00FC191D">
      <w:pPr>
        <w:numPr>
          <w:ilvl w:val="0"/>
          <w:numId w:val="33"/>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NAO should be able to react verbally and with body language/movements.</w:t>
      </w:r>
    </w:p>
    <w:p w14:paraId="6034CA36"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643E6C7B"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Who might be changing our code in the future?</w:t>
      </w:r>
    </w:p>
    <w:p w14:paraId="49D495FB" w14:textId="3234AABA" w:rsidR="003D51E3" w:rsidRPr="006E589E" w:rsidRDefault="00F2191D" w:rsidP="00FC191D">
      <w:pPr>
        <w:numPr>
          <w:ilvl w:val="0"/>
          <w:numId w:val="34"/>
        </w:numPr>
        <w:spacing w:after="0"/>
        <w:ind w:right="0"/>
        <w:textAlignment w:val="baseline"/>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Administrators, f</w:t>
      </w:r>
      <w:r w:rsidR="003D51E3" w:rsidRPr="006E589E">
        <w:rPr>
          <w:rFonts w:ascii="Arial" w:eastAsia="Times New Roman" w:hAnsi="Arial" w:cs="Arial"/>
          <w:color w:val="000000"/>
          <w:kern w:val="0"/>
          <w:lang w:eastAsia="en-US"/>
          <w14:ligatures w14:val="none"/>
        </w:rPr>
        <w:t xml:space="preserve">uture CS481 students, as well as robotics students may be viewing and editing </w:t>
      </w:r>
      <w:r>
        <w:rPr>
          <w:rFonts w:ascii="Arial" w:eastAsia="Times New Roman" w:hAnsi="Arial" w:cs="Arial"/>
          <w:color w:val="000000"/>
          <w:kern w:val="0"/>
          <w:lang w:eastAsia="en-US"/>
          <w14:ligatures w14:val="none"/>
        </w:rPr>
        <w:t>this project’s</w:t>
      </w:r>
      <w:r w:rsidR="003D51E3" w:rsidRPr="006E589E">
        <w:rPr>
          <w:rFonts w:ascii="Arial" w:eastAsia="Times New Roman" w:hAnsi="Arial" w:cs="Arial"/>
          <w:color w:val="000000"/>
          <w:kern w:val="0"/>
          <w:lang w:eastAsia="en-US"/>
          <w14:ligatures w14:val="none"/>
        </w:rPr>
        <w:t xml:space="preserve"> code in the future.</w:t>
      </w:r>
    </w:p>
    <w:p w14:paraId="7B8A9C37"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0F97E89D"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How easy should we make it to add our functionality to a different kind of robot? Will that even be possible with the NAO API?</w:t>
      </w:r>
    </w:p>
    <w:p w14:paraId="51C3819C" w14:textId="798D99F2" w:rsidR="003D51E3" w:rsidRPr="006E589E" w:rsidRDefault="003D51E3" w:rsidP="00FC191D">
      <w:pPr>
        <w:numPr>
          <w:ilvl w:val="0"/>
          <w:numId w:val="35"/>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Moving NAO functionality to other Aldebaran robots</w:t>
      </w:r>
      <w:r w:rsidR="00F2191D">
        <w:rPr>
          <w:rFonts w:ascii="Arial" w:eastAsia="Times New Roman" w:hAnsi="Arial" w:cs="Arial"/>
          <w:color w:val="000000"/>
          <w:kern w:val="0"/>
          <w:lang w:eastAsia="en-US"/>
          <w14:ligatures w14:val="none"/>
        </w:rPr>
        <w:t>, such as Pepper,</w:t>
      </w:r>
      <w:r w:rsidRPr="006E589E">
        <w:rPr>
          <w:rFonts w:ascii="Arial" w:eastAsia="Times New Roman" w:hAnsi="Arial" w:cs="Arial"/>
          <w:color w:val="000000"/>
          <w:kern w:val="0"/>
          <w:lang w:eastAsia="en-US"/>
          <w14:ligatures w14:val="none"/>
        </w:rPr>
        <w:t xml:space="preserve"> could be a challenge as </w:t>
      </w:r>
      <w:r w:rsidR="00F2191D">
        <w:rPr>
          <w:rFonts w:ascii="Arial" w:eastAsia="Times New Roman" w:hAnsi="Arial" w:cs="Arial"/>
          <w:color w:val="000000"/>
          <w:kern w:val="0"/>
          <w:lang w:eastAsia="en-US"/>
          <w14:ligatures w14:val="none"/>
        </w:rPr>
        <w:t xml:space="preserve">other robot models from this company have different </w:t>
      </w:r>
      <w:r w:rsidRPr="006E589E">
        <w:rPr>
          <w:rFonts w:ascii="Arial" w:eastAsia="Times New Roman" w:hAnsi="Arial" w:cs="Arial"/>
          <w:color w:val="000000"/>
          <w:kern w:val="0"/>
          <w:lang w:eastAsia="en-US"/>
          <w14:ligatures w14:val="none"/>
        </w:rPr>
        <w:t xml:space="preserve">functionalities than NAO, </w:t>
      </w:r>
      <w:r w:rsidR="00F2191D">
        <w:rPr>
          <w:rFonts w:ascii="Arial" w:eastAsia="Times New Roman" w:hAnsi="Arial" w:cs="Arial"/>
          <w:color w:val="000000"/>
          <w:kern w:val="0"/>
          <w:lang w:eastAsia="en-US"/>
          <w14:ligatures w14:val="none"/>
        </w:rPr>
        <w:t>such as not having</w:t>
      </w:r>
      <w:r w:rsidRPr="006E589E">
        <w:rPr>
          <w:rFonts w:ascii="Arial" w:eastAsia="Times New Roman" w:hAnsi="Arial" w:cs="Arial"/>
          <w:color w:val="000000"/>
          <w:kern w:val="0"/>
          <w:lang w:eastAsia="en-US"/>
          <w14:ligatures w14:val="none"/>
        </w:rPr>
        <w:t xml:space="preserve"> legs </w:t>
      </w:r>
      <w:r w:rsidR="00F2191D">
        <w:rPr>
          <w:rFonts w:ascii="Arial" w:eastAsia="Times New Roman" w:hAnsi="Arial" w:cs="Arial"/>
          <w:color w:val="000000"/>
          <w:kern w:val="0"/>
          <w:lang w:eastAsia="en-US"/>
          <w14:ligatures w14:val="none"/>
        </w:rPr>
        <w:t>or having a screen on its chest.</w:t>
      </w:r>
    </w:p>
    <w:p w14:paraId="54502ED0"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2320C60B"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How many NAO units will we have access to?</w:t>
      </w:r>
    </w:p>
    <w:p w14:paraId="3B5A5DBA" w14:textId="5D7E49D8" w:rsidR="003D51E3" w:rsidRPr="006E589E" w:rsidRDefault="003D51E3" w:rsidP="00FC191D">
      <w:pPr>
        <w:numPr>
          <w:ilvl w:val="0"/>
          <w:numId w:val="36"/>
        </w:numPr>
        <w:spacing w:after="0"/>
        <w:ind w:right="0"/>
        <w:textAlignment w:val="baseline"/>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The team will have access to a single NAO robot</w:t>
      </w:r>
      <w:r w:rsidR="00F2191D">
        <w:rPr>
          <w:rFonts w:ascii="Arial" w:eastAsia="Times New Roman" w:hAnsi="Arial" w:cs="Arial"/>
          <w:color w:val="000000"/>
          <w:kern w:val="0"/>
          <w:lang w:eastAsia="en-US"/>
          <w14:ligatures w14:val="none"/>
        </w:rPr>
        <w:t xml:space="preserve">, however there are 6 NAO’s in total on the CWU premises. </w:t>
      </w:r>
    </w:p>
    <w:p w14:paraId="3672D968" w14:textId="2B664D0D"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lastRenderedPageBreak/>
        <w:t xml:space="preserve">When will </w:t>
      </w:r>
      <w:r w:rsidR="00F2191D">
        <w:rPr>
          <w:rFonts w:ascii="Arial" w:eastAsia="Times New Roman" w:hAnsi="Arial" w:cs="Arial"/>
          <w:color w:val="000000"/>
          <w:kern w:val="0"/>
          <w:lang w:eastAsia="en-US"/>
          <w14:ligatures w14:val="none"/>
        </w:rPr>
        <w:t>AriGato</w:t>
      </w:r>
      <w:r w:rsidRPr="006E589E">
        <w:rPr>
          <w:rFonts w:ascii="Arial" w:eastAsia="Times New Roman" w:hAnsi="Arial" w:cs="Arial"/>
          <w:color w:val="000000"/>
          <w:kern w:val="0"/>
          <w:lang w:eastAsia="en-US"/>
          <w14:ligatures w14:val="none"/>
        </w:rPr>
        <w:t xml:space="preserve"> </w:t>
      </w:r>
      <w:r w:rsidR="00F2191D">
        <w:rPr>
          <w:rFonts w:ascii="Arial" w:eastAsia="Times New Roman" w:hAnsi="Arial" w:cs="Arial"/>
          <w:color w:val="000000"/>
          <w:kern w:val="0"/>
          <w:lang w:eastAsia="en-US"/>
          <w14:ligatures w14:val="none"/>
        </w:rPr>
        <w:t>have</w:t>
      </w:r>
      <w:r w:rsidRPr="006E589E">
        <w:rPr>
          <w:rFonts w:ascii="Arial" w:eastAsia="Times New Roman" w:hAnsi="Arial" w:cs="Arial"/>
          <w:color w:val="000000"/>
          <w:kern w:val="0"/>
          <w:lang w:eastAsia="en-US"/>
          <w14:ligatures w14:val="none"/>
        </w:rPr>
        <w:t xml:space="preserve"> access to </w:t>
      </w:r>
      <w:r w:rsidR="00F2191D">
        <w:rPr>
          <w:rFonts w:ascii="Arial" w:eastAsia="Times New Roman" w:hAnsi="Arial" w:cs="Arial"/>
          <w:color w:val="000000"/>
          <w:kern w:val="0"/>
          <w:lang w:eastAsia="en-US"/>
          <w14:ligatures w14:val="none"/>
        </w:rPr>
        <w:t>NAO</w:t>
      </w:r>
      <w:r w:rsidRPr="006E589E">
        <w:rPr>
          <w:rFonts w:ascii="Arial" w:eastAsia="Times New Roman" w:hAnsi="Arial" w:cs="Arial"/>
          <w:color w:val="000000"/>
          <w:kern w:val="0"/>
          <w:lang w:eastAsia="en-US"/>
          <w14:ligatures w14:val="none"/>
        </w:rPr>
        <w:t>?</w:t>
      </w:r>
    </w:p>
    <w:p w14:paraId="6F0B352F" w14:textId="60C9F2C4" w:rsidR="003D51E3" w:rsidRPr="006E589E" w:rsidRDefault="003D51E3" w:rsidP="00FC191D">
      <w:pPr>
        <w:numPr>
          <w:ilvl w:val="0"/>
          <w:numId w:val="37"/>
        </w:numPr>
        <w:spacing w:after="0"/>
        <w:ind w:right="0"/>
        <w:textAlignment w:val="baseline"/>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The team will be able to access the</w:t>
      </w:r>
      <w:r w:rsidR="00F2191D">
        <w:rPr>
          <w:rFonts w:ascii="Arial" w:eastAsia="Times New Roman" w:hAnsi="Arial" w:cs="Arial"/>
          <w:color w:val="000000"/>
          <w:kern w:val="0"/>
          <w:lang w:eastAsia="en-US"/>
          <w14:ligatures w14:val="none"/>
        </w:rPr>
        <w:t>ir provided</w:t>
      </w:r>
      <w:r w:rsidRPr="006E589E">
        <w:rPr>
          <w:rFonts w:ascii="Arial" w:eastAsia="Times New Roman" w:hAnsi="Arial" w:cs="Arial"/>
          <w:color w:val="000000"/>
          <w:kern w:val="0"/>
          <w:lang w:eastAsia="en-US"/>
          <w14:ligatures w14:val="none"/>
        </w:rPr>
        <w:t xml:space="preserve"> </w:t>
      </w:r>
      <w:r w:rsidR="00F2191D">
        <w:rPr>
          <w:rFonts w:ascii="Arial" w:eastAsia="Times New Roman" w:hAnsi="Arial" w:cs="Arial"/>
          <w:color w:val="000000"/>
          <w:kern w:val="0"/>
          <w:lang w:eastAsia="en-US"/>
          <w14:ligatures w14:val="none"/>
        </w:rPr>
        <w:t xml:space="preserve">office </w:t>
      </w:r>
      <w:r w:rsidRPr="006E589E">
        <w:rPr>
          <w:rFonts w:ascii="Arial" w:eastAsia="Times New Roman" w:hAnsi="Arial" w:cs="Arial"/>
          <w:color w:val="000000"/>
          <w:kern w:val="0"/>
          <w:lang w:eastAsia="en-US"/>
          <w14:ligatures w14:val="none"/>
        </w:rPr>
        <w:t>during</w:t>
      </w:r>
      <w:r w:rsidR="00F2191D">
        <w:rPr>
          <w:rFonts w:ascii="Arial" w:eastAsia="Times New Roman" w:hAnsi="Arial" w:cs="Arial"/>
          <w:color w:val="000000"/>
          <w:kern w:val="0"/>
          <w:lang w:eastAsia="en-US"/>
          <w14:ligatures w14:val="none"/>
        </w:rPr>
        <w:t xml:space="preserve"> </w:t>
      </w:r>
      <w:proofErr w:type="gramStart"/>
      <w:r w:rsidR="00F2191D">
        <w:rPr>
          <w:rFonts w:ascii="Arial" w:eastAsia="Times New Roman" w:hAnsi="Arial" w:cs="Arial"/>
          <w:color w:val="000000"/>
          <w:kern w:val="0"/>
          <w:lang w:eastAsia="en-US"/>
          <w14:ligatures w14:val="none"/>
        </w:rPr>
        <w:t>all of</w:t>
      </w:r>
      <w:proofErr w:type="gramEnd"/>
      <w:r w:rsidR="00F2191D">
        <w:rPr>
          <w:rFonts w:ascii="Arial" w:eastAsia="Times New Roman" w:hAnsi="Arial" w:cs="Arial"/>
          <w:color w:val="000000"/>
          <w:kern w:val="0"/>
          <w:lang w:eastAsia="en-US"/>
          <w14:ligatures w14:val="none"/>
        </w:rPr>
        <w:t xml:space="preserve"> the </w:t>
      </w:r>
      <w:r w:rsidRPr="006E589E">
        <w:rPr>
          <w:rFonts w:ascii="Arial" w:eastAsia="Times New Roman" w:hAnsi="Arial" w:cs="Arial"/>
          <w:color w:val="000000"/>
          <w:kern w:val="0"/>
          <w:lang w:eastAsia="en-US"/>
          <w14:ligatures w14:val="none"/>
        </w:rPr>
        <w:t>Samuelson</w:t>
      </w:r>
      <w:r w:rsidR="00F2191D">
        <w:rPr>
          <w:rFonts w:ascii="Arial" w:eastAsia="Times New Roman" w:hAnsi="Arial" w:cs="Arial"/>
          <w:color w:val="000000"/>
          <w:kern w:val="0"/>
          <w:lang w:eastAsia="en-US"/>
          <w14:ligatures w14:val="none"/>
        </w:rPr>
        <w:t xml:space="preserve"> building</w:t>
      </w:r>
      <w:r w:rsidRPr="006E589E">
        <w:rPr>
          <w:rFonts w:ascii="Arial" w:eastAsia="Times New Roman" w:hAnsi="Arial" w:cs="Arial"/>
          <w:color w:val="000000"/>
          <w:kern w:val="0"/>
          <w:lang w:eastAsia="en-US"/>
          <w14:ligatures w14:val="none"/>
        </w:rPr>
        <w:t>’s open hours (M</w:t>
      </w:r>
      <w:r w:rsidR="00F2191D">
        <w:rPr>
          <w:rFonts w:ascii="Arial" w:eastAsia="Times New Roman" w:hAnsi="Arial" w:cs="Arial"/>
          <w:color w:val="000000"/>
          <w:kern w:val="0"/>
          <w:lang w:eastAsia="en-US"/>
          <w14:ligatures w14:val="none"/>
        </w:rPr>
        <w:t>on</w:t>
      </w:r>
      <w:r w:rsidRPr="006E589E">
        <w:rPr>
          <w:rFonts w:ascii="Arial" w:eastAsia="Times New Roman" w:hAnsi="Arial" w:cs="Arial"/>
          <w:color w:val="000000"/>
          <w:kern w:val="0"/>
          <w:lang w:eastAsia="en-US"/>
          <w14:ligatures w14:val="none"/>
        </w:rPr>
        <w:t>-F</w:t>
      </w:r>
      <w:r w:rsidR="00F2191D">
        <w:rPr>
          <w:rFonts w:ascii="Arial" w:eastAsia="Times New Roman" w:hAnsi="Arial" w:cs="Arial"/>
          <w:color w:val="000000"/>
          <w:kern w:val="0"/>
          <w:lang w:eastAsia="en-US"/>
          <w14:ligatures w14:val="none"/>
        </w:rPr>
        <w:t>ri,</w:t>
      </w:r>
      <w:r w:rsidRPr="006E589E">
        <w:rPr>
          <w:rFonts w:ascii="Arial" w:eastAsia="Times New Roman" w:hAnsi="Arial" w:cs="Arial"/>
          <w:color w:val="000000"/>
          <w:kern w:val="0"/>
          <w:lang w:eastAsia="en-US"/>
          <w14:ligatures w14:val="none"/>
        </w:rPr>
        <w:t xml:space="preserve"> </w:t>
      </w:r>
      <w:r w:rsidR="00F2191D">
        <w:rPr>
          <w:rFonts w:ascii="Arial" w:eastAsia="Times New Roman" w:hAnsi="Arial" w:cs="Arial"/>
          <w:color w:val="000000"/>
          <w:kern w:val="0"/>
          <w:lang w:eastAsia="en-US"/>
          <w14:ligatures w14:val="none"/>
        </w:rPr>
        <w:t>8am-8pm</w:t>
      </w:r>
      <w:r w:rsidRPr="006E589E">
        <w:rPr>
          <w:rFonts w:ascii="Arial" w:eastAsia="Times New Roman" w:hAnsi="Arial" w:cs="Arial"/>
          <w:color w:val="000000"/>
          <w:kern w:val="0"/>
          <w:lang w:eastAsia="en-US"/>
          <w14:ligatures w14:val="none"/>
        </w:rPr>
        <w:t>)</w:t>
      </w:r>
      <w:r w:rsidR="00F2191D">
        <w:rPr>
          <w:rFonts w:ascii="Arial" w:eastAsia="Times New Roman" w:hAnsi="Arial" w:cs="Arial"/>
          <w:color w:val="000000"/>
          <w:kern w:val="0"/>
          <w:lang w:eastAsia="en-US"/>
          <w14:ligatures w14:val="none"/>
        </w:rPr>
        <w:t>. Due to the team having exclusive access to this office-space, there should be no scheduling conflicts with other teams/individuals.</w:t>
      </w:r>
    </w:p>
    <w:p w14:paraId="1C043414"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684E9B3C"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What documentation is required?</w:t>
      </w:r>
    </w:p>
    <w:p w14:paraId="2AA640F0" w14:textId="30B6C328" w:rsidR="003D51E3" w:rsidRPr="006E589E" w:rsidRDefault="003D51E3" w:rsidP="00FC191D">
      <w:pPr>
        <w:numPr>
          <w:ilvl w:val="0"/>
          <w:numId w:val="38"/>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Create </w:t>
      </w:r>
      <w:r w:rsidR="00F2191D">
        <w:rPr>
          <w:rFonts w:ascii="Arial" w:eastAsia="Times New Roman" w:hAnsi="Arial" w:cs="Arial"/>
          <w:color w:val="000000"/>
          <w:kern w:val="0"/>
          <w:lang w:eastAsia="en-US"/>
          <w14:ligatures w14:val="none"/>
        </w:rPr>
        <w:t xml:space="preserve">a fully-fledged documentation featuring software requirements specification, user manual, testing scenarios/data, bug/problem report, </w:t>
      </w:r>
      <w:r w:rsidR="00365D97">
        <w:rPr>
          <w:rFonts w:ascii="Arial" w:eastAsia="Times New Roman" w:hAnsi="Arial" w:cs="Arial"/>
          <w:color w:val="000000"/>
          <w:kern w:val="0"/>
          <w:lang w:eastAsia="en-US"/>
          <w14:ligatures w14:val="none"/>
        </w:rPr>
        <w:t>final progress report, and references.</w:t>
      </w:r>
    </w:p>
    <w:p w14:paraId="4715FF7E"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31F7697A"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In what environments will the NAO be used?</w:t>
      </w:r>
    </w:p>
    <w:p w14:paraId="7B964BF4" w14:textId="41025B41" w:rsidR="003D51E3" w:rsidRPr="006E589E" w:rsidRDefault="003D51E3" w:rsidP="00FC191D">
      <w:pPr>
        <w:numPr>
          <w:ilvl w:val="0"/>
          <w:numId w:val="39"/>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NAO will be used </w:t>
      </w:r>
      <w:r w:rsidR="00365D97">
        <w:rPr>
          <w:rFonts w:ascii="Arial" w:eastAsia="Times New Roman" w:hAnsi="Arial" w:cs="Arial"/>
          <w:color w:val="000000"/>
          <w:kern w:val="0"/>
          <w:lang w:eastAsia="en-US"/>
          <w14:ligatures w14:val="none"/>
        </w:rPr>
        <w:t>exclusively within the Samuelson building during the project’s three-month period</w:t>
      </w:r>
      <w:r w:rsidRPr="006E589E">
        <w:rPr>
          <w:rFonts w:ascii="Arial" w:eastAsia="Times New Roman" w:hAnsi="Arial" w:cs="Arial"/>
          <w:color w:val="000000"/>
          <w:kern w:val="0"/>
          <w:lang w:eastAsia="en-US"/>
          <w14:ligatures w14:val="none"/>
        </w:rPr>
        <w:t xml:space="preserve">, as well as possibly being showcased at </w:t>
      </w:r>
      <w:r w:rsidR="00365D97">
        <w:rPr>
          <w:rFonts w:ascii="Arial" w:eastAsia="Times New Roman" w:hAnsi="Arial" w:cs="Arial"/>
          <w:color w:val="000000"/>
          <w:kern w:val="0"/>
          <w:lang w:eastAsia="en-US"/>
          <w14:ligatures w14:val="none"/>
        </w:rPr>
        <w:t>CWU’s</w:t>
      </w:r>
      <w:r w:rsidRPr="006E589E">
        <w:rPr>
          <w:rFonts w:ascii="Arial" w:eastAsia="Times New Roman" w:hAnsi="Arial" w:cs="Arial"/>
          <w:color w:val="000000"/>
          <w:kern w:val="0"/>
          <w:lang w:eastAsia="en-US"/>
          <w14:ligatures w14:val="none"/>
        </w:rPr>
        <w:t xml:space="preserve"> SOURCE presentation</w:t>
      </w:r>
      <w:r w:rsidR="00365D97">
        <w:rPr>
          <w:rFonts w:ascii="Arial" w:eastAsia="Times New Roman" w:hAnsi="Arial" w:cs="Arial"/>
          <w:color w:val="000000"/>
          <w:kern w:val="0"/>
          <w:lang w:eastAsia="en-US"/>
          <w14:ligatures w14:val="none"/>
        </w:rPr>
        <w:t>s</w:t>
      </w:r>
      <w:r w:rsidRPr="006E589E">
        <w:rPr>
          <w:rFonts w:ascii="Arial" w:eastAsia="Times New Roman" w:hAnsi="Arial" w:cs="Arial"/>
          <w:color w:val="000000"/>
          <w:kern w:val="0"/>
          <w:lang w:eastAsia="en-US"/>
          <w14:ligatures w14:val="none"/>
        </w:rPr>
        <w:t xml:space="preserve"> in</w:t>
      </w:r>
      <w:r w:rsidR="00365D97">
        <w:rPr>
          <w:rFonts w:ascii="Arial" w:eastAsia="Times New Roman" w:hAnsi="Arial" w:cs="Arial"/>
          <w:color w:val="000000"/>
          <w:kern w:val="0"/>
          <w:lang w:eastAsia="en-US"/>
          <w14:ligatures w14:val="none"/>
        </w:rPr>
        <w:t xml:space="preserve"> </w:t>
      </w:r>
      <w:proofErr w:type="spellStart"/>
      <w:r w:rsidR="00365D97">
        <w:rPr>
          <w:rFonts w:ascii="Arial" w:eastAsia="Times New Roman" w:hAnsi="Arial" w:cs="Arial"/>
          <w:color w:val="000000"/>
          <w:kern w:val="0"/>
          <w:lang w:eastAsia="en-US"/>
          <w14:ligatures w14:val="none"/>
        </w:rPr>
        <w:t>mid</w:t>
      </w:r>
      <w:r w:rsidRPr="006E589E">
        <w:rPr>
          <w:rFonts w:ascii="Arial" w:eastAsia="Times New Roman" w:hAnsi="Arial" w:cs="Arial"/>
          <w:color w:val="000000"/>
          <w:kern w:val="0"/>
          <w:lang w:eastAsia="en-US"/>
          <w14:ligatures w14:val="none"/>
        </w:rPr>
        <w:t xml:space="preserve"> 2019</w:t>
      </w:r>
      <w:proofErr w:type="spellEnd"/>
      <w:r w:rsidRPr="006E589E">
        <w:rPr>
          <w:rFonts w:ascii="Arial" w:eastAsia="Times New Roman" w:hAnsi="Arial" w:cs="Arial"/>
          <w:color w:val="000000"/>
          <w:kern w:val="0"/>
          <w:lang w:eastAsia="en-US"/>
          <w14:ligatures w14:val="none"/>
        </w:rPr>
        <w:t>.</w:t>
      </w:r>
    </w:p>
    <w:p w14:paraId="4FECB94A"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478D2A38"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What programming languages will be used?</w:t>
      </w:r>
    </w:p>
    <w:p w14:paraId="0D99741F" w14:textId="1273A51B" w:rsidR="003D51E3" w:rsidRPr="006E589E" w:rsidRDefault="003D51E3" w:rsidP="00FC191D">
      <w:pPr>
        <w:numPr>
          <w:ilvl w:val="0"/>
          <w:numId w:val="40"/>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Python 2.7</w:t>
      </w:r>
      <w:r w:rsidR="00365D97">
        <w:rPr>
          <w:rFonts w:ascii="Arial" w:eastAsia="Times New Roman" w:hAnsi="Arial" w:cs="Arial"/>
          <w:color w:val="000000"/>
          <w:kern w:val="0"/>
          <w:lang w:eastAsia="en-US"/>
          <w14:ligatures w14:val="none"/>
        </w:rPr>
        <w:t>.</w:t>
      </w:r>
    </w:p>
    <w:p w14:paraId="57716BA9"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353C1095"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Where can information on the NAO API be found?</w:t>
      </w:r>
    </w:p>
    <w:p w14:paraId="5C54E3F7" w14:textId="2DD5A985" w:rsidR="003D51E3" w:rsidRPr="006E589E" w:rsidRDefault="003D51E3" w:rsidP="00FC191D">
      <w:pPr>
        <w:numPr>
          <w:ilvl w:val="0"/>
          <w:numId w:val="42"/>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Information on the NA</w:t>
      </w:r>
      <w:r w:rsidR="00BB5778">
        <w:rPr>
          <w:rFonts w:ascii="Arial" w:eastAsia="Times New Roman" w:hAnsi="Arial" w:cs="Arial"/>
          <w:color w:val="000000"/>
          <w:kern w:val="0"/>
          <w:lang w:eastAsia="en-US"/>
          <w14:ligatures w14:val="none"/>
        </w:rPr>
        <w:t>O, NAOqi, and Choregraphe</w:t>
      </w:r>
      <w:r w:rsidRPr="006E589E">
        <w:rPr>
          <w:rFonts w:ascii="Arial" w:eastAsia="Times New Roman" w:hAnsi="Arial" w:cs="Arial"/>
          <w:color w:val="000000"/>
          <w:kern w:val="0"/>
          <w:lang w:eastAsia="en-US"/>
          <w14:ligatures w14:val="none"/>
        </w:rPr>
        <w:t xml:space="preserve"> can easily be found by looking up “Aldebaran NAO” online and finding the </w:t>
      </w:r>
      <w:r w:rsidR="00BB5778">
        <w:rPr>
          <w:rFonts w:ascii="Arial" w:eastAsia="Times New Roman" w:hAnsi="Arial" w:cs="Arial"/>
          <w:color w:val="000000"/>
          <w:kern w:val="0"/>
          <w:lang w:eastAsia="en-US"/>
          <w14:ligatures w14:val="none"/>
        </w:rPr>
        <w:t>corresponding</w:t>
      </w:r>
      <w:r w:rsidRPr="006E589E">
        <w:rPr>
          <w:rFonts w:ascii="Arial" w:eastAsia="Times New Roman" w:hAnsi="Arial" w:cs="Arial"/>
          <w:color w:val="000000"/>
          <w:kern w:val="0"/>
          <w:lang w:eastAsia="en-US"/>
          <w14:ligatures w14:val="none"/>
        </w:rPr>
        <w:t xml:space="preserve"> documentation.</w:t>
      </w:r>
      <w:r w:rsidR="00365D97">
        <w:rPr>
          <w:rFonts w:ascii="Arial" w:eastAsia="Times New Roman" w:hAnsi="Arial" w:cs="Arial"/>
          <w:color w:val="000000"/>
          <w:kern w:val="0"/>
          <w:lang w:eastAsia="en-US"/>
          <w14:ligatures w14:val="none"/>
        </w:rPr>
        <w:t xml:space="preserve"> For easy navigation to these pages, visit the references section at the end of this document.</w:t>
      </w:r>
    </w:p>
    <w:p w14:paraId="3FBA71A4"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6EA68488"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Can NAO identify the face, and does NAO have any facial mapping algorithms already equipped?</w:t>
      </w:r>
    </w:p>
    <w:p w14:paraId="05373B16" w14:textId="1EB0DDD0" w:rsidR="003D51E3" w:rsidRPr="006E589E" w:rsidRDefault="003D51E3" w:rsidP="00FC191D">
      <w:pPr>
        <w:numPr>
          <w:ilvl w:val="0"/>
          <w:numId w:val="43"/>
        </w:numPr>
        <w:spacing w:after="0"/>
        <w:ind w:right="0"/>
        <w:textAlignment w:val="baseline"/>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NAO has an API that locates the user’s face and maps out its important features.</w:t>
      </w:r>
      <w:r w:rsidR="00BB5778">
        <w:rPr>
          <w:rFonts w:ascii="Arial" w:eastAsia="Times New Roman" w:hAnsi="Arial" w:cs="Arial"/>
          <w:color w:val="000000"/>
          <w:kern w:val="0"/>
          <w:lang w:eastAsia="en-US"/>
          <w14:ligatures w14:val="none"/>
        </w:rPr>
        <w:t xml:space="preserve"> There is no need to “reinvent the wheel” for this portion of the project.</w:t>
      </w:r>
    </w:p>
    <w:p w14:paraId="32E28133" w14:textId="023A3096" w:rsidR="003D51E3" w:rsidRDefault="003D51E3" w:rsidP="00FC191D">
      <w:pPr>
        <w:pStyle w:val="Heading1"/>
      </w:pPr>
    </w:p>
    <w:p w14:paraId="0D668A91" w14:textId="31DE8644" w:rsidR="00BB5778" w:rsidRDefault="00BB5778" w:rsidP="00BB5778"/>
    <w:p w14:paraId="40D1A1EA" w14:textId="77777777" w:rsidR="00BB5778" w:rsidRPr="00BB5778" w:rsidRDefault="00BB5778" w:rsidP="00BB5778"/>
    <w:p w14:paraId="368362EF" w14:textId="77777777" w:rsidR="003D51E3" w:rsidRPr="006E589E" w:rsidRDefault="003D51E3" w:rsidP="00FC191D">
      <w:pPr>
        <w:pStyle w:val="Heading1"/>
      </w:pPr>
      <w:bookmarkStart w:id="43" w:name="_Toc531181345"/>
      <w:r w:rsidRPr="006E589E">
        <w:t>Section 4: Requirements Analysis</w:t>
      </w:r>
      <w:bookmarkEnd w:id="43"/>
    </w:p>
    <w:p w14:paraId="697749C2" w14:textId="77777777" w:rsidR="003D51E3" w:rsidRPr="006E589E" w:rsidRDefault="003D51E3" w:rsidP="00FC191D">
      <w:pPr>
        <w:pStyle w:val="Heading2"/>
      </w:pPr>
    </w:p>
    <w:p w14:paraId="09B518EB" w14:textId="2CFCD115" w:rsidR="003D51E3" w:rsidRPr="00BB5778" w:rsidRDefault="003D51E3" w:rsidP="00BB5778">
      <w:pPr>
        <w:pStyle w:val="Heading2"/>
      </w:pPr>
      <w:bookmarkStart w:id="44" w:name="_Toc531181346"/>
      <w:r w:rsidRPr="006E589E">
        <w:t>4.1 Validity Check</w:t>
      </w:r>
      <w:bookmarkEnd w:id="44"/>
    </w:p>
    <w:p w14:paraId="0389B0B6" w14:textId="61D81226" w:rsidR="003D51E3" w:rsidRPr="006E589E" w:rsidRDefault="003D51E3" w:rsidP="00FC191D">
      <w:pPr>
        <w:spacing w:after="0"/>
        <w:ind w:left="0" w:right="0" w:firstLine="72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shd w:val="clear" w:color="auto" w:fill="FFFFFF"/>
          <w:lang w:eastAsia="en-US"/>
          <w14:ligatures w14:val="none"/>
        </w:rPr>
        <w:t xml:space="preserve">The purpose of all the suggested requirements is to showcase the abilities of the robot, as specified by the client. Following basic commands showcases the robot’s ability to understand language as well as its ability to follow through commands. </w:t>
      </w:r>
      <w:r w:rsidR="00313D1A">
        <w:rPr>
          <w:rFonts w:ascii="Arial" w:eastAsia="Times New Roman" w:hAnsi="Arial" w:cs="Arial"/>
          <w:color w:val="000000"/>
          <w:kern w:val="0"/>
          <w:shd w:val="clear" w:color="auto" w:fill="FFFFFF"/>
          <w:lang w:eastAsia="en-US"/>
          <w14:ligatures w14:val="none"/>
        </w:rPr>
        <w:t>Using NAO’s joints and “muscles” to perform various physical movements will showcase the ability NAO has to be humanoid and autonomous</w:t>
      </w:r>
      <w:r w:rsidRPr="006E589E">
        <w:rPr>
          <w:rFonts w:ascii="Arial" w:eastAsia="Times New Roman" w:hAnsi="Arial" w:cs="Arial"/>
          <w:color w:val="000000"/>
          <w:kern w:val="0"/>
          <w:shd w:val="clear" w:color="auto" w:fill="FFFFFF"/>
          <w:lang w:eastAsia="en-US"/>
          <w14:ligatures w14:val="none"/>
        </w:rPr>
        <w:t xml:space="preserve">. Identifying the programmers and learning names will show off NAO’s facial mapping and facial recognition abilities. </w:t>
      </w:r>
    </w:p>
    <w:p w14:paraId="544CF894"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27E92407" w14:textId="598E8CEA" w:rsidR="003D51E3" w:rsidRPr="006E589E" w:rsidRDefault="004B0D5D" w:rsidP="00FC191D">
      <w:pPr>
        <w:spacing w:after="0"/>
        <w:ind w:left="0" w:right="0"/>
        <w:rPr>
          <w:rFonts w:ascii="Times New Roman" w:eastAsia="Times New Roman" w:hAnsi="Times New Roman" w:cs="Times New Roman"/>
          <w:kern w:val="0"/>
          <w:sz w:val="24"/>
          <w:szCs w:val="24"/>
          <w:lang w:eastAsia="en-US"/>
          <w14:ligatures w14:val="none"/>
        </w:rPr>
      </w:pPr>
      <w:r>
        <w:rPr>
          <w:rFonts w:ascii="Arial" w:eastAsia="Times New Roman" w:hAnsi="Arial" w:cs="Arial"/>
          <w:color w:val="000000"/>
          <w:kern w:val="0"/>
          <w:shd w:val="clear" w:color="auto" w:fill="FFFFFF"/>
          <w:lang w:eastAsia="en-US"/>
          <w14:ligatures w14:val="none"/>
        </w:rPr>
        <w:t>This project’s</w:t>
      </w:r>
      <w:r w:rsidR="003D51E3" w:rsidRPr="006E589E">
        <w:rPr>
          <w:rFonts w:ascii="Arial" w:eastAsia="Times New Roman" w:hAnsi="Arial" w:cs="Arial"/>
          <w:color w:val="000000"/>
          <w:kern w:val="0"/>
          <w:shd w:val="clear" w:color="auto" w:fill="FFFFFF"/>
          <w:lang w:eastAsia="en-US"/>
          <w14:ligatures w14:val="none"/>
        </w:rPr>
        <w:t xml:space="preserve"> requirements are </w:t>
      </w:r>
      <w:r w:rsidR="003D51E3" w:rsidRPr="006E589E">
        <w:rPr>
          <w:rFonts w:ascii="Arial" w:eastAsia="Times New Roman" w:hAnsi="Arial" w:cs="Arial"/>
          <w:b/>
          <w:bCs/>
          <w:color w:val="000000"/>
          <w:kern w:val="0"/>
          <w:shd w:val="clear" w:color="auto" w:fill="FFFFFF"/>
          <w:lang w:eastAsia="en-US"/>
          <w14:ligatures w14:val="none"/>
        </w:rPr>
        <w:t>valid.</w:t>
      </w:r>
    </w:p>
    <w:p w14:paraId="3617E75A" w14:textId="393D18DE" w:rsidR="003D51E3"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51C36D97" w14:textId="4B957C00" w:rsidR="003D51E3" w:rsidRPr="00313D1A" w:rsidRDefault="003D51E3" w:rsidP="00313D1A">
      <w:pPr>
        <w:pStyle w:val="Heading2"/>
        <w:ind w:left="0"/>
        <w:rPr>
          <w:rFonts w:ascii="Times New Roman" w:eastAsia="Times New Roman" w:hAnsi="Times New Roman" w:cs="Times New Roman"/>
          <w:lang w:eastAsia="en-US"/>
        </w:rPr>
      </w:pPr>
      <w:bookmarkStart w:id="45" w:name="_Toc531181347"/>
      <w:r w:rsidRPr="006E589E">
        <w:rPr>
          <w:rFonts w:eastAsia="Times New Roman"/>
          <w:shd w:val="clear" w:color="auto" w:fill="FFFFFF"/>
          <w:lang w:eastAsia="en-US"/>
        </w:rPr>
        <w:t>4.2 Feasibility Check</w:t>
      </w:r>
      <w:bookmarkEnd w:id="45"/>
    </w:p>
    <w:p w14:paraId="51501C03" w14:textId="4374FE0D" w:rsidR="003D51E3" w:rsidRPr="006E589E" w:rsidRDefault="00313D1A" w:rsidP="00FC191D">
      <w:pPr>
        <w:spacing w:after="0"/>
        <w:ind w:left="0" w:right="0" w:firstLine="720"/>
        <w:rPr>
          <w:rFonts w:ascii="Times New Roman" w:eastAsia="Times New Roman" w:hAnsi="Times New Roman" w:cs="Times New Roman"/>
          <w:kern w:val="0"/>
          <w:sz w:val="24"/>
          <w:szCs w:val="24"/>
          <w:lang w:eastAsia="en-US"/>
          <w14:ligatures w14:val="none"/>
        </w:rPr>
      </w:pPr>
      <w:r>
        <w:rPr>
          <w:rFonts w:ascii="Arial" w:eastAsia="Times New Roman" w:hAnsi="Arial" w:cs="Arial"/>
          <w:color w:val="000000"/>
          <w:kern w:val="0"/>
          <w:shd w:val="clear" w:color="auto" w:fill="FFFFFF"/>
          <w:lang w:eastAsia="en-US"/>
          <w14:ligatures w14:val="none"/>
        </w:rPr>
        <w:t>AriGato’s</w:t>
      </w:r>
      <w:r w:rsidR="003D51E3" w:rsidRPr="006E589E">
        <w:rPr>
          <w:rFonts w:ascii="Arial" w:eastAsia="Times New Roman" w:hAnsi="Arial" w:cs="Arial"/>
          <w:color w:val="000000"/>
          <w:kern w:val="0"/>
          <w:shd w:val="clear" w:color="auto" w:fill="FFFFFF"/>
          <w:lang w:eastAsia="en-US"/>
          <w14:ligatures w14:val="none"/>
        </w:rPr>
        <w:t xml:space="preserve"> team of software engineers have extensive experience in all tools and technologies mentioned in this document. Each of </w:t>
      </w:r>
      <w:r>
        <w:rPr>
          <w:rFonts w:ascii="Arial" w:eastAsia="Times New Roman" w:hAnsi="Arial" w:cs="Arial"/>
          <w:color w:val="000000"/>
          <w:kern w:val="0"/>
          <w:shd w:val="clear" w:color="auto" w:fill="FFFFFF"/>
          <w:lang w:eastAsia="en-US"/>
          <w14:ligatures w14:val="none"/>
        </w:rPr>
        <w:t xml:space="preserve">them </w:t>
      </w:r>
      <w:proofErr w:type="gramStart"/>
      <w:r>
        <w:rPr>
          <w:rFonts w:ascii="Arial" w:eastAsia="Times New Roman" w:hAnsi="Arial" w:cs="Arial"/>
          <w:color w:val="000000"/>
          <w:kern w:val="0"/>
          <w:shd w:val="clear" w:color="auto" w:fill="FFFFFF"/>
          <w:lang w:eastAsia="en-US"/>
          <w14:ligatures w14:val="none"/>
        </w:rPr>
        <w:t>have</w:t>
      </w:r>
      <w:proofErr w:type="gramEnd"/>
      <w:r w:rsidR="003D51E3" w:rsidRPr="006E589E">
        <w:rPr>
          <w:rFonts w:ascii="Arial" w:eastAsia="Times New Roman" w:hAnsi="Arial" w:cs="Arial"/>
          <w:color w:val="000000"/>
          <w:kern w:val="0"/>
          <w:shd w:val="clear" w:color="auto" w:fill="FFFFFF"/>
          <w:lang w:eastAsia="en-US"/>
          <w14:ligatures w14:val="none"/>
        </w:rPr>
        <w:t xml:space="preserve"> already developed and ran small </w:t>
      </w:r>
      <w:r w:rsidR="003D51E3" w:rsidRPr="006E589E">
        <w:rPr>
          <w:rFonts w:ascii="Arial" w:eastAsia="Times New Roman" w:hAnsi="Arial" w:cs="Arial"/>
          <w:color w:val="000000"/>
          <w:kern w:val="0"/>
          <w:shd w:val="clear" w:color="auto" w:fill="FFFFFF"/>
          <w:lang w:eastAsia="en-US"/>
          <w14:ligatures w14:val="none"/>
        </w:rPr>
        <w:lastRenderedPageBreak/>
        <w:t xml:space="preserve">test programs on the NAO unit, and performed extensive research on the different libraries and capabilities of the NAO. </w:t>
      </w:r>
      <w:r>
        <w:rPr>
          <w:rFonts w:ascii="Arial" w:eastAsia="Times New Roman" w:hAnsi="Arial" w:cs="Arial"/>
          <w:color w:val="000000"/>
          <w:kern w:val="0"/>
          <w:shd w:val="clear" w:color="auto" w:fill="FFFFFF"/>
          <w:lang w:eastAsia="en-US"/>
          <w14:ligatures w14:val="none"/>
        </w:rPr>
        <w:t>AriGato</w:t>
      </w:r>
      <w:r w:rsidR="003D51E3" w:rsidRPr="006E589E">
        <w:rPr>
          <w:rFonts w:ascii="Arial" w:eastAsia="Times New Roman" w:hAnsi="Arial" w:cs="Arial"/>
          <w:color w:val="000000"/>
          <w:kern w:val="0"/>
          <w:shd w:val="clear" w:color="auto" w:fill="FFFFFF"/>
          <w:lang w:eastAsia="en-US"/>
          <w14:ligatures w14:val="none"/>
        </w:rPr>
        <w:t xml:space="preserve"> can confirm that there will be no conflicts in the different tools that </w:t>
      </w:r>
      <w:r>
        <w:rPr>
          <w:rFonts w:ascii="Arial" w:eastAsia="Times New Roman" w:hAnsi="Arial" w:cs="Arial"/>
          <w:color w:val="000000"/>
          <w:kern w:val="0"/>
          <w:shd w:val="clear" w:color="auto" w:fill="FFFFFF"/>
          <w:lang w:eastAsia="en-US"/>
          <w14:ligatures w14:val="none"/>
        </w:rPr>
        <w:t>they</w:t>
      </w:r>
      <w:r w:rsidR="003D51E3" w:rsidRPr="006E589E">
        <w:rPr>
          <w:rFonts w:ascii="Arial" w:eastAsia="Times New Roman" w:hAnsi="Arial" w:cs="Arial"/>
          <w:color w:val="000000"/>
          <w:kern w:val="0"/>
          <w:shd w:val="clear" w:color="auto" w:fill="FFFFFF"/>
          <w:lang w:eastAsia="en-US"/>
          <w14:ligatures w14:val="none"/>
        </w:rPr>
        <w:t xml:space="preserve"> will make use of (Python, Choregraphe, etc.) and put together. Aldebaran’s provided API</w:t>
      </w:r>
      <w:r>
        <w:rPr>
          <w:rFonts w:ascii="Arial" w:eastAsia="Times New Roman" w:hAnsi="Arial" w:cs="Arial"/>
          <w:color w:val="000000"/>
          <w:kern w:val="0"/>
          <w:shd w:val="clear" w:color="auto" w:fill="FFFFFF"/>
          <w:lang w:eastAsia="en-US"/>
          <w14:ligatures w14:val="none"/>
        </w:rPr>
        <w:t>’</w:t>
      </w:r>
      <w:r w:rsidR="003D51E3" w:rsidRPr="006E589E">
        <w:rPr>
          <w:rFonts w:ascii="Arial" w:eastAsia="Times New Roman" w:hAnsi="Arial" w:cs="Arial"/>
          <w:color w:val="000000"/>
          <w:kern w:val="0"/>
          <w:shd w:val="clear" w:color="auto" w:fill="FFFFFF"/>
          <w:lang w:eastAsia="en-US"/>
          <w14:ligatures w14:val="none"/>
        </w:rPr>
        <w:t xml:space="preserve">s will allow a very timely development period, as functions such as “move right hand upwards” for example are already written and tested. It will be up to our team to make use of and combine these provided functionalities to make an overall quality software package. </w:t>
      </w:r>
    </w:p>
    <w:p w14:paraId="094F76FC"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4894577F" w14:textId="5BB483FF" w:rsidR="003D51E3" w:rsidRPr="006E589E" w:rsidRDefault="003D51E3" w:rsidP="00313D1A">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shd w:val="clear" w:color="auto" w:fill="FFFFFF"/>
          <w:lang w:eastAsia="en-US"/>
          <w14:ligatures w14:val="none"/>
        </w:rPr>
        <w:t>Some of the suggested functionalities are not feasible in the amount of time that we have. Learning American Sign Language (ASL) was a suggestion, however, NAO does not</w:t>
      </w:r>
      <w:r w:rsidR="00313D1A">
        <w:rPr>
          <w:rFonts w:ascii="Arial" w:eastAsia="Times New Roman" w:hAnsi="Arial" w:cs="Arial"/>
          <w:color w:val="000000"/>
          <w:kern w:val="0"/>
          <w:shd w:val="clear" w:color="auto" w:fill="FFFFFF"/>
          <w:lang w:eastAsia="en-US"/>
          <w14:ligatures w14:val="none"/>
        </w:rPr>
        <w:t xml:space="preserve"> natively</w:t>
      </w:r>
      <w:r w:rsidRPr="006E589E">
        <w:rPr>
          <w:rFonts w:ascii="Arial" w:eastAsia="Times New Roman" w:hAnsi="Arial" w:cs="Arial"/>
          <w:color w:val="000000"/>
          <w:kern w:val="0"/>
          <w:shd w:val="clear" w:color="auto" w:fill="FFFFFF"/>
          <w:lang w:eastAsia="en-US"/>
          <w14:ligatures w14:val="none"/>
        </w:rPr>
        <w:t xml:space="preserve"> recognize finger positions, and writing a function to do this would take an incredible amount of time and study</w:t>
      </w:r>
      <w:r w:rsidR="00313D1A">
        <w:rPr>
          <w:rFonts w:ascii="Arial" w:eastAsia="Times New Roman" w:hAnsi="Arial" w:cs="Arial"/>
          <w:color w:val="000000"/>
          <w:kern w:val="0"/>
          <w:shd w:val="clear" w:color="auto" w:fill="FFFFFF"/>
          <w:lang w:eastAsia="en-US"/>
          <w14:ligatures w14:val="none"/>
        </w:rPr>
        <w:t>, and therefore</w:t>
      </w:r>
      <w:r w:rsidRPr="006E589E">
        <w:rPr>
          <w:rFonts w:ascii="Arial" w:eastAsia="Times New Roman" w:hAnsi="Arial" w:cs="Arial"/>
          <w:color w:val="000000"/>
          <w:kern w:val="0"/>
          <w:shd w:val="clear" w:color="auto" w:fill="FFFFFF"/>
          <w:lang w:eastAsia="en-US"/>
          <w14:ligatures w14:val="none"/>
        </w:rPr>
        <w:t xml:space="preserve"> </w:t>
      </w:r>
      <w:r w:rsidR="00313D1A">
        <w:rPr>
          <w:rFonts w:ascii="Arial" w:eastAsia="Times New Roman" w:hAnsi="Arial" w:cs="Arial"/>
          <w:color w:val="000000"/>
          <w:kern w:val="0"/>
          <w:shd w:val="clear" w:color="auto" w:fill="FFFFFF"/>
          <w:lang w:eastAsia="en-US"/>
          <w14:ligatures w14:val="none"/>
        </w:rPr>
        <w:t>is</w:t>
      </w:r>
      <w:r w:rsidRPr="006E589E">
        <w:rPr>
          <w:rFonts w:ascii="Arial" w:eastAsia="Times New Roman" w:hAnsi="Arial" w:cs="Arial"/>
          <w:color w:val="000000"/>
          <w:kern w:val="0"/>
          <w:shd w:val="clear" w:color="auto" w:fill="FFFFFF"/>
          <w:lang w:eastAsia="en-US"/>
          <w14:ligatures w14:val="none"/>
        </w:rPr>
        <w:t xml:space="preserve"> out of the scope </w:t>
      </w:r>
      <w:r w:rsidR="00313D1A">
        <w:rPr>
          <w:rFonts w:ascii="Arial" w:eastAsia="Times New Roman" w:hAnsi="Arial" w:cs="Arial"/>
          <w:color w:val="000000"/>
          <w:kern w:val="0"/>
          <w:shd w:val="clear" w:color="auto" w:fill="FFFFFF"/>
          <w:lang w:eastAsia="en-US"/>
          <w14:ligatures w14:val="none"/>
        </w:rPr>
        <w:t>based upon</w:t>
      </w:r>
      <w:r w:rsidRPr="006E589E">
        <w:rPr>
          <w:rFonts w:ascii="Arial" w:eastAsia="Times New Roman" w:hAnsi="Arial" w:cs="Arial"/>
          <w:color w:val="000000"/>
          <w:kern w:val="0"/>
          <w:shd w:val="clear" w:color="auto" w:fill="FFFFFF"/>
          <w:lang w:eastAsia="en-US"/>
          <w14:ligatures w14:val="none"/>
        </w:rPr>
        <w:t xml:space="preserve"> the team’s current skills</w:t>
      </w:r>
      <w:r w:rsidR="00313D1A">
        <w:rPr>
          <w:rFonts w:ascii="Arial" w:eastAsia="Times New Roman" w:hAnsi="Arial" w:cs="Arial"/>
          <w:color w:val="000000"/>
          <w:kern w:val="0"/>
          <w:shd w:val="clear" w:color="auto" w:fill="FFFFFF"/>
          <w:lang w:eastAsia="en-US"/>
          <w14:ligatures w14:val="none"/>
        </w:rPr>
        <w:t xml:space="preserve"> and allotted time</w:t>
      </w:r>
      <w:r w:rsidRPr="006E589E">
        <w:rPr>
          <w:rFonts w:ascii="Arial" w:eastAsia="Times New Roman" w:hAnsi="Arial" w:cs="Arial"/>
          <w:color w:val="000000"/>
          <w:kern w:val="0"/>
          <w:shd w:val="clear" w:color="auto" w:fill="FFFFFF"/>
          <w:lang w:eastAsia="en-US"/>
          <w14:ligatures w14:val="none"/>
        </w:rPr>
        <w:t>.</w:t>
      </w:r>
    </w:p>
    <w:p w14:paraId="7DED7495"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199E62FB" w14:textId="77777777" w:rsidR="003D51E3" w:rsidRPr="006E589E" w:rsidRDefault="003D51E3" w:rsidP="00313D1A">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shd w:val="clear" w:color="auto" w:fill="FFFFFF"/>
          <w:lang w:eastAsia="en-US"/>
          <w14:ligatures w14:val="none"/>
        </w:rPr>
        <w:t xml:space="preserve">It is currently unclear how the NAO API’s facial recognition function works; </w:t>
      </w:r>
      <w:proofErr w:type="gramStart"/>
      <w:r w:rsidRPr="006E589E">
        <w:rPr>
          <w:rFonts w:ascii="Arial" w:eastAsia="Times New Roman" w:hAnsi="Arial" w:cs="Arial"/>
          <w:color w:val="000000"/>
          <w:kern w:val="0"/>
          <w:shd w:val="clear" w:color="auto" w:fill="FFFFFF"/>
          <w:lang w:eastAsia="en-US"/>
          <w14:ligatures w14:val="none"/>
        </w:rPr>
        <w:t>however</w:t>
      </w:r>
      <w:proofErr w:type="gramEnd"/>
      <w:r w:rsidRPr="006E589E">
        <w:rPr>
          <w:rFonts w:ascii="Arial" w:eastAsia="Times New Roman" w:hAnsi="Arial" w:cs="Arial"/>
          <w:color w:val="000000"/>
          <w:kern w:val="0"/>
          <w:shd w:val="clear" w:color="auto" w:fill="FFFFFF"/>
          <w:lang w:eastAsia="en-US"/>
          <w14:ligatures w14:val="none"/>
        </w:rPr>
        <w:t xml:space="preserve"> it does have facial mapping. It may be difficult, but facial recognition is a distinct possibility</w:t>
      </w:r>
    </w:p>
    <w:p w14:paraId="6C47EB8E"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1E24A584" w14:textId="707F6740" w:rsidR="003D51E3" w:rsidRPr="006E589E" w:rsidRDefault="004B0D5D" w:rsidP="00FC191D">
      <w:pPr>
        <w:spacing w:after="0"/>
        <w:ind w:left="0" w:right="0"/>
        <w:rPr>
          <w:rFonts w:ascii="Times New Roman" w:eastAsia="Times New Roman" w:hAnsi="Times New Roman" w:cs="Times New Roman"/>
          <w:kern w:val="0"/>
          <w:sz w:val="24"/>
          <w:szCs w:val="24"/>
          <w:lang w:eastAsia="en-US"/>
          <w14:ligatures w14:val="none"/>
        </w:rPr>
      </w:pPr>
      <w:r>
        <w:rPr>
          <w:rFonts w:ascii="Arial" w:eastAsia="Times New Roman" w:hAnsi="Arial" w:cs="Arial"/>
          <w:color w:val="000000"/>
          <w:kern w:val="0"/>
          <w:shd w:val="clear" w:color="auto" w:fill="FFFFFF"/>
          <w:lang w:eastAsia="en-US"/>
          <w14:ligatures w14:val="none"/>
        </w:rPr>
        <w:t>This project’s</w:t>
      </w:r>
      <w:r w:rsidR="003D51E3" w:rsidRPr="006E589E">
        <w:rPr>
          <w:rFonts w:ascii="Arial" w:eastAsia="Times New Roman" w:hAnsi="Arial" w:cs="Arial"/>
          <w:color w:val="000000"/>
          <w:kern w:val="0"/>
          <w:shd w:val="clear" w:color="auto" w:fill="FFFFFF"/>
          <w:lang w:eastAsia="en-US"/>
          <w14:ligatures w14:val="none"/>
        </w:rPr>
        <w:t xml:space="preserve"> requirements are </w:t>
      </w:r>
      <w:r w:rsidR="003D51E3" w:rsidRPr="006E589E">
        <w:rPr>
          <w:rFonts w:ascii="Arial" w:eastAsia="Times New Roman" w:hAnsi="Arial" w:cs="Arial"/>
          <w:b/>
          <w:bCs/>
          <w:color w:val="000000"/>
          <w:kern w:val="0"/>
          <w:shd w:val="clear" w:color="auto" w:fill="FFFFFF"/>
          <w:lang w:eastAsia="en-US"/>
          <w14:ligatures w14:val="none"/>
        </w:rPr>
        <w:t xml:space="preserve">feasible. </w:t>
      </w:r>
    </w:p>
    <w:p w14:paraId="7EEE8766"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242BCE08" w14:textId="3738AC59" w:rsidR="003D51E3" w:rsidRPr="00313D1A" w:rsidRDefault="003D51E3" w:rsidP="00313D1A">
      <w:pPr>
        <w:pStyle w:val="Heading2"/>
        <w:ind w:left="0"/>
        <w:rPr>
          <w:rFonts w:ascii="Times New Roman" w:eastAsia="Times New Roman" w:hAnsi="Times New Roman" w:cs="Times New Roman"/>
          <w:lang w:eastAsia="en-US"/>
        </w:rPr>
      </w:pPr>
      <w:bookmarkStart w:id="46" w:name="_Toc531181348"/>
      <w:r w:rsidRPr="006E589E">
        <w:rPr>
          <w:rFonts w:eastAsia="Times New Roman"/>
          <w:shd w:val="clear" w:color="auto" w:fill="FFFFFF"/>
          <w:lang w:eastAsia="en-US"/>
        </w:rPr>
        <w:t>4.3 Consistency Check</w:t>
      </w:r>
      <w:bookmarkEnd w:id="46"/>
    </w:p>
    <w:p w14:paraId="3F8BD27C" w14:textId="1AEE9791" w:rsidR="003D51E3" w:rsidRPr="006E589E" w:rsidRDefault="003D51E3" w:rsidP="00FC191D">
      <w:pPr>
        <w:spacing w:after="0"/>
        <w:ind w:left="0" w:right="0" w:firstLine="72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shd w:val="clear" w:color="auto" w:fill="FFFFFF"/>
          <w:lang w:eastAsia="en-US"/>
          <w14:ligatures w14:val="none"/>
        </w:rPr>
        <w:t xml:space="preserve">Thorough analysis of </w:t>
      </w:r>
      <w:r w:rsidR="00313D1A">
        <w:rPr>
          <w:rFonts w:ascii="Arial" w:eastAsia="Times New Roman" w:hAnsi="Arial" w:cs="Arial"/>
          <w:color w:val="000000"/>
          <w:kern w:val="0"/>
          <w:shd w:val="clear" w:color="auto" w:fill="FFFFFF"/>
          <w:lang w:eastAsia="en-US"/>
          <w14:ligatures w14:val="none"/>
        </w:rPr>
        <w:t>the</w:t>
      </w:r>
      <w:r w:rsidRPr="006E589E">
        <w:rPr>
          <w:rFonts w:ascii="Arial" w:eastAsia="Times New Roman" w:hAnsi="Arial" w:cs="Arial"/>
          <w:color w:val="000000"/>
          <w:kern w:val="0"/>
          <w:shd w:val="clear" w:color="auto" w:fill="FFFFFF"/>
          <w:lang w:eastAsia="en-US"/>
          <w14:ligatures w14:val="none"/>
        </w:rPr>
        <w:t xml:space="preserve"> requirements checklist has not shown any conflicts of consistency. The Choregraphe software is capable of taking in as input all of the different languages and libraries discussed in this </w:t>
      </w:r>
      <w:proofErr w:type="gramStart"/>
      <w:r w:rsidRPr="006E589E">
        <w:rPr>
          <w:rFonts w:ascii="Arial" w:eastAsia="Times New Roman" w:hAnsi="Arial" w:cs="Arial"/>
          <w:color w:val="000000"/>
          <w:kern w:val="0"/>
          <w:shd w:val="clear" w:color="auto" w:fill="FFFFFF"/>
          <w:lang w:eastAsia="en-US"/>
          <w14:ligatures w14:val="none"/>
        </w:rPr>
        <w:t>document</w:t>
      </w:r>
      <w:r w:rsidR="00313D1A">
        <w:rPr>
          <w:rFonts w:ascii="Arial" w:eastAsia="Times New Roman" w:hAnsi="Arial" w:cs="Arial"/>
          <w:color w:val="000000"/>
          <w:kern w:val="0"/>
          <w:shd w:val="clear" w:color="auto" w:fill="FFFFFF"/>
          <w:lang w:eastAsia="en-US"/>
          <w14:ligatures w14:val="none"/>
        </w:rPr>
        <w:t>,</w:t>
      </w:r>
      <w:r w:rsidRPr="006E589E">
        <w:rPr>
          <w:rFonts w:ascii="Arial" w:eastAsia="Times New Roman" w:hAnsi="Arial" w:cs="Arial"/>
          <w:color w:val="000000"/>
          <w:kern w:val="0"/>
          <w:shd w:val="clear" w:color="auto" w:fill="FFFFFF"/>
          <w:lang w:eastAsia="en-US"/>
          <w14:ligatures w14:val="none"/>
        </w:rPr>
        <w:t xml:space="preserve"> and</w:t>
      </w:r>
      <w:proofErr w:type="gramEnd"/>
      <w:r w:rsidRPr="006E589E">
        <w:rPr>
          <w:rFonts w:ascii="Arial" w:eastAsia="Times New Roman" w:hAnsi="Arial" w:cs="Arial"/>
          <w:color w:val="000000"/>
          <w:kern w:val="0"/>
          <w:shd w:val="clear" w:color="auto" w:fill="FFFFFF"/>
          <w:lang w:eastAsia="en-US"/>
          <w14:ligatures w14:val="none"/>
        </w:rPr>
        <w:t xml:space="preserve"> allows </w:t>
      </w:r>
      <w:r w:rsidR="00313D1A">
        <w:rPr>
          <w:rFonts w:ascii="Arial" w:eastAsia="Times New Roman" w:hAnsi="Arial" w:cs="Arial"/>
          <w:color w:val="000000"/>
          <w:kern w:val="0"/>
          <w:shd w:val="clear" w:color="auto" w:fill="FFFFFF"/>
          <w:lang w:eastAsia="en-US"/>
          <w14:ligatures w14:val="none"/>
        </w:rPr>
        <w:t>the AriGato team</w:t>
      </w:r>
      <w:r w:rsidRPr="006E589E">
        <w:rPr>
          <w:rFonts w:ascii="Arial" w:eastAsia="Times New Roman" w:hAnsi="Arial" w:cs="Arial"/>
          <w:color w:val="000000"/>
          <w:kern w:val="0"/>
          <w:shd w:val="clear" w:color="auto" w:fill="FFFFFF"/>
          <w:lang w:eastAsia="en-US"/>
          <w14:ligatures w14:val="none"/>
        </w:rPr>
        <w:t xml:space="preserve"> to easily test new code in a safe environment. The NAO robot </w:t>
      </w:r>
      <w:proofErr w:type="gramStart"/>
      <w:r w:rsidRPr="006E589E">
        <w:rPr>
          <w:rFonts w:ascii="Arial" w:eastAsia="Times New Roman" w:hAnsi="Arial" w:cs="Arial"/>
          <w:color w:val="000000"/>
          <w:kern w:val="0"/>
          <w:shd w:val="clear" w:color="auto" w:fill="FFFFFF"/>
          <w:lang w:eastAsia="en-US"/>
          <w14:ligatures w14:val="none"/>
        </w:rPr>
        <w:t>is capable of taking</w:t>
      </w:r>
      <w:proofErr w:type="gramEnd"/>
      <w:r w:rsidRPr="006E589E">
        <w:rPr>
          <w:rFonts w:ascii="Arial" w:eastAsia="Times New Roman" w:hAnsi="Arial" w:cs="Arial"/>
          <w:color w:val="000000"/>
          <w:kern w:val="0"/>
          <w:shd w:val="clear" w:color="auto" w:fill="FFFFFF"/>
          <w:lang w:eastAsia="en-US"/>
          <w14:ligatures w14:val="none"/>
        </w:rPr>
        <w:t xml:space="preserve"> on different “states”, such as a “waiting state”, where it will sit idly and wait for some command to be given, or an “active state” where the NAO is currently performing an action. This will allow </w:t>
      </w:r>
      <w:proofErr w:type="gramStart"/>
      <w:r w:rsidRPr="006E589E">
        <w:rPr>
          <w:rFonts w:ascii="Arial" w:eastAsia="Times New Roman" w:hAnsi="Arial" w:cs="Arial"/>
          <w:color w:val="000000"/>
          <w:kern w:val="0"/>
          <w:shd w:val="clear" w:color="auto" w:fill="FFFFFF"/>
          <w:lang w:eastAsia="en-US"/>
          <w14:ligatures w14:val="none"/>
        </w:rPr>
        <w:t>all of</w:t>
      </w:r>
      <w:proofErr w:type="gramEnd"/>
      <w:r w:rsidRPr="006E589E">
        <w:rPr>
          <w:rFonts w:ascii="Arial" w:eastAsia="Times New Roman" w:hAnsi="Arial" w:cs="Arial"/>
          <w:color w:val="000000"/>
          <w:kern w:val="0"/>
          <w:shd w:val="clear" w:color="auto" w:fill="FFFFFF"/>
          <w:lang w:eastAsia="en-US"/>
          <w14:ligatures w14:val="none"/>
        </w:rPr>
        <w:t xml:space="preserve"> our functions and methods to concurrently exist in the robot’s memory and be acted upon when necessary (i.e., when a command is given). There will be no consistency conflicts in </w:t>
      </w:r>
      <w:r w:rsidR="004B0D5D">
        <w:rPr>
          <w:rFonts w:ascii="Arial" w:eastAsia="Times New Roman" w:hAnsi="Arial" w:cs="Arial"/>
          <w:color w:val="000000"/>
          <w:kern w:val="0"/>
          <w:shd w:val="clear" w:color="auto" w:fill="FFFFFF"/>
          <w:lang w:eastAsia="en-US"/>
          <w14:ligatures w14:val="none"/>
        </w:rPr>
        <w:t>this software</w:t>
      </w:r>
      <w:r w:rsidRPr="006E589E">
        <w:rPr>
          <w:rFonts w:ascii="Arial" w:eastAsia="Times New Roman" w:hAnsi="Arial" w:cs="Arial"/>
          <w:color w:val="000000"/>
          <w:kern w:val="0"/>
          <w:shd w:val="clear" w:color="auto" w:fill="FFFFFF"/>
          <w:lang w:eastAsia="en-US"/>
          <w14:ligatures w14:val="none"/>
        </w:rPr>
        <w:t xml:space="preserve"> project.</w:t>
      </w:r>
    </w:p>
    <w:p w14:paraId="7216C71F" w14:textId="77777777" w:rsidR="003D51E3" w:rsidRPr="006E589E" w:rsidRDefault="003D51E3" w:rsidP="00FC191D">
      <w:pPr>
        <w:spacing w:after="0"/>
        <w:ind w:left="0" w:right="0"/>
        <w:rPr>
          <w:rFonts w:ascii="Times New Roman" w:eastAsia="Times New Roman" w:hAnsi="Times New Roman" w:cs="Times New Roman"/>
          <w:kern w:val="0"/>
          <w:sz w:val="24"/>
          <w:szCs w:val="24"/>
          <w:lang w:eastAsia="en-US"/>
          <w14:ligatures w14:val="none"/>
        </w:rPr>
      </w:pPr>
    </w:p>
    <w:p w14:paraId="6EE1D590" w14:textId="2F206D81" w:rsidR="003D51E3" w:rsidRDefault="004B0D5D" w:rsidP="00FC191D">
      <w:pPr>
        <w:spacing w:after="0"/>
        <w:ind w:left="0" w:right="0"/>
        <w:rPr>
          <w:rFonts w:ascii="Arial" w:eastAsia="Times New Roman" w:hAnsi="Arial" w:cs="Arial"/>
          <w:b/>
          <w:bCs/>
          <w:color w:val="000000"/>
          <w:kern w:val="0"/>
          <w:shd w:val="clear" w:color="auto" w:fill="FFFFFF"/>
          <w:lang w:eastAsia="en-US"/>
          <w14:ligatures w14:val="none"/>
        </w:rPr>
      </w:pPr>
      <w:r>
        <w:rPr>
          <w:rFonts w:ascii="Arial" w:eastAsia="Times New Roman" w:hAnsi="Arial" w:cs="Arial"/>
          <w:color w:val="000000"/>
          <w:kern w:val="0"/>
          <w:shd w:val="clear" w:color="auto" w:fill="FFFFFF"/>
          <w:lang w:eastAsia="en-US"/>
          <w14:ligatures w14:val="none"/>
        </w:rPr>
        <w:t>This project’s</w:t>
      </w:r>
      <w:r w:rsidR="003D51E3" w:rsidRPr="006E589E">
        <w:rPr>
          <w:rFonts w:ascii="Arial" w:eastAsia="Times New Roman" w:hAnsi="Arial" w:cs="Arial"/>
          <w:color w:val="000000"/>
          <w:kern w:val="0"/>
          <w:shd w:val="clear" w:color="auto" w:fill="FFFFFF"/>
          <w:lang w:eastAsia="en-US"/>
          <w14:ligatures w14:val="none"/>
        </w:rPr>
        <w:t xml:space="preserve"> requirements are </w:t>
      </w:r>
      <w:r w:rsidR="003D51E3" w:rsidRPr="006E589E">
        <w:rPr>
          <w:rFonts w:ascii="Arial" w:eastAsia="Times New Roman" w:hAnsi="Arial" w:cs="Arial"/>
          <w:b/>
          <w:bCs/>
          <w:color w:val="000000"/>
          <w:kern w:val="0"/>
          <w:shd w:val="clear" w:color="auto" w:fill="FFFFFF"/>
          <w:lang w:eastAsia="en-US"/>
          <w14:ligatures w14:val="none"/>
        </w:rPr>
        <w:t xml:space="preserve">consistent. </w:t>
      </w:r>
    </w:p>
    <w:p w14:paraId="68CAE554" w14:textId="77777777" w:rsidR="003D51E3" w:rsidRDefault="003D51E3" w:rsidP="00FC191D">
      <w:pPr>
        <w:spacing w:after="0"/>
        <w:ind w:left="0" w:right="0"/>
        <w:rPr>
          <w:rFonts w:ascii="Arial" w:eastAsia="Times New Roman" w:hAnsi="Arial" w:cs="Arial"/>
          <w:b/>
          <w:bCs/>
          <w:color w:val="000000"/>
          <w:kern w:val="0"/>
          <w:shd w:val="clear" w:color="auto" w:fill="FFFFFF"/>
          <w:lang w:eastAsia="en-US"/>
          <w14:ligatures w14:val="none"/>
        </w:rPr>
      </w:pPr>
    </w:p>
    <w:p w14:paraId="4ACCB6A2" w14:textId="77777777" w:rsidR="003D51E3" w:rsidRDefault="003D51E3" w:rsidP="00FC191D">
      <w:pPr>
        <w:pStyle w:val="Heading2"/>
        <w:rPr>
          <w:rFonts w:eastAsia="Times New Roman"/>
          <w:lang w:eastAsia="en-US"/>
        </w:rPr>
      </w:pPr>
      <w:bookmarkStart w:id="47" w:name="_Toc531181349"/>
      <w:r>
        <w:rPr>
          <w:rFonts w:eastAsia="Times New Roman"/>
          <w:lang w:eastAsia="en-US"/>
        </w:rPr>
        <w:t>4.4 Project Timeline</w:t>
      </w:r>
      <w:bookmarkEnd w:id="47"/>
    </w:p>
    <w:p w14:paraId="23A1E546" w14:textId="0D9FA5C3" w:rsidR="003D51E3" w:rsidRDefault="004B0D5D" w:rsidP="004B0D5D">
      <w:pPr>
        <w:jc w:val="center"/>
        <w:rPr>
          <w:lang w:eastAsia="en-US"/>
        </w:rPr>
      </w:pPr>
      <w:r>
        <w:rPr>
          <w:noProof/>
          <w:lang w:eastAsia="en-US"/>
        </w:rPr>
        <w:drawing>
          <wp:inline distT="0" distB="0" distL="0" distR="0" wp14:anchorId="3C672276" wp14:editId="578B1489">
            <wp:extent cx="4253947" cy="2083004"/>
            <wp:effectExtent l="0" t="0" r="0" b="0"/>
            <wp:docPr id="15" name="Picture 15" descr="https://lh3.googleusercontent.com/W-C9qAsGpiiIhsJ_8gBZKr9lb0BxexUp0_SOeX_pV2tfTQd4k4y2ESYYPQuhbtiQtCptOjJAprfA8H5JD3osA6justQMtThw2SVU8tBGkGP0hIWx8-3kaTtG6KXx92FYUuErKuJj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W-C9qAsGpiiIhsJ_8gBZKr9lb0BxexUp0_SOeX_pV2tfTQd4k4y2ESYYPQuhbtiQtCptOjJAprfA8H5JD3osA6justQMtThw2SVU8tBGkGP0hIWx8-3kaTtG6KXx92FYUuErKuJjsp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1599" cy="2106337"/>
                    </a:xfrm>
                    <a:prstGeom prst="rect">
                      <a:avLst/>
                    </a:prstGeom>
                    <a:noFill/>
                    <a:ln>
                      <a:noFill/>
                    </a:ln>
                  </pic:spPr>
                </pic:pic>
              </a:graphicData>
            </a:graphic>
          </wp:inline>
        </w:drawing>
      </w:r>
    </w:p>
    <w:p w14:paraId="14E573F7" w14:textId="4B7D2BF5" w:rsidR="003D51E3" w:rsidRDefault="003D51E3" w:rsidP="004B0D5D">
      <w:pPr>
        <w:pStyle w:val="Caption"/>
        <w:jc w:val="center"/>
        <w:rPr>
          <w:rFonts w:ascii="Times New Roman" w:eastAsia="Times New Roman" w:hAnsi="Times New Roman" w:cs="Times New Roman"/>
          <w:kern w:val="0"/>
          <w:sz w:val="24"/>
          <w:szCs w:val="24"/>
          <w:lang w:eastAsia="en-US"/>
          <w14:ligatures w14:val="none"/>
        </w:rPr>
      </w:pPr>
      <w:r>
        <w:t xml:space="preserve">Figure </w:t>
      </w:r>
      <w:r>
        <w:rPr>
          <w:noProof/>
        </w:rPr>
        <w:fldChar w:fldCharType="begin"/>
      </w:r>
      <w:r>
        <w:rPr>
          <w:noProof/>
        </w:rPr>
        <w:instrText xml:space="preserve"> SEQ Figure \* ARABIC </w:instrText>
      </w:r>
      <w:r>
        <w:rPr>
          <w:noProof/>
        </w:rPr>
        <w:fldChar w:fldCharType="separate"/>
      </w:r>
      <w:r w:rsidR="00E9115C">
        <w:rPr>
          <w:noProof/>
        </w:rPr>
        <w:t>2</w:t>
      </w:r>
      <w:r>
        <w:rPr>
          <w:noProof/>
        </w:rPr>
        <w:fldChar w:fldCharType="end"/>
      </w:r>
      <w:r>
        <w:t xml:space="preserve"> - Project Timetable</w:t>
      </w:r>
    </w:p>
    <w:p w14:paraId="419E93C9" w14:textId="77777777" w:rsidR="003D51E3" w:rsidRDefault="003D51E3" w:rsidP="00FC191D">
      <w:pPr>
        <w:spacing w:after="240"/>
        <w:ind w:left="0" w:right="0"/>
        <w:rPr>
          <w:rFonts w:ascii="Times New Roman" w:eastAsia="Times New Roman" w:hAnsi="Times New Roman" w:cs="Times New Roman"/>
          <w:kern w:val="0"/>
          <w:sz w:val="24"/>
          <w:szCs w:val="24"/>
          <w:lang w:eastAsia="en-US"/>
          <w14:ligatures w14:val="none"/>
        </w:rPr>
      </w:pPr>
    </w:p>
    <w:p w14:paraId="7B9863AD" w14:textId="470F4384" w:rsidR="003D51E3" w:rsidRDefault="003D51E3" w:rsidP="00FC191D">
      <w:pPr>
        <w:spacing w:after="240"/>
        <w:ind w:left="0" w:right="0" w:firstLine="720"/>
        <w:rPr>
          <w:rFonts w:ascii="Arial" w:eastAsia="Times New Roman" w:hAnsi="Arial" w:cs="Arial"/>
          <w:kern w:val="0"/>
          <w:sz w:val="24"/>
          <w:szCs w:val="24"/>
          <w:lang w:eastAsia="en-US"/>
          <w14:ligatures w14:val="none"/>
        </w:rPr>
      </w:pPr>
      <w:r>
        <w:rPr>
          <w:rFonts w:ascii="Arial" w:eastAsia="Times New Roman" w:hAnsi="Arial" w:cs="Arial"/>
          <w:kern w:val="0"/>
          <w:sz w:val="24"/>
          <w:szCs w:val="24"/>
          <w:lang w:eastAsia="en-US"/>
          <w14:ligatures w14:val="none"/>
        </w:rPr>
        <w:lastRenderedPageBreak/>
        <w:t>The team will begin th</w:t>
      </w:r>
      <w:r w:rsidR="004B0D5D">
        <w:rPr>
          <w:rFonts w:ascii="Arial" w:eastAsia="Times New Roman" w:hAnsi="Arial" w:cs="Arial"/>
          <w:kern w:val="0"/>
          <w:sz w:val="24"/>
          <w:szCs w:val="24"/>
          <w:lang w:eastAsia="en-US"/>
          <w14:ligatures w14:val="none"/>
        </w:rPr>
        <w:t>is p</w:t>
      </w:r>
      <w:r>
        <w:rPr>
          <w:rFonts w:ascii="Arial" w:eastAsia="Times New Roman" w:hAnsi="Arial" w:cs="Arial"/>
          <w:kern w:val="0"/>
          <w:sz w:val="24"/>
          <w:szCs w:val="24"/>
          <w:lang w:eastAsia="en-US"/>
          <w14:ligatures w14:val="none"/>
        </w:rPr>
        <w:t>roject</w:t>
      </w:r>
      <w:r w:rsidR="004B0D5D">
        <w:rPr>
          <w:rFonts w:ascii="Arial" w:eastAsia="Times New Roman" w:hAnsi="Arial" w:cs="Arial"/>
          <w:kern w:val="0"/>
          <w:sz w:val="24"/>
          <w:szCs w:val="24"/>
          <w:lang w:eastAsia="en-US"/>
          <w14:ligatures w14:val="none"/>
        </w:rPr>
        <w:t xml:space="preserve"> by</w:t>
      </w:r>
      <w:r>
        <w:rPr>
          <w:rFonts w:ascii="Arial" w:eastAsia="Times New Roman" w:hAnsi="Arial" w:cs="Arial"/>
          <w:kern w:val="0"/>
          <w:sz w:val="24"/>
          <w:szCs w:val="24"/>
          <w:lang w:eastAsia="en-US"/>
          <w14:ligatures w14:val="none"/>
        </w:rPr>
        <w:t xml:space="preserve"> learning how to program basic functionality</w:t>
      </w:r>
      <w:r w:rsidR="004B0D5D">
        <w:rPr>
          <w:rFonts w:ascii="Arial" w:eastAsia="Times New Roman" w:hAnsi="Arial" w:cs="Arial"/>
          <w:kern w:val="0"/>
          <w:sz w:val="24"/>
          <w:szCs w:val="24"/>
          <w:lang w:eastAsia="en-US"/>
          <w14:ligatures w14:val="none"/>
        </w:rPr>
        <w:t xml:space="preserve"> for NAO</w:t>
      </w:r>
      <w:r>
        <w:rPr>
          <w:rFonts w:ascii="Arial" w:eastAsia="Times New Roman" w:hAnsi="Arial" w:cs="Arial"/>
          <w:kern w:val="0"/>
          <w:sz w:val="24"/>
          <w:szCs w:val="24"/>
          <w:lang w:eastAsia="en-US"/>
          <w14:ligatures w14:val="none"/>
        </w:rPr>
        <w:t>, until the winter break, in which they will begin independent research. January 3</w:t>
      </w:r>
      <w:r w:rsidRPr="00F94D5B">
        <w:rPr>
          <w:rFonts w:ascii="Arial" w:eastAsia="Times New Roman" w:hAnsi="Arial" w:cs="Arial"/>
          <w:kern w:val="0"/>
          <w:sz w:val="24"/>
          <w:szCs w:val="24"/>
          <w:vertAlign w:val="superscript"/>
          <w:lang w:eastAsia="en-US"/>
          <w14:ligatures w14:val="none"/>
        </w:rPr>
        <w:t>rd</w:t>
      </w:r>
      <w:r>
        <w:rPr>
          <w:rFonts w:ascii="Arial" w:eastAsia="Times New Roman" w:hAnsi="Arial" w:cs="Arial"/>
          <w:kern w:val="0"/>
          <w:sz w:val="24"/>
          <w:szCs w:val="24"/>
          <w:lang w:eastAsia="en-US"/>
          <w14:ligatures w14:val="none"/>
        </w:rPr>
        <w:t>, when the break ends, the team will begin working on the high priority requirements. The team will divide into smaller groups of one to two, each working on a set of modules, a</w:t>
      </w:r>
      <w:r w:rsidR="004B0D5D">
        <w:rPr>
          <w:rFonts w:ascii="Arial" w:eastAsia="Times New Roman" w:hAnsi="Arial" w:cs="Arial"/>
          <w:kern w:val="0"/>
          <w:sz w:val="24"/>
          <w:szCs w:val="24"/>
          <w:lang w:eastAsia="en-US"/>
          <w14:ligatures w14:val="none"/>
        </w:rPr>
        <w:t>ccompanied by</w:t>
      </w:r>
      <w:r>
        <w:rPr>
          <w:rFonts w:ascii="Arial" w:eastAsia="Times New Roman" w:hAnsi="Arial" w:cs="Arial"/>
          <w:kern w:val="0"/>
          <w:sz w:val="24"/>
          <w:szCs w:val="24"/>
          <w:lang w:eastAsia="en-US"/>
          <w14:ligatures w14:val="none"/>
        </w:rPr>
        <w:t xml:space="preserve"> meeting weekly to test and discuss</w:t>
      </w:r>
      <w:r w:rsidR="004B0D5D">
        <w:rPr>
          <w:rFonts w:ascii="Arial" w:eastAsia="Times New Roman" w:hAnsi="Arial" w:cs="Arial"/>
          <w:kern w:val="0"/>
          <w:sz w:val="24"/>
          <w:szCs w:val="24"/>
          <w:lang w:eastAsia="en-US"/>
          <w14:ligatures w14:val="none"/>
        </w:rPr>
        <w:t xml:space="preserve"> current module</w:t>
      </w:r>
      <w:r>
        <w:rPr>
          <w:rFonts w:ascii="Arial" w:eastAsia="Times New Roman" w:hAnsi="Arial" w:cs="Arial"/>
          <w:kern w:val="0"/>
          <w:sz w:val="24"/>
          <w:szCs w:val="24"/>
          <w:lang w:eastAsia="en-US"/>
          <w14:ligatures w14:val="none"/>
        </w:rPr>
        <w:t xml:space="preserve"> projects. When all the high priority modules have been completed, the escalation phase will begin.</w:t>
      </w:r>
    </w:p>
    <w:p w14:paraId="4ECD01F2" w14:textId="74AAAEBF" w:rsidR="004B0D5D" w:rsidRDefault="003D51E3" w:rsidP="00FC191D">
      <w:pPr>
        <w:spacing w:after="0"/>
        <w:ind w:left="0" w:right="0"/>
        <w:rPr>
          <w:rFonts w:ascii="Arial" w:eastAsia="Times New Roman" w:hAnsi="Arial" w:cs="Arial"/>
          <w:kern w:val="0"/>
          <w:sz w:val="24"/>
          <w:szCs w:val="24"/>
          <w:lang w:eastAsia="en-US"/>
          <w14:ligatures w14:val="none"/>
        </w:rPr>
      </w:pPr>
      <w:r>
        <w:rPr>
          <w:rFonts w:ascii="Arial" w:eastAsia="Times New Roman" w:hAnsi="Arial" w:cs="Arial"/>
          <w:kern w:val="0"/>
          <w:sz w:val="24"/>
          <w:szCs w:val="24"/>
          <w:lang w:eastAsia="en-US"/>
          <w14:ligatures w14:val="none"/>
        </w:rPr>
        <w:t xml:space="preserve">During the escalation phase, team members will be in larger groups of 2 to 3, as the lower priority modules are more complex, and will require more work. Again, the teams will meet </w:t>
      </w:r>
      <w:r w:rsidR="004B0D5D">
        <w:rPr>
          <w:rFonts w:ascii="Arial" w:eastAsia="Times New Roman" w:hAnsi="Arial" w:cs="Arial"/>
          <w:kern w:val="0"/>
          <w:sz w:val="24"/>
          <w:szCs w:val="24"/>
          <w:lang w:eastAsia="en-US"/>
          <w14:ligatures w14:val="none"/>
        </w:rPr>
        <w:t xml:space="preserve">at least </w:t>
      </w:r>
      <w:r>
        <w:rPr>
          <w:rFonts w:ascii="Arial" w:eastAsia="Times New Roman" w:hAnsi="Arial" w:cs="Arial"/>
          <w:kern w:val="0"/>
          <w:sz w:val="24"/>
          <w:szCs w:val="24"/>
          <w:lang w:eastAsia="en-US"/>
          <w14:ligatures w14:val="none"/>
        </w:rPr>
        <w:t>once a week to test modules and discuss if the groups should take on more modules. At the end of February, the final testing will begin, and the project will be presented to the client</w:t>
      </w:r>
      <w:r w:rsidR="004B0D5D">
        <w:rPr>
          <w:rFonts w:ascii="Arial" w:eastAsia="Times New Roman" w:hAnsi="Arial" w:cs="Arial"/>
          <w:kern w:val="0"/>
          <w:sz w:val="24"/>
          <w:szCs w:val="24"/>
          <w:lang w:eastAsia="en-US"/>
          <w14:ligatures w14:val="none"/>
        </w:rPr>
        <w:t xml:space="preserve"> for final approval, followed by the final presentation in early March</w:t>
      </w:r>
      <w:r>
        <w:rPr>
          <w:rFonts w:ascii="Arial" w:eastAsia="Times New Roman" w:hAnsi="Arial" w:cs="Arial"/>
          <w:kern w:val="0"/>
          <w:sz w:val="24"/>
          <w:szCs w:val="24"/>
          <w:lang w:eastAsia="en-US"/>
          <w14:ligatures w14:val="none"/>
        </w:rPr>
        <w:t xml:space="preserve">. </w:t>
      </w:r>
    </w:p>
    <w:p w14:paraId="3EB727A3" w14:textId="77777777" w:rsidR="004B0D5D" w:rsidRDefault="004B0D5D" w:rsidP="00FC191D">
      <w:pPr>
        <w:spacing w:after="0"/>
        <w:ind w:left="0" w:right="0"/>
        <w:rPr>
          <w:rFonts w:ascii="Arial" w:eastAsia="Times New Roman" w:hAnsi="Arial" w:cs="Arial"/>
          <w:kern w:val="0"/>
          <w:sz w:val="24"/>
          <w:szCs w:val="24"/>
          <w:lang w:eastAsia="en-US"/>
          <w14:ligatures w14:val="none"/>
        </w:rPr>
      </w:pPr>
    </w:p>
    <w:p w14:paraId="2034E600" w14:textId="4F386B45" w:rsidR="003D51E3" w:rsidRDefault="003D51E3" w:rsidP="004B0D5D">
      <w:pPr>
        <w:spacing w:after="0"/>
        <w:ind w:left="0" w:right="0"/>
        <w:rPr>
          <w:rFonts w:ascii="Arial" w:eastAsia="Times New Roman" w:hAnsi="Arial" w:cs="Arial"/>
          <w:kern w:val="0"/>
          <w:sz w:val="24"/>
          <w:szCs w:val="24"/>
          <w:lang w:eastAsia="en-US"/>
          <w14:ligatures w14:val="none"/>
        </w:rPr>
      </w:pPr>
      <w:r>
        <w:rPr>
          <w:rFonts w:ascii="Arial" w:eastAsia="Times New Roman" w:hAnsi="Arial" w:cs="Arial"/>
          <w:kern w:val="0"/>
          <w:sz w:val="24"/>
          <w:szCs w:val="24"/>
          <w:lang w:eastAsia="en-US"/>
          <w14:ligatures w14:val="none"/>
        </w:rPr>
        <w:t>Finally, May 15th to May 16</w:t>
      </w:r>
      <w:r w:rsidRPr="00F94D5B">
        <w:rPr>
          <w:rFonts w:ascii="Arial" w:eastAsia="Times New Roman" w:hAnsi="Arial" w:cs="Arial"/>
          <w:kern w:val="0"/>
          <w:sz w:val="24"/>
          <w:szCs w:val="24"/>
          <w:vertAlign w:val="superscript"/>
          <w:lang w:eastAsia="en-US"/>
          <w14:ligatures w14:val="none"/>
        </w:rPr>
        <w:t>th</w:t>
      </w:r>
      <w:r>
        <w:rPr>
          <w:rFonts w:ascii="Arial" w:eastAsia="Times New Roman" w:hAnsi="Arial" w:cs="Arial"/>
          <w:kern w:val="0"/>
          <w:sz w:val="24"/>
          <w:szCs w:val="24"/>
          <w:lang w:eastAsia="en-US"/>
          <w14:ligatures w14:val="none"/>
        </w:rPr>
        <w:t>, the team will present the NAO robot at CWU</w:t>
      </w:r>
      <w:r w:rsidR="004B0D5D">
        <w:rPr>
          <w:rFonts w:ascii="Arial" w:eastAsia="Times New Roman" w:hAnsi="Arial" w:cs="Arial"/>
          <w:kern w:val="0"/>
          <w:sz w:val="24"/>
          <w:szCs w:val="24"/>
          <w:lang w:eastAsia="en-US"/>
          <w14:ligatures w14:val="none"/>
        </w:rPr>
        <w:t>’s</w:t>
      </w:r>
      <w:r>
        <w:rPr>
          <w:rFonts w:ascii="Arial" w:eastAsia="Times New Roman" w:hAnsi="Arial" w:cs="Arial"/>
          <w:kern w:val="0"/>
          <w:sz w:val="24"/>
          <w:szCs w:val="24"/>
          <w:lang w:eastAsia="en-US"/>
          <w14:ligatures w14:val="none"/>
        </w:rPr>
        <w:t xml:space="preserve"> </w:t>
      </w:r>
      <w:r w:rsidRPr="00B5231F">
        <w:rPr>
          <w:rFonts w:ascii="Verdana" w:eastAsia="Times New Roman" w:hAnsi="Verdana" w:cs="Times New Roman"/>
          <w:color w:val="000000"/>
          <w:kern w:val="0"/>
          <w:lang w:eastAsia="en-US"/>
          <w14:ligatures w14:val="none"/>
        </w:rPr>
        <w:t xml:space="preserve"> Symposium </w:t>
      </w:r>
      <w:proofErr w:type="gramStart"/>
      <w:r w:rsidR="004B0D5D">
        <w:rPr>
          <w:rFonts w:ascii="Verdana" w:eastAsia="Times New Roman" w:hAnsi="Verdana" w:cs="Times New Roman"/>
          <w:color w:val="000000"/>
          <w:kern w:val="0"/>
          <w:lang w:eastAsia="en-US"/>
          <w14:ligatures w14:val="none"/>
        </w:rPr>
        <w:t>O</w:t>
      </w:r>
      <w:r w:rsidRPr="00B5231F">
        <w:rPr>
          <w:rFonts w:ascii="Verdana" w:eastAsia="Times New Roman" w:hAnsi="Verdana" w:cs="Times New Roman"/>
          <w:color w:val="000000"/>
          <w:kern w:val="0"/>
          <w:lang w:eastAsia="en-US"/>
          <w14:ligatures w14:val="none"/>
        </w:rPr>
        <w:t>f</w:t>
      </w:r>
      <w:proofErr w:type="gramEnd"/>
      <w:r w:rsidRPr="00B5231F">
        <w:rPr>
          <w:rFonts w:ascii="Verdana" w:eastAsia="Times New Roman" w:hAnsi="Verdana" w:cs="Times New Roman"/>
          <w:color w:val="000000"/>
          <w:kern w:val="0"/>
          <w:lang w:eastAsia="en-US"/>
          <w14:ligatures w14:val="none"/>
        </w:rPr>
        <w:t xml:space="preserve"> University Research and Creative Expression (SOURCE)</w:t>
      </w:r>
      <w:r>
        <w:rPr>
          <w:rFonts w:ascii="Arial" w:eastAsia="Times New Roman" w:hAnsi="Arial" w:cs="Arial"/>
          <w:kern w:val="0"/>
          <w:sz w:val="24"/>
          <w:szCs w:val="24"/>
          <w:lang w:eastAsia="en-US"/>
          <w14:ligatures w14:val="none"/>
        </w:rPr>
        <w:t>.</w:t>
      </w:r>
    </w:p>
    <w:p w14:paraId="2868551C" w14:textId="5B3255AE" w:rsidR="003D51E3" w:rsidRDefault="003D51E3" w:rsidP="00FC191D">
      <w:pPr>
        <w:spacing w:after="0"/>
        <w:ind w:left="0" w:right="0"/>
        <w:rPr>
          <w:rFonts w:ascii="Verdana" w:eastAsia="Times New Roman" w:hAnsi="Verdana" w:cs="Times New Roman"/>
          <w:color w:val="000000"/>
          <w:kern w:val="0"/>
          <w:lang w:eastAsia="en-US"/>
          <w14:ligatures w14:val="none"/>
        </w:rPr>
      </w:pPr>
    </w:p>
    <w:p w14:paraId="350DD266" w14:textId="6E4D52E4" w:rsidR="00313D1A" w:rsidRDefault="00313D1A" w:rsidP="00FC191D">
      <w:pPr>
        <w:spacing w:after="0"/>
        <w:ind w:left="0" w:right="0"/>
        <w:rPr>
          <w:rFonts w:ascii="Verdana" w:eastAsia="Times New Roman" w:hAnsi="Verdana" w:cs="Times New Roman"/>
          <w:color w:val="000000"/>
          <w:kern w:val="0"/>
          <w:lang w:eastAsia="en-US"/>
          <w14:ligatures w14:val="none"/>
        </w:rPr>
      </w:pPr>
    </w:p>
    <w:p w14:paraId="2771EBBE" w14:textId="77777777" w:rsidR="00313D1A" w:rsidRPr="00B5231F" w:rsidRDefault="00313D1A" w:rsidP="00FC191D">
      <w:pPr>
        <w:spacing w:after="0"/>
        <w:ind w:left="0" w:right="0"/>
        <w:rPr>
          <w:rFonts w:ascii="Verdana" w:eastAsia="Times New Roman" w:hAnsi="Verdana" w:cs="Times New Roman"/>
          <w:color w:val="000000"/>
          <w:kern w:val="0"/>
          <w:lang w:eastAsia="en-US"/>
          <w14:ligatures w14:val="none"/>
        </w:rPr>
      </w:pPr>
    </w:p>
    <w:p w14:paraId="201D6705" w14:textId="4DBCD581" w:rsidR="003D51E3" w:rsidRPr="00313D1A" w:rsidRDefault="003D51E3" w:rsidP="00313D1A">
      <w:pPr>
        <w:pStyle w:val="Heading1"/>
      </w:pPr>
      <w:bookmarkStart w:id="48" w:name="_Toc531181350"/>
      <w:r w:rsidRPr="006E589E">
        <w:t>Section 5: Prioritization of Requirements</w:t>
      </w:r>
      <w:bookmarkEnd w:id="48"/>
    </w:p>
    <w:p w14:paraId="2305E81C" w14:textId="0FE87DE8" w:rsidR="003D51E3" w:rsidRPr="003510DA" w:rsidRDefault="003D51E3" w:rsidP="003510DA">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b/>
      </w:r>
      <w:r w:rsidRPr="003510DA">
        <w:rPr>
          <w:rFonts w:ascii="Arial" w:eastAsia="Times New Roman" w:hAnsi="Arial" w:cs="Arial"/>
          <w:color w:val="000000"/>
          <w:kern w:val="0"/>
          <w:sz w:val="24"/>
          <w:szCs w:val="24"/>
          <w:lang w:eastAsia="en-US"/>
          <w14:ligatures w14:val="none"/>
        </w:rPr>
        <w:t xml:space="preserve">Based on </w:t>
      </w:r>
      <w:r w:rsidR="004B0D5D" w:rsidRPr="003510DA">
        <w:rPr>
          <w:rFonts w:ascii="Arial" w:eastAsia="Times New Roman" w:hAnsi="Arial" w:cs="Arial"/>
          <w:color w:val="000000"/>
          <w:kern w:val="0"/>
          <w:sz w:val="24"/>
          <w:szCs w:val="24"/>
          <w:lang w:eastAsia="en-US"/>
          <w14:ligatures w14:val="none"/>
        </w:rPr>
        <w:t>AriGato’s</w:t>
      </w:r>
      <w:r w:rsidRPr="003510DA">
        <w:rPr>
          <w:rFonts w:ascii="Arial" w:eastAsia="Times New Roman" w:hAnsi="Arial" w:cs="Arial"/>
          <w:color w:val="000000"/>
          <w:kern w:val="0"/>
          <w:sz w:val="24"/>
          <w:szCs w:val="24"/>
          <w:lang w:eastAsia="en-US"/>
          <w14:ligatures w14:val="none"/>
        </w:rPr>
        <w:t xml:space="preserve"> conversations with the</w:t>
      </w:r>
      <w:r w:rsidR="004B0D5D" w:rsidRPr="003510DA">
        <w:rPr>
          <w:rFonts w:ascii="Arial" w:eastAsia="Times New Roman" w:hAnsi="Arial" w:cs="Arial"/>
          <w:color w:val="000000"/>
          <w:kern w:val="0"/>
          <w:sz w:val="24"/>
          <w:szCs w:val="24"/>
          <w:lang w:eastAsia="en-US"/>
          <w14:ligatures w14:val="none"/>
        </w:rPr>
        <w:t>ir</w:t>
      </w:r>
      <w:r w:rsidRPr="003510DA">
        <w:rPr>
          <w:rFonts w:ascii="Arial" w:eastAsia="Times New Roman" w:hAnsi="Arial" w:cs="Arial"/>
          <w:color w:val="000000"/>
          <w:kern w:val="0"/>
          <w:sz w:val="24"/>
          <w:szCs w:val="24"/>
          <w:lang w:eastAsia="en-US"/>
          <w14:ligatures w14:val="none"/>
        </w:rPr>
        <w:t xml:space="preserve"> client, the main requirement </w:t>
      </w:r>
      <w:r w:rsidR="004B0D5D" w:rsidRPr="003510DA">
        <w:rPr>
          <w:rFonts w:ascii="Arial" w:eastAsia="Times New Roman" w:hAnsi="Arial" w:cs="Arial"/>
          <w:color w:val="000000"/>
          <w:kern w:val="0"/>
          <w:sz w:val="24"/>
          <w:szCs w:val="24"/>
          <w:lang w:eastAsia="en-US"/>
          <w14:ligatures w14:val="none"/>
        </w:rPr>
        <w:t>they</w:t>
      </w:r>
      <w:r w:rsidRPr="003510DA">
        <w:rPr>
          <w:rFonts w:ascii="Arial" w:eastAsia="Times New Roman" w:hAnsi="Arial" w:cs="Arial"/>
          <w:color w:val="000000"/>
          <w:kern w:val="0"/>
          <w:sz w:val="24"/>
          <w:szCs w:val="24"/>
          <w:lang w:eastAsia="en-US"/>
          <w14:ligatures w14:val="none"/>
        </w:rPr>
        <w:t xml:space="preserve"> should focus on is getting the robot to be controlled independent of the Choregraphe software</w:t>
      </w:r>
      <w:r w:rsidR="004B0D5D" w:rsidRPr="003510DA">
        <w:rPr>
          <w:rFonts w:ascii="Arial" w:eastAsia="Times New Roman" w:hAnsi="Arial" w:cs="Arial"/>
          <w:color w:val="000000"/>
          <w:kern w:val="0"/>
          <w:sz w:val="24"/>
          <w:szCs w:val="24"/>
          <w:lang w:eastAsia="en-US"/>
          <w14:ligatures w14:val="none"/>
        </w:rPr>
        <w:t xml:space="preserve">, that is, all features should be </w:t>
      </w:r>
      <w:r w:rsidR="004B0D5D" w:rsidRPr="003510DA">
        <w:rPr>
          <w:rFonts w:ascii="Arial" w:eastAsia="Times New Roman" w:hAnsi="Arial" w:cs="Arial"/>
          <w:b/>
          <w:color w:val="000000"/>
          <w:kern w:val="0"/>
          <w:sz w:val="24"/>
          <w:szCs w:val="24"/>
          <w:lang w:eastAsia="en-US"/>
          <w14:ligatures w14:val="none"/>
        </w:rPr>
        <w:t>autonomous</w:t>
      </w:r>
      <w:r w:rsidR="004B0D5D" w:rsidRPr="003510DA">
        <w:rPr>
          <w:rFonts w:ascii="Arial" w:eastAsia="Times New Roman" w:hAnsi="Arial" w:cs="Arial"/>
          <w:color w:val="000000"/>
          <w:kern w:val="0"/>
          <w:sz w:val="24"/>
          <w:szCs w:val="24"/>
          <w:lang w:eastAsia="en-US"/>
          <w14:ligatures w14:val="none"/>
        </w:rPr>
        <w:t xml:space="preserve"> and not require connection to the control-software</w:t>
      </w:r>
      <w:r w:rsidRPr="003510DA">
        <w:rPr>
          <w:rFonts w:ascii="Arial" w:eastAsia="Times New Roman" w:hAnsi="Arial" w:cs="Arial"/>
          <w:color w:val="000000"/>
          <w:kern w:val="0"/>
          <w:sz w:val="24"/>
          <w:szCs w:val="24"/>
          <w:lang w:eastAsia="en-US"/>
          <w14:ligatures w14:val="none"/>
        </w:rPr>
        <w:t xml:space="preserve">. Specifically, the priority is to get the NAO robot to be able to understand human </w:t>
      </w:r>
      <w:r w:rsidR="004B0D5D" w:rsidRPr="003510DA">
        <w:rPr>
          <w:rFonts w:ascii="Arial" w:eastAsia="Times New Roman" w:hAnsi="Arial" w:cs="Arial"/>
          <w:color w:val="000000"/>
          <w:kern w:val="0"/>
          <w:sz w:val="24"/>
          <w:szCs w:val="24"/>
          <w:lang w:eastAsia="en-US"/>
          <w14:ligatures w14:val="none"/>
        </w:rPr>
        <w:t>language</w:t>
      </w:r>
      <w:r w:rsidRPr="003510DA">
        <w:rPr>
          <w:rFonts w:ascii="Arial" w:eastAsia="Times New Roman" w:hAnsi="Arial" w:cs="Arial"/>
          <w:color w:val="000000"/>
          <w:kern w:val="0"/>
          <w:sz w:val="24"/>
          <w:szCs w:val="24"/>
          <w:lang w:eastAsia="en-US"/>
          <w14:ligatures w14:val="none"/>
        </w:rPr>
        <w:t xml:space="preserve"> and interpret it </w:t>
      </w:r>
      <w:r w:rsidR="004B0D5D" w:rsidRPr="003510DA">
        <w:rPr>
          <w:rFonts w:ascii="Arial" w:eastAsia="Times New Roman" w:hAnsi="Arial" w:cs="Arial"/>
          <w:color w:val="000000"/>
          <w:kern w:val="0"/>
          <w:sz w:val="24"/>
          <w:szCs w:val="24"/>
          <w:lang w:eastAsia="en-US"/>
          <w14:ligatures w14:val="none"/>
        </w:rPr>
        <w:t>by reacting with a corresponding action.</w:t>
      </w:r>
    </w:p>
    <w:p w14:paraId="34A643FA" w14:textId="77777777" w:rsidR="003D51E3" w:rsidRPr="003510DA" w:rsidRDefault="003D51E3" w:rsidP="003510DA">
      <w:pPr>
        <w:spacing w:after="0"/>
        <w:ind w:left="0" w:right="0"/>
        <w:rPr>
          <w:rFonts w:ascii="Times New Roman" w:eastAsia="Times New Roman" w:hAnsi="Times New Roman" w:cs="Times New Roman"/>
          <w:kern w:val="0"/>
          <w:sz w:val="24"/>
          <w:szCs w:val="24"/>
          <w:lang w:eastAsia="en-US"/>
          <w14:ligatures w14:val="none"/>
        </w:rPr>
      </w:pPr>
    </w:p>
    <w:p w14:paraId="698AA46F" w14:textId="77777777" w:rsidR="003D51E3" w:rsidRPr="003510DA" w:rsidRDefault="003D51E3" w:rsidP="003510DA">
      <w:pPr>
        <w:spacing w:after="0"/>
        <w:ind w:left="0" w:right="0"/>
        <w:rPr>
          <w:rFonts w:ascii="Times New Roman" w:eastAsia="Times New Roman" w:hAnsi="Times New Roman" w:cs="Times New Roman"/>
          <w:kern w:val="0"/>
          <w:szCs w:val="24"/>
          <w:lang w:eastAsia="en-US"/>
          <w14:ligatures w14:val="none"/>
        </w:rPr>
      </w:pPr>
      <w:r w:rsidRPr="003510DA">
        <w:rPr>
          <w:rFonts w:ascii="Arial" w:eastAsia="Times New Roman" w:hAnsi="Arial" w:cs="Arial"/>
          <w:i/>
          <w:iCs/>
          <w:color w:val="000000"/>
          <w:kern w:val="0"/>
          <w:szCs w:val="24"/>
          <w:lang w:eastAsia="en-US"/>
          <w14:ligatures w14:val="none"/>
        </w:rPr>
        <w:t>Goals that will absolutely be met:</w:t>
      </w:r>
    </w:p>
    <w:p w14:paraId="7CDCEA48" w14:textId="3396A57F" w:rsidR="004B0D5D" w:rsidRPr="003510DA" w:rsidRDefault="004B0D5D" w:rsidP="003510DA">
      <w:pPr>
        <w:numPr>
          <w:ilvl w:val="0"/>
          <w:numId w:val="23"/>
        </w:numPr>
        <w:spacing w:after="0"/>
        <w:ind w:right="0"/>
        <w:textAlignment w:val="baseline"/>
        <w:rPr>
          <w:rFonts w:ascii="Arial" w:eastAsia="Times New Roman" w:hAnsi="Arial" w:cs="Arial"/>
          <w:color w:val="000000"/>
          <w:kern w:val="0"/>
          <w:sz w:val="24"/>
          <w:szCs w:val="24"/>
          <w:lang w:eastAsia="en-US"/>
          <w14:ligatures w14:val="none"/>
        </w:rPr>
      </w:pPr>
      <w:r w:rsidRPr="003510DA">
        <w:rPr>
          <w:rFonts w:ascii="Arial" w:eastAsia="Times New Roman" w:hAnsi="Arial" w:cs="Arial"/>
          <w:color w:val="000000"/>
          <w:kern w:val="0"/>
          <w:sz w:val="24"/>
          <w:szCs w:val="24"/>
          <w:lang w:eastAsia="en-US"/>
          <w14:ligatures w14:val="none"/>
        </w:rPr>
        <w:t>Be able to quickly recognize and act upon basic commands and gestures from a specific finite list.</w:t>
      </w:r>
    </w:p>
    <w:p w14:paraId="4214B92D" w14:textId="1145E8F9" w:rsidR="004B0D5D" w:rsidRPr="003510DA" w:rsidRDefault="004B0D5D" w:rsidP="003510DA">
      <w:pPr>
        <w:numPr>
          <w:ilvl w:val="0"/>
          <w:numId w:val="23"/>
        </w:numPr>
        <w:spacing w:after="0"/>
        <w:ind w:right="0"/>
        <w:textAlignment w:val="baseline"/>
        <w:rPr>
          <w:rFonts w:ascii="Arial" w:eastAsia="Times New Roman" w:hAnsi="Arial" w:cs="Arial"/>
          <w:color w:val="000000"/>
          <w:kern w:val="0"/>
          <w:sz w:val="24"/>
          <w:szCs w:val="24"/>
          <w:lang w:eastAsia="en-US"/>
          <w14:ligatures w14:val="none"/>
        </w:rPr>
      </w:pPr>
      <w:r w:rsidRPr="003510DA">
        <w:rPr>
          <w:rFonts w:ascii="Arial" w:eastAsia="Times New Roman" w:hAnsi="Arial" w:cs="Arial"/>
          <w:color w:val="000000"/>
          <w:kern w:val="0"/>
          <w:sz w:val="24"/>
          <w:szCs w:val="24"/>
          <w:lang w:eastAsia="en-US"/>
          <w14:ligatures w14:val="none"/>
        </w:rPr>
        <w:t xml:space="preserve">Be able to quickly answer all questions and inquiries from a specific finite list. </w:t>
      </w:r>
    </w:p>
    <w:p w14:paraId="3010D847" w14:textId="27B2CAF7" w:rsidR="004B0D5D" w:rsidRPr="003510DA" w:rsidRDefault="004B0D5D" w:rsidP="003510DA">
      <w:pPr>
        <w:numPr>
          <w:ilvl w:val="0"/>
          <w:numId w:val="23"/>
        </w:numPr>
        <w:spacing w:after="0"/>
        <w:ind w:right="0"/>
        <w:textAlignment w:val="baseline"/>
        <w:rPr>
          <w:rFonts w:ascii="Arial" w:eastAsia="Times New Roman" w:hAnsi="Arial" w:cs="Arial"/>
          <w:color w:val="000000"/>
          <w:kern w:val="0"/>
          <w:sz w:val="24"/>
          <w:szCs w:val="24"/>
          <w:lang w:eastAsia="en-US"/>
          <w14:ligatures w14:val="none"/>
        </w:rPr>
      </w:pPr>
      <w:r w:rsidRPr="003510DA">
        <w:rPr>
          <w:rFonts w:ascii="Arial" w:eastAsia="Times New Roman" w:hAnsi="Arial" w:cs="Arial"/>
          <w:color w:val="000000"/>
          <w:kern w:val="0"/>
          <w:sz w:val="24"/>
          <w:szCs w:val="24"/>
          <w:lang w:eastAsia="en-US"/>
          <w14:ligatures w14:val="none"/>
        </w:rPr>
        <w:t>Be able to demonstrate the movement of each appendage (arms, fingers, legs, etc.) when reacting to certain commands or gestures.</w:t>
      </w:r>
    </w:p>
    <w:p w14:paraId="7D690318" w14:textId="61EF8603" w:rsidR="004B0D5D" w:rsidRPr="003510DA" w:rsidRDefault="004B0D5D" w:rsidP="003510DA">
      <w:pPr>
        <w:numPr>
          <w:ilvl w:val="0"/>
          <w:numId w:val="23"/>
        </w:numPr>
        <w:spacing w:after="0"/>
        <w:ind w:right="0"/>
        <w:textAlignment w:val="baseline"/>
        <w:rPr>
          <w:rFonts w:ascii="Arial" w:eastAsia="Times New Roman" w:hAnsi="Arial" w:cs="Arial"/>
          <w:color w:val="000000"/>
          <w:kern w:val="0"/>
          <w:sz w:val="24"/>
          <w:szCs w:val="24"/>
          <w:lang w:eastAsia="en-US"/>
          <w14:ligatures w14:val="none"/>
        </w:rPr>
      </w:pPr>
      <w:r w:rsidRPr="003510DA">
        <w:rPr>
          <w:rFonts w:ascii="Arial" w:eastAsia="Times New Roman" w:hAnsi="Arial" w:cs="Arial"/>
          <w:color w:val="000000"/>
          <w:kern w:val="0"/>
          <w:sz w:val="24"/>
          <w:szCs w:val="24"/>
          <w:lang w:eastAsia="en-US"/>
          <w14:ligatures w14:val="none"/>
        </w:rPr>
        <w:t xml:space="preserve">Be able to use </w:t>
      </w:r>
      <w:r w:rsidR="003510DA" w:rsidRPr="003510DA">
        <w:rPr>
          <w:rFonts w:ascii="Arial" w:eastAsia="Times New Roman" w:hAnsi="Arial" w:cs="Arial"/>
          <w:color w:val="000000"/>
          <w:kern w:val="0"/>
          <w:sz w:val="24"/>
          <w:szCs w:val="24"/>
          <w:lang w:eastAsia="en-US"/>
          <w14:ligatures w14:val="none"/>
        </w:rPr>
        <w:t>NAO’s</w:t>
      </w:r>
      <w:r w:rsidRPr="003510DA">
        <w:rPr>
          <w:rFonts w:ascii="Arial" w:eastAsia="Times New Roman" w:hAnsi="Arial" w:cs="Arial"/>
          <w:color w:val="000000"/>
          <w:kern w:val="0"/>
          <w:sz w:val="24"/>
          <w:szCs w:val="24"/>
          <w:lang w:eastAsia="en-US"/>
          <w14:ligatures w14:val="none"/>
        </w:rPr>
        <w:t xml:space="preserve"> cameras for facial detection &amp; recognition features.</w:t>
      </w:r>
    </w:p>
    <w:p w14:paraId="3CF50BA3" w14:textId="7CE34ED9" w:rsidR="003510DA" w:rsidRPr="003510DA" w:rsidRDefault="003510DA" w:rsidP="003510DA">
      <w:pPr>
        <w:numPr>
          <w:ilvl w:val="0"/>
          <w:numId w:val="23"/>
        </w:numPr>
        <w:spacing w:after="0"/>
        <w:ind w:right="0"/>
        <w:textAlignment w:val="baseline"/>
        <w:rPr>
          <w:rFonts w:ascii="Arial" w:eastAsia="Times New Roman" w:hAnsi="Arial" w:cs="Arial"/>
          <w:color w:val="000000"/>
          <w:kern w:val="0"/>
          <w:sz w:val="24"/>
          <w:szCs w:val="24"/>
          <w:lang w:eastAsia="en-US"/>
          <w14:ligatures w14:val="none"/>
        </w:rPr>
      </w:pPr>
      <w:r>
        <w:rPr>
          <w:rFonts w:ascii="Arial" w:eastAsia="Times New Roman" w:hAnsi="Arial" w:cs="Arial"/>
          <w:color w:val="000000"/>
          <w:kern w:val="0"/>
          <w:sz w:val="24"/>
          <w:szCs w:val="24"/>
          <w:lang w:eastAsia="en-US"/>
          <w14:ligatures w14:val="none"/>
        </w:rPr>
        <w:t>Provide</w:t>
      </w:r>
      <w:r w:rsidRPr="003510DA">
        <w:rPr>
          <w:rFonts w:ascii="Arial" w:eastAsia="Times New Roman" w:hAnsi="Arial" w:cs="Arial"/>
          <w:color w:val="000000"/>
          <w:kern w:val="0"/>
          <w:sz w:val="24"/>
          <w:szCs w:val="24"/>
          <w:lang w:eastAsia="en-US"/>
          <w14:ligatures w14:val="none"/>
        </w:rPr>
        <w:t xml:space="preserve"> extensive documentation on the how’s, what’s, and why’s of the software system that has been programmed for it.</w:t>
      </w:r>
    </w:p>
    <w:p w14:paraId="1A8CEB5C" w14:textId="77777777" w:rsidR="003D51E3" w:rsidRPr="003510DA" w:rsidRDefault="003D51E3" w:rsidP="003510DA">
      <w:pPr>
        <w:spacing w:after="0"/>
        <w:ind w:left="0" w:right="0"/>
        <w:rPr>
          <w:rFonts w:ascii="Times New Roman" w:eastAsia="Times New Roman" w:hAnsi="Times New Roman" w:cs="Times New Roman"/>
          <w:kern w:val="0"/>
          <w:sz w:val="24"/>
          <w:szCs w:val="24"/>
          <w:lang w:eastAsia="en-US"/>
          <w14:ligatures w14:val="none"/>
        </w:rPr>
      </w:pPr>
    </w:p>
    <w:p w14:paraId="193759C8" w14:textId="66F2309E" w:rsidR="003D51E3" w:rsidRPr="003510DA" w:rsidRDefault="003D51E3" w:rsidP="003510DA">
      <w:pPr>
        <w:spacing w:after="0"/>
        <w:ind w:left="0" w:right="0"/>
        <w:rPr>
          <w:rFonts w:ascii="Times New Roman" w:eastAsia="Times New Roman" w:hAnsi="Times New Roman" w:cs="Times New Roman"/>
          <w:kern w:val="0"/>
          <w:szCs w:val="24"/>
          <w:lang w:eastAsia="en-US"/>
          <w14:ligatures w14:val="none"/>
        </w:rPr>
      </w:pPr>
      <w:r w:rsidRPr="003510DA">
        <w:rPr>
          <w:rFonts w:ascii="Arial" w:eastAsia="Times New Roman" w:hAnsi="Arial" w:cs="Arial"/>
          <w:i/>
          <w:iCs/>
          <w:color w:val="000000"/>
          <w:kern w:val="0"/>
          <w:szCs w:val="24"/>
          <w:lang w:eastAsia="en-US"/>
          <w14:ligatures w14:val="none"/>
        </w:rPr>
        <w:t>Goals that we will strive to meet:</w:t>
      </w:r>
    </w:p>
    <w:p w14:paraId="7B7C0BC5" w14:textId="25BA804A" w:rsidR="003D51E3" w:rsidRPr="003510DA" w:rsidRDefault="003D51E3" w:rsidP="003510DA">
      <w:pPr>
        <w:numPr>
          <w:ilvl w:val="0"/>
          <w:numId w:val="46"/>
        </w:numPr>
        <w:spacing w:after="0"/>
        <w:ind w:right="0"/>
        <w:textAlignment w:val="baseline"/>
        <w:rPr>
          <w:rFonts w:ascii="Arial" w:eastAsia="Times New Roman" w:hAnsi="Arial" w:cs="Arial"/>
          <w:color w:val="000000" w:themeColor="text1"/>
          <w:sz w:val="24"/>
          <w:szCs w:val="24"/>
          <w:lang w:eastAsia="en-US"/>
        </w:rPr>
      </w:pPr>
      <w:r w:rsidRPr="003510DA">
        <w:rPr>
          <w:rFonts w:ascii="Arial" w:eastAsia="Times New Roman" w:hAnsi="Arial" w:cs="Arial"/>
          <w:color w:val="000000"/>
          <w:kern w:val="0"/>
          <w:sz w:val="24"/>
          <w:szCs w:val="24"/>
          <w:lang w:eastAsia="en-US"/>
          <w14:ligatures w14:val="none"/>
        </w:rPr>
        <w:t>Dance to music.</w:t>
      </w:r>
    </w:p>
    <w:p w14:paraId="4FB9E2C4" w14:textId="27038AC0" w:rsidR="003510DA" w:rsidRPr="003510DA" w:rsidRDefault="003510DA" w:rsidP="003510DA">
      <w:pPr>
        <w:numPr>
          <w:ilvl w:val="0"/>
          <w:numId w:val="46"/>
        </w:numPr>
        <w:spacing w:after="0"/>
        <w:ind w:right="0"/>
        <w:textAlignment w:val="baseline"/>
        <w:rPr>
          <w:rFonts w:ascii="Arial" w:eastAsia="Times New Roman" w:hAnsi="Arial" w:cs="Arial"/>
          <w:color w:val="000000"/>
          <w:kern w:val="0"/>
          <w:sz w:val="24"/>
          <w:szCs w:val="24"/>
          <w:lang w:eastAsia="en-US"/>
          <w14:ligatures w14:val="none"/>
        </w:rPr>
      </w:pPr>
      <w:r w:rsidRPr="003510DA">
        <w:rPr>
          <w:rFonts w:ascii="Arial" w:eastAsia="Times New Roman" w:hAnsi="Arial" w:cs="Arial"/>
          <w:color w:val="000000"/>
          <w:kern w:val="0"/>
          <w:sz w:val="24"/>
          <w:szCs w:val="24"/>
          <w:lang w:eastAsia="en-US"/>
          <w14:ligatures w14:val="none"/>
        </w:rPr>
        <w:t>Be able to display advanced, possibly strenuous movement options (e.g., dancing to music).</w:t>
      </w:r>
    </w:p>
    <w:p w14:paraId="7ED86C26" w14:textId="741E2B01" w:rsidR="003510DA" w:rsidRPr="003510DA" w:rsidRDefault="003510DA" w:rsidP="003510DA">
      <w:pPr>
        <w:numPr>
          <w:ilvl w:val="0"/>
          <w:numId w:val="46"/>
        </w:numPr>
        <w:spacing w:after="0"/>
        <w:ind w:right="0"/>
        <w:textAlignment w:val="baseline"/>
        <w:rPr>
          <w:rFonts w:ascii="Arial" w:eastAsia="Times New Roman" w:hAnsi="Arial" w:cs="Arial"/>
          <w:color w:val="000000"/>
          <w:kern w:val="0"/>
          <w:sz w:val="24"/>
          <w:szCs w:val="24"/>
          <w:lang w:eastAsia="en-US"/>
          <w14:ligatures w14:val="none"/>
        </w:rPr>
      </w:pPr>
      <w:r w:rsidRPr="003510DA">
        <w:rPr>
          <w:rFonts w:ascii="Arial" w:eastAsia="Times New Roman" w:hAnsi="Arial" w:cs="Arial"/>
          <w:color w:val="000000"/>
          <w:kern w:val="0"/>
          <w:sz w:val="24"/>
          <w:szCs w:val="24"/>
          <w:lang w:eastAsia="en-US"/>
          <w14:ligatures w14:val="none"/>
        </w:rPr>
        <w:t xml:space="preserve">Be able to Access the internet for certain commands by means of API/HTTP requests. </w:t>
      </w:r>
    </w:p>
    <w:p w14:paraId="60DC74A8" w14:textId="77777777" w:rsidR="003D51E3" w:rsidRPr="003510DA" w:rsidRDefault="003D51E3" w:rsidP="003510DA">
      <w:pPr>
        <w:spacing w:after="0"/>
        <w:ind w:left="0" w:right="0"/>
        <w:rPr>
          <w:rFonts w:ascii="Times New Roman" w:eastAsia="Times New Roman" w:hAnsi="Times New Roman" w:cs="Times New Roman"/>
          <w:kern w:val="0"/>
          <w:szCs w:val="24"/>
          <w:lang w:eastAsia="en-US"/>
          <w14:ligatures w14:val="none"/>
        </w:rPr>
      </w:pPr>
      <w:r w:rsidRPr="003510DA">
        <w:rPr>
          <w:rFonts w:ascii="Arial" w:eastAsia="Times New Roman" w:hAnsi="Arial" w:cs="Arial"/>
          <w:color w:val="000000"/>
          <w:kern w:val="0"/>
          <w:sz w:val="24"/>
          <w:szCs w:val="24"/>
          <w:lang w:eastAsia="en-US"/>
          <w14:ligatures w14:val="none"/>
        </w:rPr>
        <w:tab/>
      </w:r>
    </w:p>
    <w:p w14:paraId="125E095D" w14:textId="3C9A0077" w:rsidR="004B0D5D" w:rsidRPr="003510DA" w:rsidRDefault="003D51E3" w:rsidP="003510DA">
      <w:pPr>
        <w:spacing w:after="0"/>
        <w:ind w:left="0" w:right="0"/>
        <w:rPr>
          <w:rFonts w:ascii="Arial" w:eastAsia="Times New Roman" w:hAnsi="Arial" w:cs="Arial"/>
          <w:i/>
          <w:iCs/>
          <w:color w:val="000000"/>
          <w:kern w:val="0"/>
          <w:szCs w:val="24"/>
          <w:lang w:eastAsia="en-US"/>
          <w14:ligatures w14:val="none"/>
        </w:rPr>
      </w:pPr>
      <w:r w:rsidRPr="003510DA">
        <w:rPr>
          <w:rFonts w:ascii="Arial" w:eastAsia="Times New Roman" w:hAnsi="Arial" w:cs="Arial"/>
          <w:i/>
          <w:iCs/>
          <w:color w:val="000000"/>
          <w:kern w:val="0"/>
          <w:szCs w:val="24"/>
          <w:lang w:eastAsia="en-US"/>
          <w14:ligatures w14:val="none"/>
        </w:rPr>
        <w:t>Goals that are possible, or “Stretch-Goals”:</w:t>
      </w:r>
    </w:p>
    <w:p w14:paraId="7BD64E0E" w14:textId="77777777" w:rsidR="003D51E3" w:rsidRPr="003510DA" w:rsidRDefault="003D51E3" w:rsidP="003510DA">
      <w:pPr>
        <w:numPr>
          <w:ilvl w:val="0"/>
          <w:numId w:val="47"/>
        </w:numPr>
        <w:spacing w:after="0"/>
        <w:ind w:right="0"/>
        <w:textAlignment w:val="baseline"/>
        <w:rPr>
          <w:rFonts w:ascii="Arial" w:eastAsia="Times New Roman" w:hAnsi="Arial" w:cs="Arial"/>
          <w:color w:val="000000"/>
          <w:kern w:val="0"/>
          <w:sz w:val="24"/>
          <w:szCs w:val="24"/>
          <w:lang w:eastAsia="en-US"/>
          <w14:ligatures w14:val="none"/>
        </w:rPr>
      </w:pPr>
      <w:r w:rsidRPr="003510DA">
        <w:rPr>
          <w:rFonts w:ascii="Arial" w:eastAsia="Times New Roman" w:hAnsi="Arial" w:cs="Arial"/>
          <w:color w:val="000000"/>
          <w:kern w:val="0"/>
          <w:sz w:val="24"/>
          <w:szCs w:val="24"/>
          <w:lang w:eastAsia="en-US"/>
          <w14:ligatures w14:val="none"/>
        </w:rPr>
        <w:t>Be able to recognize when a user has said “foul” language and react.</w:t>
      </w:r>
    </w:p>
    <w:p w14:paraId="677D5FDA" w14:textId="7B10A89B" w:rsidR="003D51E3" w:rsidRPr="003510DA" w:rsidRDefault="003D51E3" w:rsidP="003510DA">
      <w:pPr>
        <w:numPr>
          <w:ilvl w:val="0"/>
          <w:numId w:val="47"/>
        </w:numPr>
        <w:spacing w:after="0"/>
        <w:ind w:right="0"/>
        <w:textAlignment w:val="baseline"/>
        <w:rPr>
          <w:rFonts w:ascii="Arial" w:eastAsia="Times New Roman" w:hAnsi="Arial" w:cs="Arial"/>
          <w:color w:val="000000" w:themeColor="text1"/>
          <w:sz w:val="24"/>
          <w:szCs w:val="24"/>
          <w:lang w:eastAsia="en-US"/>
        </w:rPr>
      </w:pPr>
      <w:r w:rsidRPr="003510DA">
        <w:rPr>
          <w:rFonts w:ascii="Arial" w:eastAsia="Times New Roman" w:hAnsi="Arial" w:cs="Arial"/>
          <w:color w:val="000000"/>
          <w:kern w:val="0"/>
          <w:sz w:val="24"/>
          <w:szCs w:val="24"/>
          <w:lang w:eastAsia="en-US"/>
          <w14:ligatures w14:val="none"/>
        </w:rPr>
        <w:t>Extra features, i.e., “Bop It” game.</w:t>
      </w:r>
    </w:p>
    <w:p w14:paraId="6758EFEA" w14:textId="386BF4FF" w:rsidR="003D51E3" w:rsidRPr="00DA3D5D" w:rsidRDefault="004B0D5D" w:rsidP="003510DA">
      <w:pPr>
        <w:numPr>
          <w:ilvl w:val="0"/>
          <w:numId w:val="47"/>
        </w:numPr>
        <w:spacing w:after="0"/>
        <w:ind w:right="0"/>
        <w:textAlignment w:val="baseline"/>
        <w:rPr>
          <w:rFonts w:ascii="Arial" w:eastAsia="Times New Roman" w:hAnsi="Arial" w:cs="Arial"/>
          <w:color w:val="000000" w:themeColor="text1"/>
          <w:sz w:val="24"/>
          <w:szCs w:val="24"/>
          <w:lang w:eastAsia="en-US"/>
        </w:rPr>
      </w:pPr>
      <w:r w:rsidRPr="003510DA">
        <w:rPr>
          <w:rFonts w:ascii="Arial" w:eastAsia="Times New Roman" w:hAnsi="Arial" w:cs="Arial"/>
          <w:color w:val="000000"/>
          <w:kern w:val="0"/>
          <w:sz w:val="24"/>
          <w:szCs w:val="24"/>
          <w:lang w:eastAsia="en-US"/>
          <w14:ligatures w14:val="none"/>
        </w:rPr>
        <w:t>Read/solve written equations.</w:t>
      </w:r>
    </w:p>
    <w:p w14:paraId="39D008B2" w14:textId="3BB3071F" w:rsidR="00EE767C" w:rsidRDefault="00EE767C" w:rsidP="0005062A">
      <w:pPr>
        <w:pStyle w:val="Logo"/>
        <w:tabs>
          <w:tab w:val="left" w:pos="6282"/>
        </w:tabs>
        <w:ind w:left="0"/>
        <w:jc w:val="left"/>
      </w:pPr>
      <w:r>
        <w:rPr>
          <w:lang w:eastAsia="en-US"/>
        </w:rPr>
        <w:lastRenderedPageBreak/>
        <mc:AlternateContent>
          <mc:Choice Requires="wpg">
            <w:drawing>
              <wp:anchor distT="0" distB="0" distL="114300" distR="114300" simplePos="0" relativeHeight="251702272" behindDoc="1" locked="0" layoutInCell="1" allowOverlap="1" wp14:anchorId="1D8E558F" wp14:editId="63591512">
                <wp:simplePos x="0" y="0"/>
                <wp:positionH relativeFrom="page">
                  <wp:posOffset>296545</wp:posOffset>
                </wp:positionH>
                <wp:positionV relativeFrom="page">
                  <wp:posOffset>500883</wp:posOffset>
                </wp:positionV>
                <wp:extent cx="228879" cy="9165834"/>
                <wp:effectExtent l="0" t="0" r="0" b="0"/>
                <wp:wrapNone/>
                <wp:docPr id="205" name="Group 205" descr="Decorative sidebar for cover page "/>
                <wp:cNvGraphicFramePr/>
                <a:graphic xmlns:a="http://schemas.openxmlformats.org/drawingml/2006/main">
                  <a:graphicData uri="http://schemas.microsoft.com/office/word/2010/wordprocessingGroup">
                    <wpg:wgp>
                      <wpg:cNvGrpSpPr/>
                      <wpg:grpSpPr>
                        <a:xfrm>
                          <a:off x="0" y="0"/>
                          <a:ext cx="228879" cy="9165834"/>
                          <a:chOff x="-588397" y="206734"/>
                          <a:chExt cx="228879" cy="9165834"/>
                        </a:xfrm>
                      </wpg:grpSpPr>
                      <wps:wsp>
                        <wps:cNvPr id="206" name="Rectangle 206" descr="Decorative sidebar"/>
                        <wps:cNvSpPr/>
                        <wps:spPr>
                          <a:xfrm>
                            <a:off x="-588397" y="206734"/>
                            <a:ext cx="228600" cy="878205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descr="Decorative sidebar"/>
                        <wps:cNvSpPr>
                          <a:spLocks noChangeAspect="1"/>
                        </wps:cNvSpPr>
                        <wps:spPr>
                          <a:xfrm>
                            <a:off x="-588118" y="9143968"/>
                            <a:ext cx="228600" cy="22860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38E0BB3" id="Group 205" o:spid="_x0000_s1026" alt="Decorative sidebar for cover page " style="position:absolute;margin-left:23.35pt;margin-top:39.45pt;width:18pt;height:721.7pt;z-index:-251614208;mso-position-horizontal-relative:page;mso-position-vertical-relative:page" coordorigin="-5883,2067" coordsize="2288,9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">
                <v:rect id="Rectangle 206" o:spid="_x0000_s1027" alt="Decorative sidebar" style="position:absolute;left:-5883;top:2067;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" fillcolor="#ffe084 [1304]" stroked="f" strokeweight="1pt"/>
                <v:rect id="Rectangle 207" o:spid="_x0000_s1028" alt="Decorative sidebar" style="position:absolute;left:-5881;top:9143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" fillcolor="#ff967a [1305]" stroked="f" strokeweight="1pt">
                  <o:lock v:ext="edit" aspectratio="t"/>
                </v:rect>
                <w10:wrap anchorx="page" anchory="page"/>
              </v:group>
            </w:pict>
          </mc:Fallback>
        </mc:AlternateContent>
      </w:r>
      <w:r>
        <w:rPr>
          <w:lang w:eastAsia="en-US"/>
        </w:rPr>
        <w:drawing>
          <wp:anchor distT="0" distB="0" distL="114300" distR="114300" simplePos="0" relativeHeight="251689984" behindDoc="1" locked="0" layoutInCell="1" allowOverlap="1" wp14:anchorId="4B0980F8" wp14:editId="28FB7F33">
            <wp:simplePos x="0" y="0"/>
            <wp:positionH relativeFrom="column">
              <wp:posOffset>2536383</wp:posOffset>
            </wp:positionH>
            <wp:positionV relativeFrom="paragraph">
              <wp:posOffset>1812290</wp:posOffset>
            </wp:positionV>
            <wp:extent cx="4485005" cy="150495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0">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Pr>
          <w:lang w:eastAsia="en-US"/>
        </w:rPr>
        <w:drawing>
          <wp:anchor distT="0" distB="0" distL="114300" distR="114300" simplePos="0" relativeHeight="251687936" behindDoc="1" locked="0" layoutInCell="1" allowOverlap="1" wp14:anchorId="6BA41725" wp14:editId="6BDE9DE8">
            <wp:simplePos x="0" y="0"/>
            <wp:positionH relativeFrom="column">
              <wp:posOffset>862992</wp:posOffset>
            </wp:positionH>
            <wp:positionV relativeFrom="paragraph">
              <wp:posOffset>1764986</wp:posOffset>
            </wp:positionV>
            <wp:extent cx="1758507" cy="1550822"/>
            <wp:effectExtent l="0" t="0" r="0" b="0"/>
            <wp:wrapNone/>
            <wp:docPr id="195" name="Picture 195"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p>
    <w:p w14:paraId="7CEA56BF" w14:textId="2C30EB45" w:rsidR="00EE767C" w:rsidRDefault="00EE767C" w:rsidP="00EE767C">
      <w:pPr>
        <w:pStyle w:val="Subtitle"/>
        <w:ind w:left="0"/>
        <w:jc w:val="left"/>
      </w:pPr>
    </w:p>
    <w:p w14:paraId="450EE588" w14:textId="78F60402" w:rsidR="00EE767C" w:rsidRDefault="00EE767C" w:rsidP="00EE767C"/>
    <w:p w14:paraId="67886DE4" w14:textId="22B4581E" w:rsidR="00EE767C" w:rsidRDefault="00EE767C" w:rsidP="00EE767C"/>
    <w:p w14:paraId="77ECBBB6" w14:textId="7080E96A" w:rsidR="00EE767C" w:rsidRDefault="00EE767C" w:rsidP="00EE767C"/>
    <w:p w14:paraId="390BF85B" w14:textId="4F0DEA7B" w:rsidR="00EE767C" w:rsidRDefault="00EE767C" w:rsidP="00EE767C">
      <w:pPr>
        <w:pStyle w:val="Heading1"/>
        <w:ind w:left="0"/>
        <w:rPr>
          <w:noProof/>
        </w:rPr>
      </w:pPr>
      <w:r>
        <w:rPr>
          <w:lang w:eastAsia="en-US"/>
        </w:rPr>
        <mc:AlternateContent>
          <mc:Choice Requires="wps">
            <w:drawing>
              <wp:anchor distT="45720" distB="45720" distL="114300" distR="114300" simplePos="0" relativeHeight="251685888" behindDoc="0" locked="0" layoutInCell="1" allowOverlap="1" wp14:anchorId="09D62411" wp14:editId="77325140">
                <wp:simplePos x="0" y="0"/>
                <wp:positionH relativeFrom="column">
                  <wp:posOffset>972185</wp:posOffset>
                </wp:positionH>
                <wp:positionV relativeFrom="paragraph">
                  <wp:posOffset>160047</wp:posOffset>
                </wp:positionV>
                <wp:extent cx="4434205" cy="1200150"/>
                <wp:effectExtent l="0" t="0" r="4445"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7A57996F" w14:textId="4CBC066D" w:rsidR="00EE767C" w:rsidRDefault="00EE767C" w:rsidP="00EE767C">
                            <w:pPr>
                              <w:jc w:val="center"/>
                              <w:rPr>
                                <w:b/>
                                <w:sz w:val="44"/>
                                <w:szCs w:val="44"/>
                              </w:rPr>
                            </w:pPr>
                            <w:r w:rsidRPr="006111F3">
                              <w:rPr>
                                <w:b/>
                                <w:sz w:val="44"/>
                                <w:szCs w:val="44"/>
                              </w:rPr>
                              <w:t>NAO Documentation</w:t>
                            </w:r>
                            <w:r>
                              <w:rPr>
                                <w:b/>
                                <w:sz w:val="44"/>
                                <w:szCs w:val="44"/>
                              </w:rPr>
                              <w:t xml:space="preserve"> Part </w:t>
                            </w:r>
                            <w:r>
                              <w:rPr>
                                <w:b/>
                                <w:sz w:val="44"/>
                                <w:szCs w:val="44"/>
                              </w:rPr>
                              <w:t>2</w:t>
                            </w:r>
                            <w:r w:rsidRPr="006111F3">
                              <w:rPr>
                                <w:b/>
                                <w:sz w:val="44"/>
                                <w:szCs w:val="44"/>
                              </w:rPr>
                              <w:t>:</w:t>
                            </w:r>
                          </w:p>
                          <w:p w14:paraId="0DA6246C" w14:textId="223E570F" w:rsidR="00EE767C" w:rsidRPr="006111F3" w:rsidRDefault="00EE767C" w:rsidP="00EE767C">
                            <w:pPr>
                              <w:jc w:val="center"/>
                              <w:rPr>
                                <w:b/>
                                <w:sz w:val="44"/>
                                <w:szCs w:val="44"/>
                              </w:rPr>
                            </w:pPr>
                            <w:r>
                              <w:rPr>
                                <w:color w:val="FF0000"/>
                                <w:sz w:val="44"/>
                                <w:szCs w:val="44"/>
                              </w:rPr>
                              <w:t>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62411" id="_x0000_s1029" type="#_x0000_t202" style="position:absolute;margin-left:76.55pt;margin-top:12.6pt;width:349.15pt;height:9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" stroked="f">
                <v:textbox>
                  <w:txbxContent>
                    <w:p w14:paraId="7A57996F" w14:textId="4CBC066D" w:rsidR="00EE767C" w:rsidRDefault="00EE767C" w:rsidP="00EE767C">
                      <w:pPr>
                        <w:jc w:val="center"/>
                        <w:rPr>
                          <w:b/>
                          <w:sz w:val="44"/>
                          <w:szCs w:val="44"/>
                        </w:rPr>
                      </w:pPr>
                      <w:r w:rsidRPr="006111F3">
                        <w:rPr>
                          <w:b/>
                          <w:sz w:val="44"/>
                          <w:szCs w:val="44"/>
                        </w:rPr>
                        <w:t>NAO Documentation</w:t>
                      </w:r>
                      <w:r>
                        <w:rPr>
                          <w:b/>
                          <w:sz w:val="44"/>
                          <w:szCs w:val="44"/>
                        </w:rPr>
                        <w:t xml:space="preserve"> Part </w:t>
                      </w:r>
                      <w:r>
                        <w:rPr>
                          <w:b/>
                          <w:sz w:val="44"/>
                          <w:szCs w:val="44"/>
                        </w:rPr>
                        <w:t>2</w:t>
                      </w:r>
                      <w:r w:rsidRPr="006111F3">
                        <w:rPr>
                          <w:b/>
                          <w:sz w:val="44"/>
                          <w:szCs w:val="44"/>
                        </w:rPr>
                        <w:t>:</w:t>
                      </w:r>
                    </w:p>
                    <w:p w14:paraId="0DA6246C" w14:textId="223E570F" w:rsidR="00EE767C" w:rsidRPr="006111F3" w:rsidRDefault="00EE767C" w:rsidP="00EE767C">
                      <w:pPr>
                        <w:jc w:val="center"/>
                        <w:rPr>
                          <w:b/>
                          <w:sz w:val="44"/>
                          <w:szCs w:val="44"/>
                        </w:rPr>
                      </w:pPr>
                      <w:r>
                        <w:rPr>
                          <w:color w:val="FF0000"/>
                          <w:sz w:val="44"/>
                          <w:szCs w:val="44"/>
                        </w:rPr>
                        <w:t>Testing</w:t>
                      </w:r>
                    </w:p>
                  </w:txbxContent>
                </v:textbox>
                <w10:wrap type="square"/>
              </v:shape>
            </w:pict>
          </mc:Fallback>
        </mc:AlternateContent>
      </w:r>
    </w:p>
    <w:p w14:paraId="0C2F7C29" w14:textId="54116DED" w:rsidR="00EE767C" w:rsidRDefault="00EE767C" w:rsidP="00924657">
      <w:pPr>
        <w:pStyle w:val="Logo"/>
        <w:tabs>
          <w:tab w:val="left" w:pos="6282"/>
        </w:tabs>
        <w:jc w:val="left"/>
      </w:pPr>
    </w:p>
    <w:p w14:paraId="59B383D4" w14:textId="77777777" w:rsidR="00EE767C" w:rsidRDefault="00EE767C" w:rsidP="00EE767C">
      <w:pPr>
        <w:pStyle w:val="Logo"/>
        <w:tabs>
          <w:tab w:val="left" w:pos="6282"/>
        </w:tabs>
        <w:jc w:val="left"/>
      </w:pPr>
    </w:p>
    <w:p w14:paraId="56D54E6E" w14:textId="77777777" w:rsidR="00EE767C" w:rsidRDefault="00EE767C" w:rsidP="00EE767C">
      <w:pPr>
        <w:pStyle w:val="Subtitle"/>
        <w:ind w:left="0"/>
        <w:jc w:val="left"/>
      </w:pPr>
    </w:p>
    <w:p w14:paraId="502EB9D0" w14:textId="77777777" w:rsidR="00EE767C" w:rsidRDefault="00EE767C" w:rsidP="00EE767C"/>
    <w:p w14:paraId="2B9B30F6" w14:textId="77777777" w:rsidR="00EE767C" w:rsidRDefault="00EE767C" w:rsidP="00EE767C"/>
    <w:p w14:paraId="7BB22362" w14:textId="77777777" w:rsidR="00EE767C" w:rsidRDefault="00EE767C" w:rsidP="00EE767C"/>
    <w:p w14:paraId="7C045485" w14:textId="644F57BE" w:rsidR="00EE767C" w:rsidRDefault="00EE767C" w:rsidP="00EE767C">
      <w:pPr>
        <w:pStyle w:val="Heading1"/>
        <w:ind w:left="0"/>
        <w:rPr>
          <w:noProof/>
        </w:rPr>
      </w:pPr>
    </w:p>
    <w:p w14:paraId="4D2B5E23" w14:textId="77777777" w:rsidR="00EE767C" w:rsidRDefault="00EE767C" w:rsidP="00EE767C">
      <w:pPr>
        <w:pStyle w:val="Heading1"/>
        <w:ind w:left="0"/>
        <w:rPr>
          <w:noProof/>
        </w:rPr>
      </w:pPr>
    </w:p>
    <w:p w14:paraId="13C74D3E" w14:textId="77777777" w:rsidR="00EE767C" w:rsidRDefault="00EE767C" w:rsidP="00EE767C">
      <w:pPr>
        <w:pStyle w:val="Heading1"/>
        <w:ind w:left="0"/>
        <w:rPr>
          <w:noProof/>
        </w:rPr>
      </w:pPr>
    </w:p>
    <w:p w14:paraId="5FEB05E9" w14:textId="77777777" w:rsidR="00EE767C" w:rsidRDefault="00EE767C" w:rsidP="00EE767C">
      <w:pPr>
        <w:pStyle w:val="Heading1"/>
        <w:ind w:left="0"/>
        <w:rPr>
          <w:noProof/>
        </w:rPr>
      </w:pPr>
    </w:p>
    <w:p w14:paraId="564E92EF" w14:textId="77777777" w:rsidR="00EE767C" w:rsidRPr="00DA3D5D" w:rsidRDefault="00EE767C" w:rsidP="00EE767C"/>
    <w:p w14:paraId="1F67CC1E" w14:textId="7A4D6488" w:rsidR="00EE767C" w:rsidRDefault="00EE767C" w:rsidP="00EE767C">
      <w:pPr>
        <w:pStyle w:val="Heading1"/>
        <w:ind w:left="0"/>
        <w:rPr>
          <w:noProof/>
        </w:rPr>
      </w:pPr>
      <w:r>
        <w:rPr>
          <w:lang w:eastAsia="en-US"/>
        </w:rPr>
        <w:lastRenderedPageBreak/>
        <mc:AlternateContent>
          <mc:Choice Requires="wpg">
            <w:drawing>
              <wp:anchor distT="0" distB="0" distL="114300" distR="114300" simplePos="0" relativeHeight="251700224" behindDoc="1" locked="0" layoutInCell="1" allowOverlap="1" wp14:anchorId="6007693B" wp14:editId="057C0E99">
                <wp:simplePos x="0" y="0"/>
                <wp:positionH relativeFrom="page">
                  <wp:posOffset>308758</wp:posOffset>
                </wp:positionH>
                <wp:positionV relativeFrom="page">
                  <wp:posOffset>411504</wp:posOffset>
                </wp:positionV>
                <wp:extent cx="228879" cy="9165834"/>
                <wp:effectExtent l="0" t="0" r="0" b="0"/>
                <wp:wrapNone/>
                <wp:docPr id="202" name="Group 202" descr="Decorative sidebar for cover page "/>
                <wp:cNvGraphicFramePr/>
                <a:graphic xmlns:a="http://schemas.openxmlformats.org/drawingml/2006/main">
                  <a:graphicData uri="http://schemas.microsoft.com/office/word/2010/wordprocessingGroup">
                    <wpg:wgp>
                      <wpg:cNvGrpSpPr/>
                      <wpg:grpSpPr>
                        <a:xfrm>
                          <a:off x="0" y="0"/>
                          <a:ext cx="228879" cy="9165834"/>
                          <a:chOff x="-588397" y="206734"/>
                          <a:chExt cx="228879" cy="9165834"/>
                        </a:xfrm>
                      </wpg:grpSpPr>
                      <wps:wsp>
                        <wps:cNvPr id="203" name="Rectangle 203" descr="Decorative sidebar"/>
                        <wps:cNvSpPr/>
                        <wps:spPr>
                          <a:xfrm>
                            <a:off x="-588397" y="206734"/>
                            <a:ext cx="228600" cy="878205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descr="Decorative sidebar"/>
                        <wps:cNvSpPr>
                          <a:spLocks noChangeAspect="1"/>
                        </wps:cNvSpPr>
                        <wps:spPr>
                          <a:xfrm>
                            <a:off x="-588118" y="9143968"/>
                            <a:ext cx="228600" cy="22860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AC6AC0" id="Group 202" o:spid="_x0000_s1026" alt="Decorative sidebar for cover page " style="position:absolute;margin-left:24.3pt;margin-top:32.4pt;width:18pt;height:721.7pt;z-index:-251616256;mso-position-horizontal-relative:page;mso-position-vertical-relative:page" coordorigin="-5883,2067" coordsize="2288,9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">
                <v:rect id="Rectangle 203" o:spid="_x0000_s1027" alt="Decorative sidebar" style="position:absolute;left:-5883;top:2067;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" fillcolor="#ffe084 [1304]" stroked="f" strokeweight="1pt"/>
                <v:rect id="Rectangle 204" o:spid="_x0000_s1028" alt="Decorative sidebar" style="position:absolute;left:-5881;top:9143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" fillcolor="#ff967a [1305]" stroked="f" strokeweight="1pt">
                  <o:lock v:ext="edit" aspectratio="t"/>
                </v:rect>
                <w10:wrap anchorx="page" anchory="page"/>
              </v:group>
            </w:pict>
          </mc:Fallback>
        </mc:AlternateContent>
      </w:r>
    </w:p>
    <w:p w14:paraId="6C0E66F3" w14:textId="08067EDC" w:rsidR="00EE767C" w:rsidRDefault="00EE767C" w:rsidP="00EE767C">
      <w:pPr>
        <w:pStyle w:val="Heading1"/>
        <w:ind w:left="0"/>
        <w:rPr>
          <w:noProof/>
        </w:rPr>
      </w:pPr>
    </w:p>
    <w:p w14:paraId="7F906020" w14:textId="21EC186D" w:rsidR="00EE767C" w:rsidRDefault="00EE767C" w:rsidP="00EE767C">
      <w:pPr>
        <w:pStyle w:val="Heading1"/>
        <w:ind w:left="0"/>
        <w:rPr>
          <w:noProof/>
        </w:rPr>
      </w:pPr>
    </w:p>
    <w:p w14:paraId="60C4A289" w14:textId="2F53E08F" w:rsidR="00EE767C" w:rsidRDefault="00EE767C" w:rsidP="00EE767C">
      <w:pPr>
        <w:pStyle w:val="Heading1"/>
        <w:ind w:left="0"/>
        <w:rPr>
          <w:noProof/>
        </w:rPr>
      </w:pPr>
    </w:p>
    <w:p w14:paraId="729C45CC" w14:textId="635CCDBB" w:rsidR="00EE767C" w:rsidRDefault="00EE767C" w:rsidP="00EE767C">
      <w:pPr>
        <w:pStyle w:val="Heading1"/>
        <w:ind w:left="0"/>
        <w:rPr>
          <w:noProof/>
        </w:rPr>
      </w:pPr>
    </w:p>
    <w:p w14:paraId="702E8FC1" w14:textId="77777777" w:rsidR="00EE767C" w:rsidRDefault="00EE767C" w:rsidP="00EE767C">
      <w:pPr>
        <w:pStyle w:val="Heading1"/>
        <w:ind w:left="0"/>
        <w:rPr>
          <w:noProof/>
        </w:rPr>
      </w:pPr>
    </w:p>
    <w:p w14:paraId="454DC7A3" w14:textId="65004AB9" w:rsidR="00EE767C" w:rsidRDefault="00EE767C" w:rsidP="00EE767C">
      <w:pPr>
        <w:pStyle w:val="Heading1"/>
        <w:ind w:left="0"/>
        <w:rPr>
          <w:noProof/>
        </w:rPr>
      </w:pPr>
      <w:r>
        <w:rPr>
          <w:lang w:eastAsia="en-US"/>
        </w:rPr>
        <w:drawing>
          <wp:anchor distT="0" distB="0" distL="114300" distR="114300" simplePos="0" relativeHeight="251696128" behindDoc="1" locked="0" layoutInCell="1" allowOverlap="1" wp14:anchorId="46217543" wp14:editId="608BC1A1">
            <wp:simplePos x="0" y="0"/>
            <wp:positionH relativeFrom="column">
              <wp:posOffset>748030</wp:posOffset>
            </wp:positionH>
            <wp:positionV relativeFrom="paragraph">
              <wp:posOffset>104322</wp:posOffset>
            </wp:positionV>
            <wp:extent cx="1758507" cy="1550822"/>
            <wp:effectExtent l="0" t="0" r="0" b="0"/>
            <wp:wrapNone/>
            <wp:docPr id="200" name="Picture 200"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Pr>
          <w:lang w:eastAsia="en-US"/>
        </w:rPr>
        <w:drawing>
          <wp:anchor distT="0" distB="0" distL="114300" distR="114300" simplePos="0" relativeHeight="251698176" behindDoc="1" locked="0" layoutInCell="1" allowOverlap="1" wp14:anchorId="50EF88AD" wp14:editId="5345F744">
            <wp:simplePos x="0" y="0"/>
            <wp:positionH relativeFrom="column">
              <wp:posOffset>2446020</wp:posOffset>
            </wp:positionH>
            <wp:positionV relativeFrom="paragraph">
              <wp:posOffset>234315</wp:posOffset>
            </wp:positionV>
            <wp:extent cx="4485005" cy="1504950"/>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0">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p>
    <w:p w14:paraId="53F0A10A" w14:textId="7164F408" w:rsidR="00EE767C" w:rsidRDefault="00EE767C" w:rsidP="00EE767C">
      <w:pPr>
        <w:pStyle w:val="Heading1"/>
        <w:ind w:left="0"/>
        <w:rPr>
          <w:noProof/>
        </w:rPr>
      </w:pPr>
    </w:p>
    <w:p w14:paraId="515EDAE4" w14:textId="5167E68A" w:rsidR="00EE767C" w:rsidRDefault="00EE767C" w:rsidP="00EE767C">
      <w:pPr>
        <w:pStyle w:val="Heading1"/>
        <w:ind w:left="0"/>
        <w:rPr>
          <w:noProof/>
        </w:rPr>
      </w:pPr>
    </w:p>
    <w:p w14:paraId="65D11059" w14:textId="2841957D" w:rsidR="00EE767C" w:rsidRDefault="00EE767C" w:rsidP="00EE767C">
      <w:pPr>
        <w:pStyle w:val="Logo"/>
        <w:tabs>
          <w:tab w:val="left" w:pos="6282"/>
        </w:tabs>
        <w:ind w:left="0"/>
        <w:jc w:val="left"/>
      </w:pPr>
      <w:r>
        <w:rPr>
          <w:lang w:eastAsia="en-US"/>
        </w:rPr>
        <mc:AlternateContent>
          <mc:Choice Requires="wps">
            <w:drawing>
              <wp:anchor distT="45720" distB="45720" distL="114300" distR="114300" simplePos="0" relativeHeight="251694080" behindDoc="0" locked="0" layoutInCell="1" allowOverlap="1" wp14:anchorId="771093B4" wp14:editId="1B70BD26">
                <wp:simplePos x="0" y="0"/>
                <wp:positionH relativeFrom="column">
                  <wp:posOffset>748030</wp:posOffset>
                </wp:positionH>
                <wp:positionV relativeFrom="paragraph">
                  <wp:posOffset>1091557</wp:posOffset>
                </wp:positionV>
                <wp:extent cx="4434205" cy="1200150"/>
                <wp:effectExtent l="0" t="0" r="4445"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3A089A6B" w14:textId="77777777" w:rsidR="00EE767C" w:rsidRDefault="00EE767C" w:rsidP="00EE767C">
                            <w:pPr>
                              <w:jc w:val="center"/>
                              <w:rPr>
                                <w:b/>
                                <w:sz w:val="44"/>
                                <w:szCs w:val="44"/>
                              </w:rPr>
                            </w:pPr>
                            <w:r w:rsidRPr="006111F3">
                              <w:rPr>
                                <w:b/>
                                <w:sz w:val="44"/>
                                <w:szCs w:val="44"/>
                              </w:rPr>
                              <w:t>NAO Documentation</w:t>
                            </w:r>
                            <w:r>
                              <w:rPr>
                                <w:b/>
                                <w:sz w:val="44"/>
                                <w:szCs w:val="44"/>
                              </w:rPr>
                              <w:t xml:space="preserve"> Part 3</w:t>
                            </w:r>
                            <w:r w:rsidRPr="006111F3">
                              <w:rPr>
                                <w:b/>
                                <w:sz w:val="44"/>
                                <w:szCs w:val="44"/>
                              </w:rPr>
                              <w:t>:</w:t>
                            </w:r>
                          </w:p>
                          <w:p w14:paraId="7718D502" w14:textId="77777777" w:rsidR="00EE767C" w:rsidRPr="006111F3" w:rsidRDefault="00EE767C" w:rsidP="00EE767C">
                            <w:pPr>
                              <w:jc w:val="center"/>
                              <w:rPr>
                                <w:b/>
                                <w:sz w:val="44"/>
                                <w:szCs w:val="44"/>
                              </w:rPr>
                            </w:pPr>
                            <w:r>
                              <w:rPr>
                                <w:color w:val="FF0000"/>
                                <w:sz w:val="44"/>
                                <w:szCs w:val="44"/>
                              </w:rPr>
                              <w:t>Bug Report / Problems Encountered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093B4" id="_x0000_s1030" type="#_x0000_t202" style="position:absolute;margin-left:58.9pt;margin-top:85.95pt;width:349.15pt;height:94.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" stroked="f">
                <v:textbox>
                  <w:txbxContent>
                    <w:p w14:paraId="3A089A6B" w14:textId="77777777" w:rsidR="00EE767C" w:rsidRDefault="00EE767C" w:rsidP="00EE767C">
                      <w:pPr>
                        <w:jc w:val="center"/>
                        <w:rPr>
                          <w:b/>
                          <w:sz w:val="44"/>
                          <w:szCs w:val="44"/>
                        </w:rPr>
                      </w:pPr>
                      <w:r w:rsidRPr="006111F3">
                        <w:rPr>
                          <w:b/>
                          <w:sz w:val="44"/>
                          <w:szCs w:val="44"/>
                        </w:rPr>
                        <w:t>NAO Documentation</w:t>
                      </w:r>
                      <w:r>
                        <w:rPr>
                          <w:b/>
                          <w:sz w:val="44"/>
                          <w:szCs w:val="44"/>
                        </w:rPr>
                        <w:t xml:space="preserve"> Part 3</w:t>
                      </w:r>
                      <w:r w:rsidRPr="006111F3">
                        <w:rPr>
                          <w:b/>
                          <w:sz w:val="44"/>
                          <w:szCs w:val="44"/>
                        </w:rPr>
                        <w:t>:</w:t>
                      </w:r>
                    </w:p>
                    <w:p w14:paraId="7718D502" w14:textId="77777777" w:rsidR="00EE767C" w:rsidRPr="006111F3" w:rsidRDefault="00EE767C" w:rsidP="00EE767C">
                      <w:pPr>
                        <w:jc w:val="center"/>
                        <w:rPr>
                          <w:b/>
                          <w:sz w:val="44"/>
                          <w:szCs w:val="44"/>
                        </w:rPr>
                      </w:pPr>
                      <w:r>
                        <w:rPr>
                          <w:color w:val="FF0000"/>
                          <w:sz w:val="44"/>
                          <w:szCs w:val="44"/>
                        </w:rPr>
                        <w:t>Bug Report / Problems Encountered</w:t>
                      </w:r>
                    </w:p>
                  </w:txbxContent>
                </v:textbox>
                <w10:wrap type="square"/>
              </v:shape>
            </w:pict>
          </mc:Fallback>
        </mc:AlternateContent>
      </w:r>
    </w:p>
    <w:p w14:paraId="770DE399" w14:textId="77777777" w:rsidR="00EE767C" w:rsidRDefault="00EE767C" w:rsidP="00924657">
      <w:pPr>
        <w:pStyle w:val="Logo"/>
        <w:tabs>
          <w:tab w:val="left" w:pos="6282"/>
        </w:tabs>
        <w:jc w:val="left"/>
      </w:pPr>
    </w:p>
    <w:p w14:paraId="64E13962" w14:textId="77777777" w:rsidR="00EE767C" w:rsidRDefault="00EE767C" w:rsidP="00924657">
      <w:pPr>
        <w:pStyle w:val="Logo"/>
        <w:tabs>
          <w:tab w:val="left" w:pos="6282"/>
        </w:tabs>
        <w:jc w:val="left"/>
      </w:pPr>
    </w:p>
    <w:p w14:paraId="16FE4BDD" w14:textId="2F635A04" w:rsidR="00DA3D5D" w:rsidRDefault="00343849" w:rsidP="00924657">
      <w:pPr>
        <w:pStyle w:val="Logo"/>
        <w:tabs>
          <w:tab w:val="left" w:pos="6282"/>
        </w:tabs>
        <w:jc w:val="left"/>
      </w:pPr>
      <w:r>
        <w:rPr>
          <w:lang w:eastAsia="en-US"/>
        </w:rPr>
        <w:lastRenderedPageBreak/>
        <mc:AlternateContent>
          <mc:Choice Requires="wpg">
            <w:drawing>
              <wp:anchor distT="0" distB="0" distL="114300" distR="114300" simplePos="0" relativeHeight="251683840" behindDoc="1" locked="0" layoutInCell="1" allowOverlap="1" wp14:anchorId="4BA1CB6B" wp14:editId="09E83B67">
                <wp:simplePos x="0" y="0"/>
                <wp:positionH relativeFrom="page">
                  <wp:posOffset>269519</wp:posOffset>
                </wp:positionH>
                <wp:positionV relativeFrom="page">
                  <wp:posOffset>492098</wp:posOffset>
                </wp:positionV>
                <wp:extent cx="228879" cy="9165834"/>
                <wp:effectExtent l="0" t="0" r="0" b="0"/>
                <wp:wrapNone/>
                <wp:docPr id="30" name="Group 30" descr="Decorative sidebar for cover page "/>
                <wp:cNvGraphicFramePr/>
                <a:graphic xmlns:a="http://schemas.openxmlformats.org/drawingml/2006/main">
                  <a:graphicData uri="http://schemas.microsoft.com/office/word/2010/wordprocessingGroup">
                    <wpg:wgp>
                      <wpg:cNvGrpSpPr/>
                      <wpg:grpSpPr>
                        <a:xfrm>
                          <a:off x="0" y="0"/>
                          <a:ext cx="228879" cy="9165834"/>
                          <a:chOff x="-588397" y="206734"/>
                          <a:chExt cx="228879" cy="9165834"/>
                        </a:xfrm>
                      </wpg:grpSpPr>
                      <wps:wsp>
                        <wps:cNvPr id="31" name="Rectangle 31" descr="Decorative sidebar"/>
                        <wps:cNvSpPr/>
                        <wps:spPr>
                          <a:xfrm>
                            <a:off x="-588397" y="206734"/>
                            <a:ext cx="228600" cy="878205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descr="Decorative sidebar"/>
                        <wps:cNvSpPr>
                          <a:spLocks noChangeAspect="1"/>
                        </wps:cNvSpPr>
                        <wps:spPr>
                          <a:xfrm>
                            <a:off x="-588118" y="9143968"/>
                            <a:ext cx="228600" cy="22860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4CA6DEE" id="Group 30" o:spid="_x0000_s1026" alt="Decorative sidebar for cover page " style="position:absolute;margin-left:21.2pt;margin-top:38.75pt;width:18pt;height:721.7pt;z-index:-251632640;mso-position-horizontal-relative:page;mso-position-vertical-relative:page" coordorigin="-5883,2067" coordsize="2288,9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">
                <v:rect id="Rectangle 31" o:spid="_x0000_s1027" alt="Decorative sidebar" style="position:absolute;left:-5883;top:2067;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" fillcolor="#ffe084 [1304]" stroked="f" strokeweight="1pt"/>
                <v:rect id="Rectangle 192" o:spid="_x0000_s1028" alt="Decorative sidebar" style="position:absolute;left:-5881;top:9143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" fillcolor="#ff967a [1305]" stroked="f" strokeweight="1pt">
                  <o:lock v:ext="edit" aspectratio="t"/>
                </v:rect>
                <w10:wrap anchorx="page" anchory="page"/>
              </v:group>
            </w:pict>
          </mc:Fallback>
        </mc:AlternateContent>
      </w:r>
      <w:r w:rsidR="00DA3D5D">
        <w:rPr>
          <w:lang w:eastAsia="en-US"/>
        </w:rPr>
        <w:drawing>
          <wp:anchor distT="0" distB="0" distL="114300" distR="114300" simplePos="0" relativeHeight="251674624" behindDoc="1" locked="0" layoutInCell="1" allowOverlap="1" wp14:anchorId="7734B577" wp14:editId="1B76BA25">
            <wp:simplePos x="0" y="0"/>
            <wp:positionH relativeFrom="column">
              <wp:posOffset>2310765</wp:posOffset>
            </wp:positionH>
            <wp:positionV relativeFrom="paragraph">
              <wp:posOffset>1746962</wp:posOffset>
            </wp:positionV>
            <wp:extent cx="4485005" cy="15049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0">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sidR="00DA3D5D">
        <w:rPr>
          <w:lang w:eastAsia="en-US"/>
        </w:rPr>
        <w:drawing>
          <wp:anchor distT="0" distB="0" distL="114300" distR="114300" simplePos="0" relativeHeight="251675648" behindDoc="1" locked="0" layoutInCell="1" allowOverlap="1" wp14:anchorId="137C6E52" wp14:editId="27A106F9">
            <wp:simplePos x="0" y="0"/>
            <wp:positionH relativeFrom="column">
              <wp:posOffset>764651</wp:posOffset>
            </wp:positionH>
            <wp:positionV relativeFrom="paragraph">
              <wp:posOffset>1617897</wp:posOffset>
            </wp:positionV>
            <wp:extent cx="1758507" cy="1550822"/>
            <wp:effectExtent l="0" t="0" r="0" b="0"/>
            <wp:wrapNone/>
            <wp:docPr id="26" name="Picture 26"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p>
    <w:p w14:paraId="34B11170" w14:textId="41D77FB4" w:rsidR="00DA3D5D" w:rsidRDefault="00DA3D5D" w:rsidP="00924657">
      <w:pPr>
        <w:pStyle w:val="Subtitle"/>
        <w:ind w:left="0"/>
        <w:jc w:val="left"/>
      </w:pPr>
    </w:p>
    <w:p w14:paraId="07F6B95A" w14:textId="6A432246" w:rsidR="00DA3D5D" w:rsidRDefault="00DA3D5D" w:rsidP="00924657"/>
    <w:p w14:paraId="1F3165FF" w14:textId="4C97B1B6" w:rsidR="00DA3D5D" w:rsidRDefault="00DA3D5D" w:rsidP="00924657"/>
    <w:p w14:paraId="4522B93C" w14:textId="04717E78" w:rsidR="00DA3D5D" w:rsidRDefault="00DA3D5D" w:rsidP="00924657"/>
    <w:p w14:paraId="5A8263BC" w14:textId="7042DE50" w:rsidR="00DA3D5D" w:rsidRDefault="00343849" w:rsidP="00DA3D5D">
      <w:pPr>
        <w:pStyle w:val="Heading1"/>
        <w:ind w:left="0"/>
        <w:rPr>
          <w:noProof/>
        </w:rPr>
      </w:pPr>
      <w:r>
        <w:rPr>
          <w:lang w:eastAsia="en-US"/>
        </w:rPr>
        <mc:AlternateContent>
          <mc:Choice Requires="wps">
            <w:drawing>
              <wp:anchor distT="45720" distB="45720" distL="114300" distR="114300" simplePos="0" relativeHeight="251673600" behindDoc="0" locked="0" layoutInCell="1" allowOverlap="1" wp14:anchorId="6795475C" wp14:editId="7B926389">
                <wp:simplePos x="0" y="0"/>
                <wp:positionH relativeFrom="column">
                  <wp:posOffset>972185</wp:posOffset>
                </wp:positionH>
                <wp:positionV relativeFrom="paragraph">
                  <wp:posOffset>160047</wp:posOffset>
                </wp:positionV>
                <wp:extent cx="4434205" cy="1200150"/>
                <wp:effectExtent l="0" t="0" r="444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0D0233C4" w14:textId="7A81514A" w:rsidR="00343849" w:rsidRDefault="00DA3D5D" w:rsidP="00343849">
                            <w:pPr>
                              <w:jc w:val="center"/>
                              <w:rPr>
                                <w:b/>
                                <w:sz w:val="44"/>
                                <w:szCs w:val="44"/>
                              </w:rPr>
                            </w:pPr>
                            <w:r w:rsidRPr="006111F3">
                              <w:rPr>
                                <w:b/>
                                <w:sz w:val="44"/>
                                <w:szCs w:val="44"/>
                              </w:rPr>
                              <w:t>NAO Documentation</w:t>
                            </w:r>
                            <w:r w:rsidR="00343849">
                              <w:rPr>
                                <w:b/>
                                <w:sz w:val="44"/>
                                <w:szCs w:val="44"/>
                              </w:rPr>
                              <w:t xml:space="preserve"> Part </w:t>
                            </w:r>
                            <w:r w:rsidR="00EE767C">
                              <w:rPr>
                                <w:b/>
                                <w:sz w:val="44"/>
                                <w:szCs w:val="44"/>
                              </w:rPr>
                              <w:t>4</w:t>
                            </w:r>
                            <w:r w:rsidRPr="006111F3">
                              <w:rPr>
                                <w:b/>
                                <w:sz w:val="44"/>
                                <w:szCs w:val="44"/>
                              </w:rPr>
                              <w:t>:</w:t>
                            </w:r>
                          </w:p>
                          <w:p w14:paraId="2701467A" w14:textId="7A398DCF" w:rsidR="00DA3D5D" w:rsidRPr="006111F3" w:rsidRDefault="00DA3D5D" w:rsidP="00343849">
                            <w:pPr>
                              <w:jc w:val="center"/>
                              <w:rPr>
                                <w:b/>
                                <w:sz w:val="44"/>
                                <w:szCs w:val="44"/>
                              </w:rPr>
                            </w:pPr>
                            <w:r w:rsidRPr="006111F3">
                              <w:rPr>
                                <w:color w:val="FF0000"/>
                                <w:sz w:val="44"/>
                                <w:szCs w:val="44"/>
                              </w:rPr>
                              <w:t>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5475C" id="_x0000_s1031" type="#_x0000_t202" style="position:absolute;margin-left:76.55pt;margin-top:12.6pt;width:349.15pt;height:9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" stroked="f">
                <v:textbox>
                  <w:txbxContent>
                    <w:p w14:paraId="0D0233C4" w14:textId="7A81514A" w:rsidR="00343849" w:rsidRDefault="00DA3D5D" w:rsidP="00343849">
                      <w:pPr>
                        <w:jc w:val="center"/>
                        <w:rPr>
                          <w:b/>
                          <w:sz w:val="44"/>
                          <w:szCs w:val="44"/>
                        </w:rPr>
                      </w:pPr>
                      <w:r w:rsidRPr="006111F3">
                        <w:rPr>
                          <w:b/>
                          <w:sz w:val="44"/>
                          <w:szCs w:val="44"/>
                        </w:rPr>
                        <w:t>NAO Documentation</w:t>
                      </w:r>
                      <w:r w:rsidR="00343849">
                        <w:rPr>
                          <w:b/>
                          <w:sz w:val="44"/>
                          <w:szCs w:val="44"/>
                        </w:rPr>
                        <w:t xml:space="preserve"> Part </w:t>
                      </w:r>
                      <w:r w:rsidR="00EE767C">
                        <w:rPr>
                          <w:b/>
                          <w:sz w:val="44"/>
                          <w:szCs w:val="44"/>
                        </w:rPr>
                        <w:t>4</w:t>
                      </w:r>
                      <w:r w:rsidRPr="006111F3">
                        <w:rPr>
                          <w:b/>
                          <w:sz w:val="44"/>
                          <w:szCs w:val="44"/>
                        </w:rPr>
                        <w:t>:</w:t>
                      </w:r>
                    </w:p>
                    <w:p w14:paraId="2701467A" w14:textId="7A398DCF" w:rsidR="00DA3D5D" w:rsidRPr="006111F3" w:rsidRDefault="00DA3D5D" w:rsidP="00343849">
                      <w:pPr>
                        <w:jc w:val="center"/>
                        <w:rPr>
                          <w:b/>
                          <w:sz w:val="44"/>
                          <w:szCs w:val="44"/>
                        </w:rPr>
                      </w:pPr>
                      <w:r w:rsidRPr="006111F3">
                        <w:rPr>
                          <w:color w:val="FF0000"/>
                          <w:sz w:val="44"/>
                          <w:szCs w:val="44"/>
                        </w:rPr>
                        <w:t>User Manual</w:t>
                      </w:r>
                    </w:p>
                  </w:txbxContent>
                </v:textbox>
                <w10:wrap type="square"/>
              </v:shape>
            </w:pict>
          </mc:Fallback>
        </mc:AlternateContent>
      </w:r>
    </w:p>
    <w:p w14:paraId="4109113D" w14:textId="2E509427" w:rsidR="00DA3D5D" w:rsidRDefault="00DA3D5D" w:rsidP="00DA3D5D">
      <w:pPr>
        <w:pStyle w:val="Heading1"/>
        <w:ind w:left="0"/>
        <w:rPr>
          <w:noProof/>
        </w:rPr>
      </w:pPr>
    </w:p>
    <w:p w14:paraId="27AE420F" w14:textId="644C923E" w:rsidR="00DA3D5D" w:rsidRDefault="00DA3D5D" w:rsidP="00DA3D5D">
      <w:pPr>
        <w:pStyle w:val="Heading1"/>
        <w:ind w:left="0"/>
        <w:rPr>
          <w:noProof/>
        </w:rPr>
      </w:pPr>
    </w:p>
    <w:p w14:paraId="741708B7" w14:textId="1B087503" w:rsidR="00DA3D5D" w:rsidRDefault="00DA3D5D" w:rsidP="00DA3D5D">
      <w:pPr>
        <w:pStyle w:val="Heading1"/>
        <w:ind w:left="0"/>
        <w:rPr>
          <w:noProof/>
        </w:rPr>
      </w:pPr>
    </w:p>
    <w:p w14:paraId="148B9566" w14:textId="77777777" w:rsidR="00DA3D5D" w:rsidRPr="00DA3D5D" w:rsidRDefault="00DA3D5D" w:rsidP="00DA3D5D"/>
    <w:p w14:paraId="3BB29E53" w14:textId="28E865BE" w:rsidR="00343849" w:rsidRDefault="00343849" w:rsidP="00DA3D5D">
      <w:pPr>
        <w:pStyle w:val="Heading1"/>
        <w:ind w:left="0"/>
        <w:rPr>
          <w:noProof/>
        </w:rPr>
      </w:pPr>
    </w:p>
    <w:p w14:paraId="5108D861" w14:textId="663F7944" w:rsidR="00343849" w:rsidRDefault="00343849" w:rsidP="00DA3D5D">
      <w:pPr>
        <w:pStyle w:val="Heading1"/>
        <w:ind w:left="0"/>
        <w:rPr>
          <w:noProof/>
        </w:rPr>
      </w:pPr>
    </w:p>
    <w:p w14:paraId="568B4401" w14:textId="5BED5404" w:rsidR="00343849" w:rsidRDefault="00343849" w:rsidP="00DA3D5D">
      <w:pPr>
        <w:pStyle w:val="Heading1"/>
        <w:ind w:left="0"/>
        <w:rPr>
          <w:noProof/>
        </w:rPr>
      </w:pPr>
    </w:p>
    <w:p w14:paraId="5C1DCEC9" w14:textId="051EB130" w:rsidR="00343849" w:rsidRDefault="00343849" w:rsidP="00DA3D5D">
      <w:pPr>
        <w:pStyle w:val="Heading1"/>
        <w:ind w:left="0"/>
        <w:rPr>
          <w:noProof/>
        </w:rPr>
      </w:pPr>
    </w:p>
    <w:p w14:paraId="65B6EA4F" w14:textId="1C8E6E4E" w:rsidR="00343849" w:rsidRDefault="00343849" w:rsidP="00DA3D5D">
      <w:pPr>
        <w:pStyle w:val="Heading1"/>
        <w:ind w:left="0"/>
        <w:rPr>
          <w:noProof/>
        </w:rPr>
      </w:pPr>
    </w:p>
    <w:p w14:paraId="1ED1F92E" w14:textId="77777777" w:rsidR="00343849" w:rsidRDefault="00343849" w:rsidP="00DA3D5D">
      <w:pPr>
        <w:pStyle w:val="Heading1"/>
        <w:ind w:left="0"/>
        <w:rPr>
          <w:noProof/>
        </w:rPr>
      </w:pPr>
    </w:p>
    <w:p w14:paraId="5BE35489" w14:textId="77777777" w:rsidR="00343849" w:rsidRDefault="00343849" w:rsidP="00DA3D5D">
      <w:pPr>
        <w:pStyle w:val="Heading1"/>
        <w:ind w:left="0"/>
        <w:rPr>
          <w:noProof/>
        </w:rPr>
      </w:pPr>
    </w:p>
    <w:p w14:paraId="11D7DB96" w14:textId="77777777" w:rsidR="00343849" w:rsidRDefault="00343849" w:rsidP="00DA3D5D">
      <w:pPr>
        <w:pStyle w:val="Heading1"/>
        <w:ind w:left="0"/>
        <w:rPr>
          <w:noProof/>
        </w:rPr>
      </w:pPr>
    </w:p>
    <w:p w14:paraId="76F063CF" w14:textId="0DF628B0" w:rsidR="00343849" w:rsidRDefault="00343849" w:rsidP="00DA3D5D">
      <w:pPr>
        <w:pStyle w:val="Heading1"/>
        <w:ind w:left="0"/>
        <w:rPr>
          <w:noProof/>
        </w:rPr>
      </w:pPr>
    </w:p>
    <w:p w14:paraId="3783A4B5" w14:textId="77777777" w:rsidR="00343849" w:rsidRPr="00343849" w:rsidRDefault="00343849" w:rsidP="00343849"/>
    <w:p w14:paraId="3C64C4E3" w14:textId="77777777" w:rsidR="00343849" w:rsidRDefault="00343849" w:rsidP="00DA3D5D">
      <w:pPr>
        <w:pStyle w:val="Heading1"/>
        <w:ind w:left="0"/>
        <w:rPr>
          <w:noProof/>
        </w:rPr>
      </w:pPr>
    </w:p>
    <w:p w14:paraId="69D2E0B2" w14:textId="50527324" w:rsidR="00343849" w:rsidRDefault="00343849" w:rsidP="00DA3D5D">
      <w:pPr>
        <w:pStyle w:val="Heading1"/>
        <w:ind w:left="0"/>
        <w:rPr>
          <w:noProof/>
        </w:rPr>
      </w:pPr>
    </w:p>
    <w:p w14:paraId="06181F8C" w14:textId="667EEDD0" w:rsidR="00343849" w:rsidRDefault="00343849" w:rsidP="00343849"/>
    <w:p w14:paraId="5A1268C0" w14:textId="0F496592" w:rsidR="00343849" w:rsidRDefault="00343849" w:rsidP="00DA3D5D">
      <w:pPr>
        <w:pStyle w:val="Heading1"/>
        <w:ind w:left="0"/>
        <w:rPr>
          <w:rFonts w:asciiTheme="minorHAnsi" w:eastAsiaTheme="minorEastAsia" w:hAnsiTheme="minorHAnsi" w:cstheme="minorBidi"/>
          <w:caps w:val="0"/>
          <w:color w:val="auto"/>
          <w:sz w:val="22"/>
          <w:szCs w:val="22"/>
        </w:rPr>
      </w:pPr>
    </w:p>
    <w:p w14:paraId="0DCA4106" w14:textId="77777777" w:rsidR="00343849" w:rsidRPr="00343849" w:rsidRDefault="00343849" w:rsidP="00343849"/>
    <w:p w14:paraId="404377F4" w14:textId="05E9168A" w:rsidR="00DA3D5D" w:rsidRDefault="00DA3D5D" w:rsidP="00DA3D5D">
      <w:pPr>
        <w:pStyle w:val="Heading1"/>
        <w:ind w:left="0"/>
        <w:rPr>
          <w:noProof/>
        </w:rPr>
      </w:pPr>
      <w:r>
        <w:rPr>
          <w:noProof/>
        </w:rPr>
        <w:lastRenderedPageBreak/>
        <w:t>CONTENTS</w:t>
      </w:r>
    </w:p>
    <w:p w14:paraId="775DAD7E" w14:textId="77777777" w:rsidR="00DA3D5D" w:rsidRDefault="00DA3D5D" w:rsidP="00924657">
      <w:r>
        <w:t>Section 1: Introduction to the NAO Robot</w:t>
      </w:r>
    </w:p>
    <w:p w14:paraId="5FD5C384" w14:textId="77777777" w:rsidR="00DA3D5D" w:rsidRDefault="00DA3D5D" w:rsidP="00924657">
      <w:r>
        <w:tab/>
        <w:t>1.1 What is NAO?............................................................................................................................X</w:t>
      </w:r>
    </w:p>
    <w:p w14:paraId="69BD537D" w14:textId="135BD4AC" w:rsidR="00DA3D5D" w:rsidRDefault="00DA3D5D" w:rsidP="00DA3D5D">
      <w:r>
        <w:tab/>
        <w:t>1.2 Who made NAO?......................................................................................................................X</w:t>
      </w:r>
    </w:p>
    <w:p w14:paraId="1F38C312" w14:textId="77777777" w:rsidR="00DA3D5D" w:rsidRDefault="00DA3D5D" w:rsidP="00924657">
      <w:r>
        <w:t>Section 2: NAO’s Capabilities</w:t>
      </w:r>
    </w:p>
    <w:p w14:paraId="5FA04927" w14:textId="77777777" w:rsidR="00DA3D5D" w:rsidRDefault="00DA3D5D" w:rsidP="00924657">
      <w:r>
        <w:tab/>
        <w:t>2.1 Initial (Pre-Built) Capabilities....................................................................................................X</w:t>
      </w:r>
    </w:p>
    <w:p w14:paraId="23233F2D" w14:textId="77777777" w:rsidR="00DA3D5D" w:rsidRDefault="00DA3D5D" w:rsidP="00924657">
      <w:r>
        <w:tab/>
        <w:t>2.2 Verbal Responses (Q&amp;A)……………………………............................................................................X</w:t>
      </w:r>
    </w:p>
    <w:p w14:paraId="1A3B6B4E" w14:textId="77777777" w:rsidR="00DA3D5D" w:rsidRDefault="00DA3D5D" w:rsidP="00924657">
      <w:r>
        <w:tab/>
        <w:t>2.3 Internet-Based Requests &amp; Responses…………………………………………………………………………………X</w:t>
      </w:r>
    </w:p>
    <w:p w14:paraId="74904D86" w14:textId="77777777" w:rsidR="00DA3D5D" w:rsidRDefault="00DA3D5D" w:rsidP="00924657">
      <w:r>
        <w:tab/>
        <w:t>2.4 Facial Detection &amp; Recognition Responses………………………………………………………………………</w:t>
      </w:r>
      <w:proofErr w:type="gramStart"/>
      <w:r>
        <w:t>…..</w:t>
      </w:r>
      <w:proofErr w:type="gramEnd"/>
      <w:r>
        <w:t>X</w:t>
      </w:r>
    </w:p>
    <w:p w14:paraId="5EFB04BD" w14:textId="77777777" w:rsidR="00DA3D5D" w:rsidRDefault="00DA3D5D" w:rsidP="00924657">
      <w:r>
        <w:tab/>
        <w:t>2.5 Basic Movement Options…………</w:t>
      </w:r>
      <w:proofErr w:type="gramStart"/>
      <w:r>
        <w:t>…..</w:t>
      </w:r>
      <w:proofErr w:type="gramEnd"/>
      <w:r>
        <w:t>………………..……………………………………………………………………X</w:t>
      </w:r>
    </w:p>
    <w:p w14:paraId="5EF1B8A0" w14:textId="77777777" w:rsidR="00DA3D5D" w:rsidRDefault="00DA3D5D" w:rsidP="00924657">
      <w:r>
        <w:tab/>
        <w:t>2.6 Advanced Movement Options……………………</w:t>
      </w:r>
      <w:proofErr w:type="gramStart"/>
      <w:r>
        <w:t>…..</w:t>
      </w:r>
      <w:proofErr w:type="gramEnd"/>
      <w:r>
        <w:t>……………………………………………………………………X</w:t>
      </w:r>
    </w:p>
    <w:p w14:paraId="7A44B687" w14:textId="77777777" w:rsidR="00DA3D5D" w:rsidRPr="00924657" w:rsidRDefault="00DA3D5D" w:rsidP="00B77896">
      <w:pPr>
        <w:ind w:firstLine="648"/>
      </w:pPr>
      <w:r>
        <w:t>2.7 Miscellaneous Modules……………………………………………………………………………………………………….X</w:t>
      </w:r>
    </w:p>
    <w:p w14:paraId="391B422B" w14:textId="77777777" w:rsidR="00DA3D5D" w:rsidRDefault="00DA3D5D" w:rsidP="004717DD">
      <w:r>
        <w:t>Section 3: Creating Your Own NAO Modules</w:t>
      </w:r>
    </w:p>
    <w:p w14:paraId="65C63F77" w14:textId="77777777" w:rsidR="00DA3D5D" w:rsidRDefault="00DA3D5D" w:rsidP="004717DD">
      <w:r>
        <w:tab/>
        <w:t>3.1 Introduction to Choregraphe………………….................................................................................X</w:t>
      </w:r>
    </w:p>
    <w:p w14:paraId="017D9BE4" w14:textId="77777777" w:rsidR="00DA3D5D" w:rsidRDefault="00DA3D5D" w:rsidP="004717DD">
      <w:r>
        <w:tab/>
        <w:t>3.2 The NAOqi Framework.............................................................................................................X</w:t>
      </w:r>
    </w:p>
    <w:p w14:paraId="4AD21D45" w14:textId="77777777" w:rsidR="00DA3D5D" w:rsidRDefault="00DA3D5D" w:rsidP="004717DD">
      <w:r>
        <w:tab/>
        <w:t xml:space="preserve">3.3 Creating Your First Module………………….….……………………………………………………………………………X </w:t>
      </w:r>
    </w:p>
    <w:p w14:paraId="79B9B6AE" w14:textId="77777777" w:rsidR="00DA3D5D" w:rsidRDefault="00DA3D5D" w:rsidP="00AA4716">
      <w:r>
        <w:tab/>
        <w:t>3.4 Integrating Your Module onto NAO………………………………………………………………………………………X</w:t>
      </w:r>
    </w:p>
    <w:p w14:paraId="64A23BFA" w14:textId="77777777" w:rsidR="00DA3D5D" w:rsidRDefault="00DA3D5D" w:rsidP="00AA4716">
      <w:r>
        <w:t xml:space="preserve">Section 4: Help </w:t>
      </w:r>
    </w:p>
    <w:p w14:paraId="3EE3CEF2" w14:textId="77777777" w:rsidR="00DA3D5D" w:rsidRDefault="00DA3D5D" w:rsidP="00AA4716">
      <w:r>
        <w:tab/>
        <w:t>4.1 General FAQs……………………………….………………………………………………………………………………………X</w:t>
      </w:r>
    </w:p>
    <w:p w14:paraId="4486EDAF" w14:textId="77777777" w:rsidR="00DA3D5D" w:rsidRDefault="00DA3D5D" w:rsidP="00AA4716">
      <w:r>
        <w:tab/>
        <w:t>4.2 Troubleshooting………………………………………………………………………………………………………………</w:t>
      </w:r>
      <w:proofErr w:type="gramStart"/>
      <w:r>
        <w:t>…..</w:t>
      </w:r>
      <w:proofErr w:type="gramEnd"/>
      <w:r>
        <w:t>X</w:t>
      </w:r>
    </w:p>
    <w:p w14:paraId="07592F44" w14:textId="77777777" w:rsidR="00DA3D5D" w:rsidRDefault="00DA3D5D" w:rsidP="00AA4716"/>
    <w:p w14:paraId="0376EB45" w14:textId="77777777" w:rsidR="00DA3D5D" w:rsidRPr="00924657" w:rsidRDefault="00DA3D5D" w:rsidP="00924657"/>
    <w:p w14:paraId="042C65F3" w14:textId="77777777" w:rsidR="00DA3D5D" w:rsidRDefault="00DA3D5D" w:rsidP="00924657">
      <w:pPr>
        <w:jc w:val="center"/>
        <w:rPr>
          <w:rFonts w:ascii="Times New Roman" w:hAnsi="Times New Roman" w:cs="Times New Roman"/>
          <w:noProof/>
          <w:sz w:val="24"/>
          <w:szCs w:val="24"/>
        </w:rPr>
      </w:pPr>
    </w:p>
    <w:p w14:paraId="364FD160" w14:textId="77777777" w:rsidR="00DA3D5D" w:rsidRDefault="00DA3D5D" w:rsidP="00924657">
      <w:pPr>
        <w:jc w:val="center"/>
        <w:rPr>
          <w:rFonts w:ascii="Times New Roman" w:hAnsi="Times New Roman" w:cs="Times New Roman"/>
          <w:noProof/>
          <w:sz w:val="24"/>
          <w:szCs w:val="24"/>
        </w:rPr>
      </w:pPr>
    </w:p>
    <w:p w14:paraId="2F202F43" w14:textId="77777777" w:rsidR="00DA3D5D" w:rsidRDefault="00DA3D5D" w:rsidP="00924657">
      <w:pPr>
        <w:jc w:val="center"/>
        <w:rPr>
          <w:rFonts w:ascii="Times New Roman" w:hAnsi="Times New Roman" w:cs="Times New Roman"/>
          <w:noProof/>
          <w:sz w:val="24"/>
          <w:szCs w:val="24"/>
        </w:rPr>
      </w:pPr>
    </w:p>
    <w:p w14:paraId="00C1D996" w14:textId="77777777" w:rsidR="00DA3D5D" w:rsidRDefault="00DA3D5D" w:rsidP="0048090A">
      <w:pPr>
        <w:pStyle w:val="Heading1"/>
        <w:ind w:left="0"/>
        <w:rPr>
          <w:rFonts w:ascii="Times New Roman" w:eastAsiaTheme="minorEastAsia" w:hAnsi="Times New Roman" w:cs="Times New Roman"/>
          <w:caps w:val="0"/>
          <w:noProof/>
          <w:color w:val="auto"/>
          <w:sz w:val="24"/>
          <w:szCs w:val="24"/>
        </w:rPr>
      </w:pPr>
    </w:p>
    <w:p w14:paraId="27C50478" w14:textId="77777777" w:rsidR="00DA3D5D" w:rsidRDefault="00DA3D5D" w:rsidP="0048090A">
      <w:pPr>
        <w:pStyle w:val="Heading1"/>
        <w:ind w:left="0"/>
        <w:rPr>
          <w:rFonts w:asciiTheme="minorHAnsi" w:eastAsiaTheme="minorEastAsia" w:hAnsiTheme="minorHAnsi" w:cstheme="minorBidi"/>
          <w:caps w:val="0"/>
          <w:color w:val="auto"/>
          <w:sz w:val="22"/>
          <w:szCs w:val="22"/>
        </w:rPr>
      </w:pPr>
    </w:p>
    <w:p w14:paraId="4C49332E" w14:textId="77777777" w:rsidR="00DA3D5D" w:rsidRDefault="00DA3D5D" w:rsidP="0048090A">
      <w:bookmarkStart w:id="49" w:name="_GoBack"/>
      <w:bookmarkEnd w:id="49"/>
    </w:p>
    <w:p w14:paraId="79322F33" w14:textId="77777777" w:rsidR="00DA3D5D" w:rsidRDefault="00DA3D5D" w:rsidP="0048090A">
      <w:pPr>
        <w:pStyle w:val="Heading1"/>
        <w:ind w:left="0"/>
        <w:rPr>
          <w:noProof/>
        </w:rPr>
      </w:pPr>
    </w:p>
    <w:p w14:paraId="4673C59E" w14:textId="77777777" w:rsidR="00DA3D5D" w:rsidRDefault="00DA3D5D" w:rsidP="0048090A">
      <w:pPr>
        <w:pStyle w:val="Heading1"/>
        <w:ind w:left="0"/>
        <w:rPr>
          <w:noProof/>
        </w:rPr>
      </w:pPr>
    </w:p>
    <w:p w14:paraId="71D65CC0" w14:textId="47B115EE" w:rsidR="00DA3D5D" w:rsidRDefault="00DA3D5D" w:rsidP="0048090A">
      <w:pPr>
        <w:pStyle w:val="Heading1"/>
        <w:ind w:left="0"/>
        <w:rPr>
          <w:noProof/>
        </w:rPr>
      </w:pPr>
    </w:p>
    <w:p w14:paraId="6FA31FC1" w14:textId="77777777" w:rsidR="00DA3D5D" w:rsidRPr="00DA3D5D" w:rsidRDefault="00DA3D5D" w:rsidP="00DA3D5D"/>
    <w:p w14:paraId="2F3D4AE9" w14:textId="0C1DE492" w:rsidR="00DA3D5D" w:rsidRPr="0048090A" w:rsidRDefault="00DA3D5D" w:rsidP="0048090A">
      <w:pPr>
        <w:pStyle w:val="Heading1"/>
        <w:ind w:left="0"/>
        <w:rPr>
          <w:noProof/>
        </w:rPr>
      </w:pPr>
      <w:r w:rsidRPr="0048090A">
        <w:rPr>
          <w:noProof/>
        </w:rPr>
        <w:lastRenderedPageBreak/>
        <w:t>SECTION 1: INTRODUCTION TO THE NAO ROBOT</w:t>
      </w:r>
    </w:p>
    <w:p w14:paraId="0F2EA934" w14:textId="77777777" w:rsidR="00DA3D5D" w:rsidRDefault="00DA3D5D" w:rsidP="0048090A">
      <w:pPr>
        <w:ind w:left="0"/>
        <w:rPr>
          <w:sz w:val="28"/>
          <w:szCs w:val="28"/>
        </w:rPr>
      </w:pPr>
    </w:p>
    <w:p w14:paraId="1B2844B4" w14:textId="77777777" w:rsidR="00DA3D5D" w:rsidRDefault="00DA3D5D" w:rsidP="0048090A">
      <w:pPr>
        <w:pStyle w:val="Heading2"/>
        <w:ind w:left="0"/>
      </w:pPr>
      <w:r w:rsidRPr="0048090A">
        <w:t>1.1 WHAT IS NAO?</w:t>
      </w:r>
    </w:p>
    <w:p w14:paraId="72E05ACB" w14:textId="77777777" w:rsidR="00DA3D5D" w:rsidRDefault="00DA3D5D" w:rsidP="00573664">
      <w:pPr>
        <w:ind w:firstLine="720"/>
      </w:pPr>
      <w:r>
        <w:t xml:space="preserve">NAO is an autonomous, humanoid, fully programmable robot. NAO robots are capable of 25 degrees of freedom, and thanks to their humanoid nature and design, </w:t>
      </w:r>
      <w:proofErr w:type="gramStart"/>
      <w:r>
        <w:t>are able to</w:t>
      </w:r>
      <w:proofErr w:type="gramEnd"/>
      <w:r>
        <w:t xml:space="preserve"> walk around, adapt, and interact with their surrounding environment. Furthermore, NAO has 4 directional microphones, loudspeakers, and 2 cameras capable of filming and analyzing the robot’s environment, and human faces, for example. NAO is additionally capable of connecting to the internet by means of ethernet or Wi-Fi – this enables features such as http requests or big data analytics using the cloud. </w:t>
      </w:r>
    </w:p>
    <w:p w14:paraId="240820CC" w14:textId="77777777" w:rsidR="00DA3D5D" w:rsidRDefault="00DA3D5D" w:rsidP="00DA3D5D">
      <w:proofErr w:type="gramStart"/>
      <w:r>
        <w:t>All of</w:t>
      </w:r>
      <w:proofErr w:type="gramEnd"/>
      <w:r>
        <w:t xml:space="preserve"> these features add up to NAO’s capabilities essentially being limitless, it is truly up to the developer’s imagination to decide what the robot will eventually be capable of. Development for NAO can primarily be conducted in either Python or C++, though some other programming languages have small amounts of support as well (e.g. Java, </w:t>
      </w:r>
      <w:proofErr w:type="spellStart"/>
      <w:r>
        <w:t>MatLab</w:t>
      </w:r>
      <w:proofErr w:type="spellEnd"/>
      <w:r>
        <w:t>).</w:t>
      </w:r>
    </w:p>
    <w:p w14:paraId="66DF001C" w14:textId="77777777" w:rsidR="00DA3D5D" w:rsidRDefault="00DA3D5D" w:rsidP="00FC6345">
      <w:pPr>
        <w:ind w:firstLine="648"/>
      </w:pPr>
      <w:r>
        <w:t>Additional Specifications:</w:t>
      </w:r>
    </w:p>
    <w:p w14:paraId="14140F63" w14:textId="77777777" w:rsidR="00DA3D5D" w:rsidRDefault="00DA3D5D" w:rsidP="00CE6CC4">
      <w:pPr>
        <w:pStyle w:val="ListParagraph"/>
        <w:numPr>
          <w:ilvl w:val="0"/>
          <w:numId w:val="15"/>
        </w:numPr>
      </w:pPr>
      <w:r>
        <w:t>Dimensions: 22.6 x 10.8 x 12.2 inches (574 x 311 x 275 mm)</w:t>
      </w:r>
    </w:p>
    <w:p w14:paraId="609EFAF1" w14:textId="77777777" w:rsidR="00DA3D5D" w:rsidRDefault="00DA3D5D" w:rsidP="00CE6CC4">
      <w:pPr>
        <w:pStyle w:val="ListParagraph"/>
        <w:numPr>
          <w:ilvl w:val="0"/>
          <w:numId w:val="15"/>
        </w:numPr>
      </w:pPr>
      <w:r>
        <w:t>Weight: 12.08 pounds (5.48 kg)</w:t>
      </w:r>
    </w:p>
    <w:p w14:paraId="4E0DCF4F" w14:textId="77777777" w:rsidR="00DA3D5D" w:rsidRDefault="00DA3D5D" w:rsidP="00CE6CC4">
      <w:pPr>
        <w:pStyle w:val="ListParagraph"/>
        <w:numPr>
          <w:ilvl w:val="0"/>
          <w:numId w:val="15"/>
        </w:numPr>
      </w:pPr>
      <w:r>
        <w:t>Autonomous Battery Life: 60 minutes active use, 90 minutes stationary use</w:t>
      </w:r>
    </w:p>
    <w:p w14:paraId="02D6E8CA" w14:textId="77777777" w:rsidR="00DA3D5D" w:rsidRDefault="00DA3D5D" w:rsidP="00CE6CC4">
      <w:pPr>
        <w:pStyle w:val="ListParagraph"/>
        <w:numPr>
          <w:ilvl w:val="0"/>
          <w:numId w:val="15"/>
        </w:numPr>
      </w:pPr>
      <w:r>
        <w:t>Operating System: Linux-Based NAOqi 2.8 (Linux Distro: Gentoo)</w:t>
      </w:r>
    </w:p>
    <w:p w14:paraId="09AD2DC1" w14:textId="77777777" w:rsidR="00DA3D5D" w:rsidRDefault="00DA3D5D" w:rsidP="00CE6CC4">
      <w:pPr>
        <w:pStyle w:val="ListParagraph"/>
        <w:numPr>
          <w:ilvl w:val="0"/>
          <w:numId w:val="15"/>
        </w:numPr>
      </w:pPr>
      <w:r>
        <w:t>Processor: Intel Atom E3845 @ 1.91 GHz</w:t>
      </w:r>
    </w:p>
    <w:p w14:paraId="53C10A93" w14:textId="77777777" w:rsidR="00DA3D5D" w:rsidRDefault="00DA3D5D" w:rsidP="00CE6CC4">
      <w:pPr>
        <w:pStyle w:val="ListParagraph"/>
        <w:ind w:left="1440"/>
      </w:pPr>
    </w:p>
    <w:p w14:paraId="2FBF827C" w14:textId="77777777" w:rsidR="00DA3D5D" w:rsidRPr="0048090A" w:rsidRDefault="00DA3D5D" w:rsidP="0048090A">
      <w:pPr>
        <w:pStyle w:val="Heading2"/>
        <w:ind w:left="0"/>
      </w:pPr>
      <w:r w:rsidRPr="0048090A">
        <w:t>1.</w:t>
      </w:r>
      <w:r>
        <w:t>2</w:t>
      </w:r>
      <w:r w:rsidRPr="0048090A">
        <w:t xml:space="preserve"> WH</w:t>
      </w:r>
      <w:r>
        <w:t>o made</w:t>
      </w:r>
      <w:r w:rsidRPr="0048090A">
        <w:t xml:space="preserve"> NAO?</w:t>
      </w:r>
    </w:p>
    <w:p w14:paraId="60FD987A" w14:textId="77777777" w:rsidR="00DA3D5D" w:rsidRDefault="00DA3D5D" w:rsidP="0048090A">
      <w:r>
        <w:tab/>
        <w:t xml:space="preserve">The initial development of the NAO robot began as early as 2004. NAO was created by a French company known as Aldebaran, who was later acquired by  SoftBank Robotics, a company based out of Japan, in 2015. The first public version of the NAO robot was released in 2008, however the version this project will be focusing on (NAO v6, or NAO Next Gen) was released to the public in 2014. Aldebaran also created the “Choregraphe” software that a bulk of the development of custom modules for NAO are made in. </w:t>
      </w:r>
    </w:p>
    <w:p w14:paraId="45B7B887" w14:textId="77777777" w:rsidR="00DA3D5D" w:rsidRDefault="00DA3D5D" w:rsidP="00D817C3">
      <w:pPr>
        <w:spacing w:after="0"/>
        <w:ind w:left="0" w:right="0"/>
        <w:rPr>
          <w:rFonts w:ascii="Times New Roman" w:eastAsia="Times New Roman" w:hAnsi="Times New Roman" w:cs="Times New Roman"/>
          <w:kern w:val="0"/>
          <w:sz w:val="24"/>
          <w:szCs w:val="24"/>
          <w:lang w:eastAsia="en-US"/>
          <w14:ligatures w14:val="none"/>
        </w:rPr>
      </w:pPr>
    </w:p>
    <w:p w14:paraId="342EE504" w14:textId="77777777" w:rsidR="00DA3D5D" w:rsidRDefault="00DA3D5D" w:rsidP="00D817C3">
      <w:pPr>
        <w:spacing w:after="0"/>
        <w:ind w:left="0" w:right="0"/>
        <w:rPr>
          <w:rFonts w:ascii="Times New Roman" w:eastAsia="Times New Roman" w:hAnsi="Times New Roman" w:cs="Times New Roman"/>
          <w:kern w:val="0"/>
          <w:sz w:val="24"/>
          <w:szCs w:val="24"/>
          <w:lang w:eastAsia="en-US"/>
          <w14:ligatures w14:val="none"/>
        </w:rPr>
      </w:pPr>
    </w:p>
    <w:p w14:paraId="0614995B" w14:textId="77777777" w:rsidR="00DA3D5D" w:rsidRPr="006E589E" w:rsidRDefault="00DA3D5D" w:rsidP="00D817C3">
      <w:pPr>
        <w:spacing w:after="0"/>
        <w:ind w:left="0" w:right="0"/>
        <w:rPr>
          <w:rFonts w:ascii="Times New Roman" w:eastAsia="Times New Roman" w:hAnsi="Times New Roman" w:cs="Times New Roman"/>
          <w:kern w:val="0"/>
          <w:sz w:val="24"/>
          <w:szCs w:val="24"/>
          <w:lang w:eastAsia="en-US"/>
          <w14:ligatures w14:val="none"/>
        </w:rPr>
      </w:pPr>
    </w:p>
    <w:p w14:paraId="5F4BF5CC" w14:textId="77777777" w:rsidR="00DA3D5D" w:rsidRPr="00975009" w:rsidRDefault="00DA3D5D" w:rsidP="00975009">
      <w:pPr>
        <w:pStyle w:val="Heading1"/>
        <w:ind w:left="0"/>
        <w:rPr>
          <w:noProof/>
        </w:rPr>
      </w:pPr>
      <w:r w:rsidRPr="0048090A">
        <w:rPr>
          <w:noProof/>
        </w:rPr>
        <w:t>SECTION 2: NAO’s CAPABILITIES</w:t>
      </w:r>
    </w:p>
    <w:p w14:paraId="002186BA" w14:textId="77777777" w:rsidR="00DA3D5D" w:rsidRDefault="00DA3D5D" w:rsidP="0048090A">
      <w:pPr>
        <w:pStyle w:val="Heading2"/>
        <w:ind w:left="0"/>
      </w:pPr>
      <w:r>
        <w:t>2</w:t>
      </w:r>
      <w:r w:rsidRPr="0048090A">
        <w:t xml:space="preserve">.1 </w:t>
      </w:r>
      <w:r>
        <w:t>initial (pre-built) capabilities</w:t>
      </w:r>
    </w:p>
    <w:p w14:paraId="213A4B77" w14:textId="77777777" w:rsidR="00DA3D5D" w:rsidRDefault="00DA3D5D" w:rsidP="007B2553">
      <w:pPr>
        <w:ind w:firstLine="720"/>
      </w:pPr>
      <w:r>
        <w:t>The original capabilities of the NAO are put on the robot by subscribing to the Aldebaran “Basic Channel.” Official documentation on this channel lists and describes its capabilities.</w:t>
      </w:r>
      <w:r>
        <w:rPr>
          <w:rStyle w:val="FootnoteReference"/>
        </w:rPr>
        <w:footnoteReference w:id="1"/>
      </w:r>
      <w:r>
        <w:t xml:space="preserve">  Below is a small table listing some of the pre-built phrases that NAO can respond to, most of which are available in English, French, and Japanese Language settings.</w:t>
      </w:r>
    </w:p>
    <w:tbl>
      <w:tblPr>
        <w:tblStyle w:val="TableGrid"/>
        <w:tblW w:w="0" w:type="auto"/>
        <w:tblInd w:w="1440" w:type="dxa"/>
        <w:tblLook w:val="04A0" w:firstRow="1" w:lastRow="0" w:firstColumn="1" w:lastColumn="0" w:noHBand="0" w:noVBand="1"/>
      </w:tblPr>
      <w:tblGrid>
        <w:gridCol w:w="2592"/>
        <w:gridCol w:w="2659"/>
        <w:gridCol w:w="2659"/>
      </w:tblGrid>
      <w:tr w:rsidR="00DA3D5D" w:rsidRPr="00C51B0C" w14:paraId="46B398CB" w14:textId="77777777" w:rsidTr="00C51B0C">
        <w:tc>
          <w:tcPr>
            <w:tcW w:w="2592" w:type="dxa"/>
          </w:tcPr>
          <w:p w14:paraId="546DC90E" w14:textId="77777777" w:rsidR="00DA3D5D" w:rsidRPr="00C51B0C" w:rsidRDefault="00DA3D5D" w:rsidP="00C51B0C">
            <w:r w:rsidRPr="00C51B0C">
              <w:lastRenderedPageBreak/>
              <w:t>“How are you?”</w:t>
            </w:r>
          </w:p>
        </w:tc>
        <w:tc>
          <w:tcPr>
            <w:tcW w:w="2659" w:type="dxa"/>
          </w:tcPr>
          <w:p w14:paraId="12C7087D" w14:textId="77777777" w:rsidR="00DA3D5D" w:rsidRPr="00C51B0C" w:rsidRDefault="00DA3D5D" w:rsidP="00C51B0C">
            <w:r w:rsidRPr="00C51B0C">
              <w:t>“Can you say goodbye?”</w:t>
            </w:r>
          </w:p>
        </w:tc>
        <w:tc>
          <w:tcPr>
            <w:tcW w:w="2659" w:type="dxa"/>
          </w:tcPr>
          <w:p w14:paraId="789D542F" w14:textId="77777777" w:rsidR="00DA3D5D" w:rsidRPr="00C51B0C" w:rsidRDefault="00DA3D5D" w:rsidP="00C51B0C">
            <w:r w:rsidRPr="00C51B0C">
              <w:t>“What can you do?”</w:t>
            </w:r>
          </w:p>
        </w:tc>
      </w:tr>
      <w:tr w:rsidR="00DA3D5D" w:rsidRPr="00C51B0C" w14:paraId="1C5B10AD" w14:textId="77777777" w:rsidTr="00C51B0C">
        <w:tc>
          <w:tcPr>
            <w:tcW w:w="2592" w:type="dxa"/>
          </w:tcPr>
          <w:p w14:paraId="72F97830" w14:textId="77777777" w:rsidR="00DA3D5D" w:rsidRPr="00C51B0C" w:rsidRDefault="00DA3D5D" w:rsidP="00C51B0C">
            <w:r w:rsidRPr="00C51B0C">
              <w:t>“Tell me all you can do.”</w:t>
            </w:r>
          </w:p>
        </w:tc>
        <w:tc>
          <w:tcPr>
            <w:tcW w:w="2659" w:type="dxa"/>
          </w:tcPr>
          <w:p w14:paraId="6784BE79" w14:textId="77777777" w:rsidR="00DA3D5D" w:rsidRPr="00C51B0C" w:rsidRDefault="00DA3D5D" w:rsidP="00C51B0C">
            <w:r w:rsidRPr="00C51B0C">
              <w:t>“How do I install an application?”</w:t>
            </w:r>
          </w:p>
        </w:tc>
        <w:tc>
          <w:tcPr>
            <w:tcW w:w="2659" w:type="dxa"/>
          </w:tcPr>
          <w:p w14:paraId="6A8C1DAB" w14:textId="77777777" w:rsidR="00DA3D5D" w:rsidRPr="00C51B0C" w:rsidRDefault="00DA3D5D" w:rsidP="00C51B0C">
            <w:r w:rsidRPr="00C51B0C">
              <w:t>“How do I start an application?”</w:t>
            </w:r>
          </w:p>
        </w:tc>
      </w:tr>
      <w:tr w:rsidR="00DA3D5D" w:rsidRPr="00C51B0C" w14:paraId="0B8CA810" w14:textId="77777777" w:rsidTr="00C51B0C">
        <w:tc>
          <w:tcPr>
            <w:tcW w:w="2592" w:type="dxa"/>
          </w:tcPr>
          <w:p w14:paraId="6C9B715F" w14:textId="77777777" w:rsidR="00DA3D5D" w:rsidRPr="00C51B0C" w:rsidRDefault="00DA3D5D" w:rsidP="00C51B0C">
            <w:r w:rsidRPr="00C51B0C">
              <w:t>“What did I say?”</w:t>
            </w:r>
          </w:p>
        </w:tc>
        <w:tc>
          <w:tcPr>
            <w:tcW w:w="2659" w:type="dxa"/>
          </w:tcPr>
          <w:p w14:paraId="22593004" w14:textId="77777777" w:rsidR="00DA3D5D" w:rsidRPr="00C51B0C" w:rsidRDefault="00DA3D5D" w:rsidP="00C51B0C">
            <w:r w:rsidRPr="00C51B0C">
              <w:t>“Can you repeat please?”</w:t>
            </w:r>
          </w:p>
        </w:tc>
        <w:tc>
          <w:tcPr>
            <w:tcW w:w="2659" w:type="dxa"/>
          </w:tcPr>
          <w:p w14:paraId="5293CF83" w14:textId="77777777" w:rsidR="00DA3D5D" w:rsidRPr="00C51B0C" w:rsidRDefault="00DA3D5D" w:rsidP="00C51B0C">
            <w:r>
              <w:t>“</w:t>
            </w:r>
            <w:r w:rsidRPr="00C51B0C">
              <w:t>What is your IP address?”</w:t>
            </w:r>
          </w:p>
        </w:tc>
      </w:tr>
      <w:tr w:rsidR="00DA3D5D" w:rsidRPr="00C51B0C" w14:paraId="49B57636" w14:textId="77777777" w:rsidTr="00C51B0C">
        <w:tc>
          <w:tcPr>
            <w:tcW w:w="2592" w:type="dxa"/>
          </w:tcPr>
          <w:p w14:paraId="2E182EA0" w14:textId="77777777" w:rsidR="00DA3D5D" w:rsidRPr="00C51B0C" w:rsidRDefault="00DA3D5D" w:rsidP="00C51B0C">
            <w:r w:rsidRPr="00C51B0C">
              <w:t>“Are you connected to Internet?”</w:t>
            </w:r>
          </w:p>
        </w:tc>
        <w:tc>
          <w:tcPr>
            <w:tcW w:w="2659" w:type="dxa"/>
          </w:tcPr>
          <w:p w14:paraId="70C18E88" w14:textId="77777777" w:rsidR="00DA3D5D" w:rsidRPr="00C51B0C" w:rsidRDefault="00DA3D5D" w:rsidP="00C51B0C">
            <w:r w:rsidRPr="00C51B0C">
              <w:t>“What languages so you speak?</w:t>
            </w:r>
          </w:p>
        </w:tc>
        <w:tc>
          <w:tcPr>
            <w:tcW w:w="2659" w:type="dxa"/>
          </w:tcPr>
          <w:p w14:paraId="4C85F283" w14:textId="77777777" w:rsidR="00DA3D5D" w:rsidRPr="00C51B0C" w:rsidRDefault="00DA3D5D" w:rsidP="00C51B0C">
            <w:r w:rsidRPr="00C51B0C">
              <w:t>“Speak French.”</w:t>
            </w:r>
          </w:p>
        </w:tc>
      </w:tr>
      <w:tr w:rsidR="00DA3D5D" w:rsidRPr="00C51B0C" w14:paraId="4AB7D228" w14:textId="77777777" w:rsidTr="00C51B0C">
        <w:tc>
          <w:tcPr>
            <w:tcW w:w="2592" w:type="dxa"/>
          </w:tcPr>
          <w:p w14:paraId="5184E1AA" w14:textId="77777777" w:rsidR="00DA3D5D" w:rsidRPr="00C51B0C" w:rsidRDefault="00DA3D5D" w:rsidP="00C51B0C">
            <w:r w:rsidRPr="00C51B0C">
              <w:t>“Can you speak French?”</w:t>
            </w:r>
          </w:p>
        </w:tc>
        <w:tc>
          <w:tcPr>
            <w:tcW w:w="2659" w:type="dxa"/>
          </w:tcPr>
          <w:p w14:paraId="71D20DBF" w14:textId="77777777" w:rsidR="00DA3D5D" w:rsidRPr="00C51B0C" w:rsidRDefault="00DA3D5D" w:rsidP="00C51B0C">
            <w:r w:rsidRPr="00C51B0C">
              <w:t>“Speak Japanese.”</w:t>
            </w:r>
          </w:p>
        </w:tc>
        <w:tc>
          <w:tcPr>
            <w:tcW w:w="2659" w:type="dxa"/>
          </w:tcPr>
          <w:p w14:paraId="2266542C" w14:textId="77777777" w:rsidR="00DA3D5D" w:rsidRPr="00C51B0C" w:rsidRDefault="00DA3D5D" w:rsidP="00C51B0C">
            <w:r w:rsidRPr="00C51B0C">
              <w:t>“Speak Chinese”</w:t>
            </w:r>
          </w:p>
        </w:tc>
      </w:tr>
      <w:tr w:rsidR="00DA3D5D" w:rsidRPr="00C51B0C" w14:paraId="3D3B7151" w14:textId="77777777" w:rsidTr="00C51B0C">
        <w:tc>
          <w:tcPr>
            <w:tcW w:w="2592" w:type="dxa"/>
          </w:tcPr>
          <w:p w14:paraId="09062EE3" w14:textId="77777777" w:rsidR="00DA3D5D" w:rsidRPr="00C51B0C" w:rsidRDefault="00DA3D5D" w:rsidP="00C51B0C">
            <w:r w:rsidRPr="00C51B0C">
              <w:t>“Can you speak Chinese”</w:t>
            </w:r>
          </w:p>
        </w:tc>
        <w:tc>
          <w:tcPr>
            <w:tcW w:w="2659" w:type="dxa"/>
          </w:tcPr>
          <w:p w14:paraId="4D417296" w14:textId="77777777" w:rsidR="00DA3D5D" w:rsidRPr="00C51B0C" w:rsidRDefault="00DA3D5D" w:rsidP="00C51B0C">
            <w:r w:rsidRPr="00C51B0C">
              <w:t>“Speak softer”</w:t>
            </w:r>
          </w:p>
        </w:tc>
        <w:tc>
          <w:tcPr>
            <w:tcW w:w="2659" w:type="dxa"/>
          </w:tcPr>
          <w:p w14:paraId="62D5C034" w14:textId="77777777" w:rsidR="00DA3D5D" w:rsidRPr="00C51B0C" w:rsidRDefault="00DA3D5D" w:rsidP="00C51B0C">
            <w:r w:rsidRPr="00C51B0C">
              <w:t>“Speak louder”</w:t>
            </w:r>
          </w:p>
        </w:tc>
      </w:tr>
      <w:tr w:rsidR="00DA3D5D" w:rsidRPr="00C51B0C" w14:paraId="59C61E5B" w14:textId="77777777" w:rsidTr="00C51B0C">
        <w:tc>
          <w:tcPr>
            <w:tcW w:w="2592" w:type="dxa"/>
          </w:tcPr>
          <w:p w14:paraId="2C7715E1" w14:textId="77777777" w:rsidR="00DA3D5D" w:rsidRPr="00C51B0C" w:rsidRDefault="00DA3D5D" w:rsidP="00C51B0C">
            <w:r w:rsidRPr="00C51B0C">
              <w:t>“Can you stand up?”</w:t>
            </w:r>
          </w:p>
        </w:tc>
        <w:tc>
          <w:tcPr>
            <w:tcW w:w="2659" w:type="dxa"/>
          </w:tcPr>
          <w:p w14:paraId="6F8F3054" w14:textId="77777777" w:rsidR="00DA3D5D" w:rsidRPr="00C51B0C" w:rsidRDefault="00DA3D5D" w:rsidP="00C51B0C">
            <w:r w:rsidRPr="00C51B0C">
              <w:t>“Can you sit down?”</w:t>
            </w:r>
          </w:p>
        </w:tc>
        <w:tc>
          <w:tcPr>
            <w:tcW w:w="2659" w:type="dxa"/>
          </w:tcPr>
          <w:p w14:paraId="633DED51" w14:textId="77777777" w:rsidR="00DA3D5D" w:rsidRPr="00C51B0C" w:rsidRDefault="00DA3D5D" w:rsidP="00C51B0C">
            <w:r w:rsidRPr="00C51B0C">
              <w:t>“Crouch.”</w:t>
            </w:r>
          </w:p>
        </w:tc>
      </w:tr>
      <w:tr w:rsidR="00DA3D5D" w:rsidRPr="00C51B0C" w14:paraId="345CB411" w14:textId="77777777" w:rsidTr="00C51B0C">
        <w:tc>
          <w:tcPr>
            <w:tcW w:w="2592" w:type="dxa"/>
          </w:tcPr>
          <w:p w14:paraId="20877269" w14:textId="77777777" w:rsidR="00DA3D5D" w:rsidRPr="00C51B0C" w:rsidRDefault="00DA3D5D" w:rsidP="00C51B0C">
            <w:r w:rsidRPr="00C51B0C">
              <w:t>“Lay down”</w:t>
            </w:r>
          </w:p>
        </w:tc>
        <w:tc>
          <w:tcPr>
            <w:tcW w:w="2659" w:type="dxa"/>
          </w:tcPr>
          <w:p w14:paraId="073CE876" w14:textId="77777777" w:rsidR="00DA3D5D" w:rsidRPr="00C51B0C" w:rsidRDefault="00DA3D5D" w:rsidP="00C51B0C">
            <w:r w:rsidRPr="00C51B0C">
              <w:t xml:space="preserve">“Lift your </w:t>
            </w:r>
            <w:r>
              <w:t xml:space="preserve">right </w:t>
            </w:r>
            <w:r w:rsidRPr="00C51B0C">
              <w:t>arm”</w:t>
            </w:r>
          </w:p>
        </w:tc>
        <w:tc>
          <w:tcPr>
            <w:tcW w:w="2659" w:type="dxa"/>
          </w:tcPr>
          <w:p w14:paraId="46AEA0D4" w14:textId="77777777" w:rsidR="00DA3D5D" w:rsidRPr="00C51B0C" w:rsidRDefault="00DA3D5D" w:rsidP="00C51B0C">
            <w:r w:rsidRPr="00C51B0C">
              <w:t>“Lay down on your back”</w:t>
            </w:r>
          </w:p>
        </w:tc>
      </w:tr>
      <w:tr w:rsidR="00DA3D5D" w:rsidRPr="00C51B0C" w14:paraId="473D175B" w14:textId="77777777" w:rsidTr="00C51B0C">
        <w:tc>
          <w:tcPr>
            <w:tcW w:w="2592" w:type="dxa"/>
          </w:tcPr>
          <w:p w14:paraId="6374BBDA" w14:textId="77777777" w:rsidR="00DA3D5D" w:rsidRPr="00C51B0C" w:rsidRDefault="00DA3D5D" w:rsidP="00C51B0C">
            <w:r w:rsidRPr="00C51B0C">
              <w:t>“Lay down on your belly.”</w:t>
            </w:r>
          </w:p>
        </w:tc>
        <w:tc>
          <w:tcPr>
            <w:tcW w:w="2659" w:type="dxa"/>
          </w:tcPr>
          <w:p w14:paraId="10578592" w14:textId="77777777" w:rsidR="00DA3D5D" w:rsidRPr="00C51B0C" w:rsidRDefault="00DA3D5D" w:rsidP="00C51B0C">
            <w:r w:rsidRPr="00C51B0C">
              <w:t>“Stop Looking at me”</w:t>
            </w:r>
          </w:p>
        </w:tc>
        <w:tc>
          <w:tcPr>
            <w:tcW w:w="2659" w:type="dxa"/>
          </w:tcPr>
          <w:p w14:paraId="08ABF0AF" w14:textId="77777777" w:rsidR="00DA3D5D" w:rsidRPr="00C51B0C" w:rsidRDefault="00DA3D5D" w:rsidP="00C51B0C">
            <w:r w:rsidRPr="00C51B0C">
              <w:t>“What is your name?”</w:t>
            </w:r>
          </w:p>
        </w:tc>
      </w:tr>
      <w:tr w:rsidR="00DA3D5D" w:rsidRPr="00C51B0C" w14:paraId="48495144" w14:textId="77777777" w:rsidTr="00C51B0C">
        <w:tc>
          <w:tcPr>
            <w:tcW w:w="2592" w:type="dxa"/>
          </w:tcPr>
          <w:p w14:paraId="0DB5D73A" w14:textId="77777777" w:rsidR="00DA3D5D" w:rsidRPr="00C51B0C" w:rsidRDefault="00DA3D5D" w:rsidP="00C51B0C">
            <w:r w:rsidRPr="00C51B0C">
              <w:t>“Introduce yourself”</w:t>
            </w:r>
          </w:p>
        </w:tc>
        <w:tc>
          <w:tcPr>
            <w:tcW w:w="2659" w:type="dxa"/>
          </w:tcPr>
          <w:p w14:paraId="140E8565" w14:textId="77777777" w:rsidR="00DA3D5D" w:rsidRPr="00C51B0C" w:rsidRDefault="00DA3D5D" w:rsidP="00C51B0C">
            <w:r>
              <w:t>“How much do you weigh?”</w:t>
            </w:r>
          </w:p>
        </w:tc>
        <w:tc>
          <w:tcPr>
            <w:tcW w:w="2659" w:type="dxa"/>
          </w:tcPr>
          <w:p w14:paraId="0C202573" w14:textId="77777777" w:rsidR="00DA3D5D" w:rsidRPr="00C51B0C" w:rsidRDefault="00DA3D5D" w:rsidP="00C51B0C">
            <w:r w:rsidRPr="00C51B0C">
              <w:t>“How tall are you?”</w:t>
            </w:r>
          </w:p>
        </w:tc>
      </w:tr>
    </w:tbl>
    <w:p w14:paraId="3FBF8927" w14:textId="77777777" w:rsidR="00DA3D5D" w:rsidRDefault="00DA3D5D" w:rsidP="006111F3">
      <w:pPr>
        <w:ind w:left="0"/>
      </w:pPr>
    </w:p>
    <w:p w14:paraId="31FD62C7" w14:textId="77777777" w:rsidR="00DA3D5D" w:rsidRPr="0048090A" w:rsidRDefault="00DA3D5D" w:rsidP="0048090A">
      <w:pPr>
        <w:pStyle w:val="Heading2"/>
        <w:ind w:left="0"/>
      </w:pPr>
      <w:r>
        <w:t>2</w:t>
      </w:r>
      <w:r w:rsidRPr="0048090A">
        <w:t>.</w:t>
      </w:r>
      <w:r>
        <w:t>2</w:t>
      </w:r>
      <w:r w:rsidRPr="0048090A">
        <w:t xml:space="preserve"> </w:t>
      </w:r>
      <w:r>
        <w:t>verbal responses (q&amp;a)</w:t>
      </w:r>
    </w:p>
    <w:p w14:paraId="60C33C51" w14:textId="77777777" w:rsidR="00DA3D5D" w:rsidRDefault="00DA3D5D" w:rsidP="00EE7A9B">
      <w:pPr>
        <w:pStyle w:val="Heading9"/>
      </w:pPr>
      <w:r>
        <w:t>can you do my homework?</w:t>
      </w:r>
    </w:p>
    <w:p w14:paraId="3CEDC8F7" w14:textId="77777777" w:rsidR="00DA3D5D" w:rsidRDefault="00DA3D5D" w:rsidP="00EE7A9B">
      <w:r>
        <w:tab/>
        <w:t>Verbal queues:</w:t>
      </w:r>
    </w:p>
    <w:p w14:paraId="094387E5" w14:textId="77777777" w:rsidR="00DA3D5D" w:rsidRDefault="00DA3D5D" w:rsidP="00EE7A9B">
      <w:pPr>
        <w:pStyle w:val="ListParagraph"/>
        <w:numPr>
          <w:ilvl w:val="0"/>
          <w:numId w:val="3"/>
        </w:numPr>
      </w:pPr>
      <w:r>
        <w:t>“Can you do my homework?”</w:t>
      </w:r>
    </w:p>
    <w:p w14:paraId="7EC11FB3" w14:textId="77777777" w:rsidR="00DA3D5D" w:rsidRDefault="00DA3D5D" w:rsidP="00EE7A9B">
      <w:pPr>
        <w:pStyle w:val="ListParagraph"/>
        <w:numPr>
          <w:ilvl w:val="0"/>
          <w:numId w:val="3"/>
        </w:numPr>
      </w:pPr>
      <w:r>
        <w:t>“Can you do my work?”</w:t>
      </w:r>
    </w:p>
    <w:p w14:paraId="51EA091E" w14:textId="77777777" w:rsidR="00DA3D5D" w:rsidRDefault="00DA3D5D" w:rsidP="00EE7A9B">
      <w:pPr>
        <w:pStyle w:val="ListParagraph"/>
        <w:numPr>
          <w:ilvl w:val="0"/>
          <w:numId w:val="3"/>
        </w:numPr>
      </w:pPr>
      <w:r>
        <w:t>“Can you do my math homework?”</w:t>
      </w:r>
    </w:p>
    <w:p w14:paraId="1A6C9DBD" w14:textId="77777777" w:rsidR="00DA3D5D" w:rsidRDefault="00DA3D5D" w:rsidP="00EE7A9B">
      <w:pPr>
        <w:pStyle w:val="ListParagraph"/>
        <w:numPr>
          <w:ilvl w:val="0"/>
          <w:numId w:val="3"/>
        </w:numPr>
      </w:pPr>
      <w:r>
        <w:t>“Can you do my Computer Science homework?”</w:t>
      </w:r>
    </w:p>
    <w:p w14:paraId="53EC2D55" w14:textId="77777777" w:rsidR="00DA3D5D" w:rsidRDefault="00DA3D5D" w:rsidP="00EE7A9B">
      <w:pPr>
        <w:pStyle w:val="ListParagraph"/>
        <w:numPr>
          <w:ilvl w:val="0"/>
          <w:numId w:val="3"/>
        </w:numPr>
      </w:pPr>
      <w:r>
        <w:t>Can you do my CS homework?”</w:t>
      </w:r>
    </w:p>
    <w:p w14:paraId="2693EF45" w14:textId="77777777" w:rsidR="00DA3D5D" w:rsidRDefault="00DA3D5D" w:rsidP="00EE7A9B">
      <w:pPr>
        <w:pStyle w:val="ListParagraph"/>
        <w:numPr>
          <w:ilvl w:val="0"/>
          <w:numId w:val="3"/>
        </w:numPr>
      </w:pPr>
      <w:r>
        <w:t>“Can you code for me?”</w:t>
      </w:r>
    </w:p>
    <w:p w14:paraId="144EF84B" w14:textId="77777777" w:rsidR="00DA3D5D" w:rsidRDefault="00DA3D5D" w:rsidP="00EE7A9B">
      <w:pPr>
        <w:pStyle w:val="ListParagraph"/>
        <w:numPr>
          <w:ilvl w:val="0"/>
          <w:numId w:val="3"/>
        </w:numPr>
      </w:pPr>
      <w:r>
        <w:t>“Can you do my lab for me?”</w:t>
      </w:r>
    </w:p>
    <w:p w14:paraId="34982100" w14:textId="77777777" w:rsidR="00DA3D5D" w:rsidRDefault="00DA3D5D" w:rsidP="00EE7A9B">
      <w:pPr>
        <w:ind w:left="720"/>
      </w:pPr>
      <w:r>
        <w:t>Description: NAO will respond by telling the user that they should do their own work!</w:t>
      </w:r>
    </w:p>
    <w:p w14:paraId="4B36C8FA" w14:textId="77777777" w:rsidR="00DA3D5D" w:rsidRDefault="00DA3D5D" w:rsidP="00451C44">
      <w:pPr>
        <w:pStyle w:val="Heading9"/>
      </w:pPr>
    </w:p>
    <w:p w14:paraId="0FC8FFB5" w14:textId="77777777" w:rsidR="00DA3D5D" w:rsidRDefault="00DA3D5D" w:rsidP="00451C44">
      <w:pPr>
        <w:pStyle w:val="Heading9"/>
      </w:pPr>
      <w:r>
        <w:t>Developers</w:t>
      </w:r>
    </w:p>
    <w:p w14:paraId="2D0670E9" w14:textId="77777777" w:rsidR="00DA3D5D" w:rsidRDefault="00DA3D5D" w:rsidP="00451C44">
      <w:r>
        <w:tab/>
        <w:t>Verbal queues:</w:t>
      </w:r>
    </w:p>
    <w:p w14:paraId="6B267049" w14:textId="77777777" w:rsidR="00DA3D5D" w:rsidRDefault="00DA3D5D" w:rsidP="00AE546B">
      <w:pPr>
        <w:pStyle w:val="ListParagraph"/>
        <w:numPr>
          <w:ilvl w:val="0"/>
          <w:numId w:val="3"/>
        </w:numPr>
      </w:pPr>
      <w:r>
        <w:t>“Who is developing your programs?”</w:t>
      </w:r>
    </w:p>
    <w:p w14:paraId="3CAE91F6" w14:textId="77777777" w:rsidR="00DA3D5D" w:rsidRDefault="00DA3D5D" w:rsidP="00AE546B">
      <w:pPr>
        <w:pStyle w:val="ListParagraph"/>
        <w:numPr>
          <w:ilvl w:val="0"/>
          <w:numId w:val="3"/>
        </w:numPr>
      </w:pPr>
      <w:r>
        <w:t>“Who is working on you?”</w:t>
      </w:r>
    </w:p>
    <w:p w14:paraId="10226482" w14:textId="77777777" w:rsidR="00DA3D5D" w:rsidRDefault="00DA3D5D" w:rsidP="00AE546B">
      <w:pPr>
        <w:pStyle w:val="ListParagraph"/>
        <w:numPr>
          <w:ilvl w:val="0"/>
          <w:numId w:val="3"/>
        </w:numPr>
      </w:pPr>
      <w:r>
        <w:t>“Who is in the capstone project?”</w:t>
      </w:r>
    </w:p>
    <w:p w14:paraId="12769669" w14:textId="77777777" w:rsidR="00DA3D5D" w:rsidRDefault="00DA3D5D" w:rsidP="00451C44">
      <w:pPr>
        <w:ind w:left="720"/>
      </w:pPr>
      <w:r>
        <w:t>Description: NAO will list the team members of the AriGato capstone project.</w:t>
      </w:r>
    </w:p>
    <w:p w14:paraId="0B08D047" w14:textId="6C2AF44E" w:rsidR="00DA3D5D" w:rsidRDefault="00DA3D5D" w:rsidP="00DA3D5D">
      <w:pPr>
        <w:pStyle w:val="Heading9"/>
        <w:ind w:left="0"/>
      </w:pPr>
    </w:p>
    <w:p w14:paraId="46EB3D3C" w14:textId="77777777" w:rsidR="00DA3D5D" w:rsidRPr="00DA3D5D" w:rsidRDefault="00DA3D5D" w:rsidP="00DA3D5D"/>
    <w:p w14:paraId="2602D973" w14:textId="23CD036A" w:rsidR="00DA3D5D" w:rsidRDefault="00DA3D5D" w:rsidP="000A1592">
      <w:pPr>
        <w:pStyle w:val="Heading9"/>
      </w:pPr>
      <w:r>
        <w:lastRenderedPageBreak/>
        <w:t>favorite class</w:t>
      </w:r>
    </w:p>
    <w:p w14:paraId="565CCE71" w14:textId="77777777" w:rsidR="00DA3D5D" w:rsidRDefault="00DA3D5D" w:rsidP="000A1592">
      <w:r>
        <w:tab/>
        <w:t>Verbal queues:</w:t>
      </w:r>
    </w:p>
    <w:p w14:paraId="4168B1B2" w14:textId="77777777" w:rsidR="00DA3D5D" w:rsidRDefault="00DA3D5D" w:rsidP="000A1592">
      <w:pPr>
        <w:pStyle w:val="ListParagraph"/>
        <w:numPr>
          <w:ilvl w:val="0"/>
          <w:numId w:val="4"/>
        </w:numPr>
      </w:pPr>
      <w:r>
        <w:t>“What is your favorite class?”</w:t>
      </w:r>
    </w:p>
    <w:p w14:paraId="6875E209" w14:textId="77777777" w:rsidR="00DA3D5D" w:rsidRDefault="00DA3D5D" w:rsidP="000A1592">
      <w:pPr>
        <w:pStyle w:val="ListParagraph"/>
        <w:numPr>
          <w:ilvl w:val="0"/>
          <w:numId w:val="4"/>
        </w:numPr>
      </w:pPr>
      <w:r>
        <w:t>“What is your favorite C.S. class?”</w:t>
      </w:r>
    </w:p>
    <w:p w14:paraId="0D6D7473" w14:textId="77777777" w:rsidR="00DA3D5D" w:rsidRDefault="00DA3D5D" w:rsidP="000A1592">
      <w:pPr>
        <w:pStyle w:val="ListParagraph"/>
        <w:numPr>
          <w:ilvl w:val="0"/>
          <w:numId w:val="4"/>
        </w:numPr>
      </w:pPr>
      <w:r>
        <w:t>“What is your favorite class at C.W.U.?”</w:t>
      </w:r>
    </w:p>
    <w:p w14:paraId="3B1918F3" w14:textId="77777777" w:rsidR="00DA3D5D" w:rsidRDefault="00DA3D5D" w:rsidP="009F379E">
      <w:pPr>
        <w:ind w:left="0"/>
      </w:pPr>
      <w:r>
        <w:tab/>
        <w:t>Description: NAO will respond with his favorite computer science class.</w:t>
      </w:r>
    </w:p>
    <w:p w14:paraId="4CDEEC75" w14:textId="77777777" w:rsidR="00DA3D5D" w:rsidRDefault="00DA3D5D" w:rsidP="009F379E">
      <w:pPr>
        <w:ind w:left="0"/>
      </w:pPr>
    </w:p>
    <w:p w14:paraId="1F22179A" w14:textId="77777777" w:rsidR="00DA3D5D" w:rsidRDefault="00DA3D5D" w:rsidP="006175C6">
      <w:pPr>
        <w:pStyle w:val="Heading9"/>
      </w:pPr>
      <w:r>
        <w:t>favorite color</w:t>
      </w:r>
    </w:p>
    <w:p w14:paraId="79F03347" w14:textId="77777777" w:rsidR="00DA3D5D" w:rsidRDefault="00DA3D5D" w:rsidP="006175C6">
      <w:r>
        <w:tab/>
        <w:t>Verbal queues:</w:t>
      </w:r>
    </w:p>
    <w:p w14:paraId="0EEC1DD0" w14:textId="77777777" w:rsidR="00DA3D5D" w:rsidRDefault="00DA3D5D" w:rsidP="006175C6">
      <w:pPr>
        <w:pStyle w:val="ListParagraph"/>
        <w:numPr>
          <w:ilvl w:val="0"/>
          <w:numId w:val="4"/>
        </w:numPr>
      </w:pPr>
      <w:r>
        <w:t>“Do you like any colors?”</w:t>
      </w:r>
    </w:p>
    <w:p w14:paraId="13406126" w14:textId="77777777" w:rsidR="00DA3D5D" w:rsidRDefault="00DA3D5D" w:rsidP="006175C6">
      <w:pPr>
        <w:pStyle w:val="ListParagraph"/>
        <w:numPr>
          <w:ilvl w:val="0"/>
          <w:numId w:val="4"/>
        </w:numPr>
      </w:pPr>
      <w:r>
        <w:t>“Do you have a favorite color?”</w:t>
      </w:r>
    </w:p>
    <w:p w14:paraId="27DBA534" w14:textId="77777777" w:rsidR="00DA3D5D" w:rsidRDefault="00DA3D5D" w:rsidP="006175C6">
      <w:pPr>
        <w:pStyle w:val="ListParagraph"/>
        <w:numPr>
          <w:ilvl w:val="0"/>
          <w:numId w:val="4"/>
        </w:numPr>
      </w:pPr>
      <w:r>
        <w:t>“What is your favorite color?”</w:t>
      </w:r>
    </w:p>
    <w:p w14:paraId="305D90C9" w14:textId="77777777" w:rsidR="00DA3D5D" w:rsidRDefault="00DA3D5D" w:rsidP="009F379E">
      <w:pPr>
        <w:ind w:left="0"/>
      </w:pPr>
      <w:r>
        <w:tab/>
        <w:t>Description: NAO will respond with his favorite color.</w:t>
      </w:r>
    </w:p>
    <w:p w14:paraId="10884125" w14:textId="77777777" w:rsidR="00DA3D5D" w:rsidRDefault="00DA3D5D" w:rsidP="009F379E">
      <w:pPr>
        <w:ind w:left="0"/>
      </w:pPr>
    </w:p>
    <w:p w14:paraId="5637DEEA" w14:textId="77777777" w:rsidR="00DA3D5D" w:rsidRDefault="00DA3D5D" w:rsidP="000A1592">
      <w:pPr>
        <w:pStyle w:val="Heading9"/>
      </w:pPr>
      <w:r>
        <w:t>favorite professor</w:t>
      </w:r>
    </w:p>
    <w:p w14:paraId="386F92DF" w14:textId="77777777" w:rsidR="00DA3D5D" w:rsidRDefault="00DA3D5D" w:rsidP="000A1592">
      <w:r>
        <w:tab/>
        <w:t>Verbal queues:</w:t>
      </w:r>
    </w:p>
    <w:p w14:paraId="2B624303" w14:textId="77777777" w:rsidR="00DA3D5D" w:rsidRDefault="00DA3D5D" w:rsidP="000A1592">
      <w:pPr>
        <w:pStyle w:val="ListParagraph"/>
        <w:numPr>
          <w:ilvl w:val="0"/>
          <w:numId w:val="4"/>
        </w:numPr>
      </w:pPr>
      <w:r>
        <w:t>“Who is your favorite professor?”</w:t>
      </w:r>
    </w:p>
    <w:p w14:paraId="73B1A74C" w14:textId="77777777" w:rsidR="00DA3D5D" w:rsidRDefault="00DA3D5D" w:rsidP="000A1592">
      <w:pPr>
        <w:pStyle w:val="ListParagraph"/>
        <w:numPr>
          <w:ilvl w:val="0"/>
          <w:numId w:val="4"/>
        </w:numPr>
      </w:pPr>
      <w:r>
        <w:t>“Do you know any professors?”</w:t>
      </w:r>
    </w:p>
    <w:p w14:paraId="016C0D51" w14:textId="77777777" w:rsidR="00DA3D5D" w:rsidRDefault="00DA3D5D" w:rsidP="00702BC6">
      <w:pPr>
        <w:ind w:left="720"/>
      </w:pPr>
      <w:r>
        <w:t>Description: NAO will respond stating that his favorite professor is the AriGato group’s amazing supervisor, Dr. Davendra!!</w:t>
      </w:r>
    </w:p>
    <w:p w14:paraId="294795E6" w14:textId="77777777" w:rsidR="00DA3D5D" w:rsidRDefault="00DA3D5D" w:rsidP="00702BC6">
      <w:pPr>
        <w:ind w:left="720"/>
      </w:pPr>
    </w:p>
    <w:p w14:paraId="3A4E583F" w14:textId="77777777" w:rsidR="00DA3D5D" w:rsidRDefault="00DA3D5D" w:rsidP="000A1637">
      <w:pPr>
        <w:pStyle w:val="Heading9"/>
      </w:pPr>
      <w:r>
        <w:t>favorite song</w:t>
      </w:r>
    </w:p>
    <w:p w14:paraId="6A9C36FF" w14:textId="77777777" w:rsidR="00DA3D5D" w:rsidRDefault="00DA3D5D" w:rsidP="000A1637">
      <w:r>
        <w:tab/>
        <w:t>Verbal queues:</w:t>
      </w:r>
    </w:p>
    <w:p w14:paraId="05F6CF86" w14:textId="77777777" w:rsidR="00DA3D5D" w:rsidRDefault="00DA3D5D" w:rsidP="000A1637">
      <w:pPr>
        <w:pStyle w:val="ListParagraph"/>
        <w:numPr>
          <w:ilvl w:val="0"/>
          <w:numId w:val="4"/>
        </w:numPr>
      </w:pPr>
      <w:r>
        <w:t>“Do you have a song you like?”</w:t>
      </w:r>
    </w:p>
    <w:p w14:paraId="6883F6F5" w14:textId="77777777" w:rsidR="00DA3D5D" w:rsidRDefault="00DA3D5D" w:rsidP="000A1637">
      <w:pPr>
        <w:pStyle w:val="ListParagraph"/>
        <w:numPr>
          <w:ilvl w:val="0"/>
          <w:numId w:val="4"/>
        </w:numPr>
      </w:pPr>
      <w:r>
        <w:t>“Do you like any songs?”</w:t>
      </w:r>
    </w:p>
    <w:p w14:paraId="29A60672" w14:textId="77777777" w:rsidR="00DA3D5D" w:rsidRDefault="00DA3D5D" w:rsidP="000A1637">
      <w:pPr>
        <w:pStyle w:val="ListParagraph"/>
        <w:numPr>
          <w:ilvl w:val="0"/>
          <w:numId w:val="4"/>
        </w:numPr>
      </w:pPr>
      <w:r>
        <w:t>“Do you like music?”</w:t>
      </w:r>
    </w:p>
    <w:p w14:paraId="61521D67" w14:textId="77777777" w:rsidR="00DA3D5D" w:rsidRDefault="00DA3D5D" w:rsidP="000A1637">
      <w:pPr>
        <w:pStyle w:val="ListParagraph"/>
        <w:numPr>
          <w:ilvl w:val="0"/>
          <w:numId w:val="4"/>
        </w:numPr>
      </w:pPr>
      <w:r>
        <w:t>“Do you have a favorite song?”</w:t>
      </w:r>
    </w:p>
    <w:p w14:paraId="263ED807" w14:textId="77777777" w:rsidR="00DA3D5D" w:rsidRDefault="00DA3D5D" w:rsidP="000A1637">
      <w:pPr>
        <w:pStyle w:val="ListParagraph"/>
        <w:numPr>
          <w:ilvl w:val="0"/>
          <w:numId w:val="4"/>
        </w:numPr>
      </w:pPr>
      <w:r>
        <w:t>“What is your favorite song?”</w:t>
      </w:r>
    </w:p>
    <w:p w14:paraId="53F255B0" w14:textId="77777777" w:rsidR="00DA3D5D" w:rsidRDefault="00DA3D5D" w:rsidP="000A1637">
      <w:pPr>
        <w:ind w:left="0"/>
      </w:pPr>
      <w:r>
        <w:tab/>
        <w:t>Description: NAO will respond with his favorite song, “Single Ladies”!</w:t>
      </w:r>
    </w:p>
    <w:p w14:paraId="12CE3647" w14:textId="77777777" w:rsidR="00DA3D5D" w:rsidRPr="009D00F8" w:rsidRDefault="00DA3D5D" w:rsidP="009F379E">
      <w:pPr>
        <w:ind w:left="0"/>
      </w:pPr>
    </w:p>
    <w:p w14:paraId="0C050681" w14:textId="77777777" w:rsidR="00DA3D5D" w:rsidRDefault="00DA3D5D" w:rsidP="00451C44">
      <w:pPr>
        <w:pStyle w:val="Heading9"/>
      </w:pPr>
      <w:r>
        <w:t>How old are you</w:t>
      </w:r>
    </w:p>
    <w:p w14:paraId="37D74BFE" w14:textId="77777777" w:rsidR="00DA3D5D" w:rsidRDefault="00DA3D5D" w:rsidP="00F911AA">
      <w:r>
        <w:tab/>
        <w:t>Verbal queues:</w:t>
      </w:r>
    </w:p>
    <w:p w14:paraId="598B33E7" w14:textId="77777777" w:rsidR="00DA3D5D" w:rsidRDefault="00DA3D5D" w:rsidP="00AE546B">
      <w:pPr>
        <w:pStyle w:val="ListParagraph"/>
        <w:numPr>
          <w:ilvl w:val="0"/>
          <w:numId w:val="4"/>
        </w:numPr>
      </w:pPr>
      <w:r>
        <w:t>“How old are you?”</w:t>
      </w:r>
    </w:p>
    <w:p w14:paraId="4C52FC95" w14:textId="77777777" w:rsidR="00DA3D5D" w:rsidRDefault="00DA3D5D" w:rsidP="00AE546B">
      <w:pPr>
        <w:pStyle w:val="ListParagraph"/>
        <w:numPr>
          <w:ilvl w:val="0"/>
          <w:numId w:val="4"/>
        </w:numPr>
      </w:pPr>
      <w:r>
        <w:t>“What is your age?”</w:t>
      </w:r>
    </w:p>
    <w:p w14:paraId="67D7CE5D" w14:textId="49990C06" w:rsidR="00DA3D5D" w:rsidRDefault="00DA3D5D" w:rsidP="00DA3D5D">
      <w:r>
        <w:tab/>
        <w:t>Description: NAO will respond with a randomly selected humorous verbal response.</w:t>
      </w:r>
    </w:p>
    <w:p w14:paraId="5D14AF82" w14:textId="77777777" w:rsidR="00DA3D5D" w:rsidRDefault="00DA3D5D" w:rsidP="00D10AB6">
      <w:pPr>
        <w:pStyle w:val="Heading9"/>
      </w:pPr>
      <w:r>
        <w:lastRenderedPageBreak/>
        <w:t>jokes</w:t>
      </w:r>
    </w:p>
    <w:p w14:paraId="7D9DF360" w14:textId="77777777" w:rsidR="00DA3D5D" w:rsidRDefault="00DA3D5D" w:rsidP="00D10AB6">
      <w:r>
        <w:tab/>
        <w:t>Verbal queues:</w:t>
      </w:r>
    </w:p>
    <w:p w14:paraId="2F8EB252" w14:textId="77777777" w:rsidR="00DA3D5D" w:rsidRDefault="00DA3D5D" w:rsidP="00D10AB6">
      <w:pPr>
        <w:pStyle w:val="ListParagraph"/>
        <w:numPr>
          <w:ilvl w:val="0"/>
          <w:numId w:val="4"/>
        </w:numPr>
      </w:pPr>
      <w:r>
        <w:t>“Do you know any jokes?”</w:t>
      </w:r>
    </w:p>
    <w:p w14:paraId="105BC4CA" w14:textId="77777777" w:rsidR="00DA3D5D" w:rsidRDefault="00DA3D5D" w:rsidP="00D10AB6">
      <w:pPr>
        <w:pStyle w:val="ListParagraph"/>
        <w:numPr>
          <w:ilvl w:val="0"/>
          <w:numId w:val="4"/>
        </w:numPr>
      </w:pPr>
      <w:r>
        <w:t>“Tell me a joke.”</w:t>
      </w:r>
    </w:p>
    <w:p w14:paraId="2B993A6C" w14:textId="77777777" w:rsidR="00DA3D5D" w:rsidRDefault="00DA3D5D" w:rsidP="00D10AB6">
      <w:pPr>
        <w:pStyle w:val="ListParagraph"/>
        <w:numPr>
          <w:ilvl w:val="0"/>
          <w:numId w:val="4"/>
        </w:numPr>
      </w:pPr>
      <w:r>
        <w:t>“Can you tell me any jokes?”</w:t>
      </w:r>
    </w:p>
    <w:p w14:paraId="30630E30" w14:textId="77777777" w:rsidR="00DA3D5D" w:rsidRDefault="00DA3D5D" w:rsidP="00D10AB6">
      <w:r>
        <w:tab/>
        <w:t>Description: NAO will respond with a randomly selected interactive joke.</w:t>
      </w:r>
    </w:p>
    <w:p w14:paraId="63240FD1" w14:textId="77777777" w:rsidR="00DA3D5D" w:rsidRDefault="00DA3D5D" w:rsidP="00D10AB6">
      <w:pPr>
        <w:pStyle w:val="Heading9"/>
        <w:ind w:left="0"/>
      </w:pPr>
    </w:p>
    <w:p w14:paraId="797FB098" w14:textId="77777777" w:rsidR="00DA3D5D" w:rsidRDefault="00DA3D5D" w:rsidP="003A32C5">
      <w:pPr>
        <w:pStyle w:val="Heading9"/>
      </w:pPr>
      <w:r>
        <w:t>see you later, alligator</w:t>
      </w:r>
    </w:p>
    <w:p w14:paraId="32A6B819" w14:textId="77777777" w:rsidR="00DA3D5D" w:rsidRDefault="00DA3D5D" w:rsidP="003A32C5">
      <w:r>
        <w:tab/>
        <w:t>Verbal queues:</w:t>
      </w:r>
    </w:p>
    <w:p w14:paraId="40F15ABE" w14:textId="77777777" w:rsidR="00DA3D5D" w:rsidRDefault="00DA3D5D" w:rsidP="003A32C5">
      <w:pPr>
        <w:pStyle w:val="ListParagraph"/>
        <w:numPr>
          <w:ilvl w:val="0"/>
          <w:numId w:val="4"/>
        </w:numPr>
      </w:pPr>
      <w:r>
        <w:t>“See you later Alligator”</w:t>
      </w:r>
    </w:p>
    <w:p w14:paraId="063305B1" w14:textId="77777777" w:rsidR="00DA3D5D" w:rsidRDefault="00DA3D5D" w:rsidP="003A32C5">
      <w:pPr>
        <w:ind w:left="0"/>
      </w:pPr>
      <w:r>
        <w:tab/>
        <w:t>Description: NAO will respond with “in a while, crocodile”.</w:t>
      </w:r>
    </w:p>
    <w:p w14:paraId="6E6E0288" w14:textId="77777777" w:rsidR="00DA3D5D" w:rsidRPr="00F911AA" w:rsidRDefault="00DA3D5D" w:rsidP="003A32C5">
      <w:pPr>
        <w:ind w:left="0"/>
      </w:pPr>
    </w:p>
    <w:p w14:paraId="0D641432" w14:textId="77777777" w:rsidR="00DA3D5D" w:rsidRDefault="00DA3D5D" w:rsidP="00451C44">
      <w:pPr>
        <w:pStyle w:val="Heading9"/>
      </w:pPr>
      <w:r>
        <w:t>Sing the anthem</w:t>
      </w:r>
    </w:p>
    <w:p w14:paraId="53676E25" w14:textId="77777777" w:rsidR="00DA3D5D" w:rsidRDefault="00DA3D5D" w:rsidP="00F911AA">
      <w:r>
        <w:tab/>
        <w:t>Verbal queues:</w:t>
      </w:r>
    </w:p>
    <w:p w14:paraId="41F9732F" w14:textId="77777777" w:rsidR="00DA3D5D" w:rsidRDefault="00DA3D5D" w:rsidP="00835352">
      <w:pPr>
        <w:pStyle w:val="ListParagraph"/>
        <w:numPr>
          <w:ilvl w:val="0"/>
          <w:numId w:val="4"/>
        </w:numPr>
      </w:pPr>
      <w:r>
        <w:t>“Sing the [national] anthem.”</w:t>
      </w:r>
    </w:p>
    <w:p w14:paraId="19C4A193" w14:textId="77777777" w:rsidR="00DA3D5D" w:rsidRDefault="00DA3D5D" w:rsidP="00835352">
      <w:pPr>
        <w:pStyle w:val="ListParagraph"/>
        <w:numPr>
          <w:ilvl w:val="0"/>
          <w:numId w:val="4"/>
        </w:numPr>
      </w:pPr>
      <w:r>
        <w:t>“Sing [national] anthem.”</w:t>
      </w:r>
    </w:p>
    <w:p w14:paraId="27775387" w14:textId="77777777" w:rsidR="00DA3D5D" w:rsidRDefault="00DA3D5D" w:rsidP="00835352">
      <w:pPr>
        <w:pStyle w:val="ListParagraph"/>
        <w:numPr>
          <w:ilvl w:val="0"/>
          <w:numId w:val="4"/>
        </w:numPr>
      </w:pPr>
      <w:r>
        <w:t>“Can you sing the [national] anthem?”</w:t>
      </w:r>
    </w:p>
    <w:p w14:paraId="27CC34B1" w14:textId="77777777" w:rsidR="00DA3D5D" w:rsidRDefault="00DA3D5D" w:rsidP="00835352">
      <w:pPr>
        <w:pStyle w:val="ListParagraph"/>
        <w:numPr>
          <w:ilvl w:val="0"/>
          <w:numId w:val="4"/>
        </w:numPr>
      </w:pPr>
      <w:r>
        <w:t>“Do you know the [national] anthem?”</w:t>
      </w:r>
    </w:p>
    <w:p w14:paraId="600E2B30" w14:textId="77777777" w:rsidR="00DA3D5D" w:rsidRDefault="00DA3D5D" w:rsidP="00CE3F33">
      <w:pPr>
        <w:pStyle w:val="ListParagraph"/>
        <w:numPr>
          <w:ilvl w:val="0"/>
          <w:numId w:val="4"/>
        </w:numPr>
      </w:pPr>
      <w:r>
        <w:t xml:space="preserve">“Sing the </w:t>
      </w:r>
      <w:proofErr w:type="gramStart"/>
      <w:r>
        <w:t>Star Spangled</w:t>
      </w:r>
      <w:proofErr w:type="gramEnd"/>
      <w:r>
        <w:t xml:space="preserve"> Banner.”</w:t>
      </w:r>
    </w:p>
    <w:p w14:paraId="1A9BB5D1" w14:textId="77777777" w:rsidR="00DA3D5D" w:rsidRDefault="00DA3D5D" w:rsidP="00835352">
      <w:pPr>
        <w:ind w:left="717"/>
      </w:pPr>
      <w:r>
        <w:t>Description: NAO will begin to “sing” an auto-tuned version of the American National Anthem (an .mp3 file is played over its loudspeakers) and patriotically place its hand over its heart.</w:t>
      </w:r>
    </w:p>
    <w:p w14:paraId="629AE38C" w14:textId="77777777" w:rsidR="00DA3D5D" w:rsidRPr="00CE3F33" w:rsidRDefault="00DA3D5D" w:rsidP="00835352">
      <w:pPr>
        <w:ind w:left="717"/>
      </w:pPr>
      <w:r>
        <w:rPr>
          <w:b/>
        </w:rPr>
        <w:t xml:space="preserve">Note: </w:t>
      </w:r>
      <w:r>
        <w:t>“[national]” in the Verbal Queues section means the word is optional within the command.</w:t>
      </w:r>
    </w:p>
    <w:p w14:paraId="20AC4637" w14:textId="77777777" w:rsidR="00DA3D5D" w:rsidRPr="00F911AA" w:rsidRDefault="00DA3D5D" w:rsidP="00DA3D5D">
      <w:pPr>
        <w:ind w:left="0"/>
      </w:pPr>
    </w:p>
    <w:p w14:paraId="0C0E72A4" w14:textId="77777777" w:rsidR="00DA3D5D" w:rsidRDefault="00DA3D5D" w:rsidP="00F911AA">
      <w:pPr>
        <w:pStyle w:val="Heading9"/>
        <w:ind w:left="0"/>
      </w:pPr>
      <w:r>
        <w:rPr>
          <w:rFonts w:asciiTheme="minorHAnsi" w:eastAsiaTheme="minorEastAsia" w:hAnsiTheme="minorHAnsi" w:cstheme="minorBidi"/>
          <w:b w:val="0"/>
          <w:bCs w:val="0"/>
          <w:i w:val="0"/>
          <w:iCs w:val="0"/>
          <w:caps w:val="0"/>
          <w:color w:val="auto"/>
          <w:sz w:val="22"/>
          <w:szCs w:val="22"/>
        </w:rPr>
        <w:t xml:space="preserve"> </w:t>
      </w:r>
      <w:r>
        <w:t>What time is it?</w:t>
      </w:r>
    </w:p>
    <w:p w14:paraId="2150BC12" w14:textId="77777777" w:rsidR="00DA3D5D" w:rsidRDefault="00DA3D5D" w:rsidP="00A31C80">
      <w:r>
        <w:tab/>
        <w:t>Verbal queues:</w:t>
      </w:r>
    </w:p>
    <w:p w14:paraId="314BC4C0" w14:textId="77777777" w:rsidR="00DA3D5D" w:rsidRDefault="00DA3D5D" w:rsidP="004C1088">
      <w:pPr>
        <w:pStyle w:val="ListParagraph"/>
        <w:numPr>
          <w:ilvl w:val="0"/>
          <w:numId w:val="4"/>
        </w:numPr>
      </w:pPr>
      <w:r>
        <w:t>“What time is it?”</w:t>
      </w:r>
    </w:p>
    <w:p w14:paraId="42C7B4CB" w14:textId="77777777" w:rsidR="00DA3D5D" w:rsidRDefault="00DA3D5D" w:rsidP="00EB3320">
      <w:pPr>
        <w:pStyle w:val="ListParagraph"/>
        <w:numPr>
          <w:ilvl w:val="0"/>
          <w:numId w:val="4"/>
        </w:numPr>
      </w:pPr>
      <w:r>
        <w:t>“Do you know the time?”</w:t>
      </w:r>
    </w:p>
    <w:p w14:paraId="026FAEAF" w14:textId="77777777" w:rsidR="00DA3D5D" w:rsidRDefault="00DA3D5D" w:rsidP="00EB3320">
      <w:pPr>
        <w:pStyle w:val="ListParagraph"/>
        <w:numPr>
          <w:ilvl w:val="0"/>
          <w:numId w:val="4"/>
        </w:numPr>
      </w:pPr>
      <w:r>
        <w:t>“Can you tell me the time?”</w:t>
      </w:r>
    </w:p>
    <w:p w14:paraId="118D285F" w14:textId="77777777" w:rsidR="00DA3D5D" w:rsidRDefault="00DA3D5D" w:rsidP="00EB3320">
      <w:pPr>
        <w:pStyle w:val="ListParagraph"/>
        <w:numPr>
          <w:ilvl w:val="0"/>
          <w:numId w:val="4"/>
        </w:numPr>
      </w:pPr>
      <w:r>
        <w:t>“Tell me the time”</w:t>
      </w:r>
    </w:p>
    <w:p w14:paraId="6F529236" w14:textId="77777777" w:rsidR="00DA3D5D" w:rsidRDefault="00DA3D5D" w:rsidP="00EB3320">
      <w:pPr>
        <w:pStyle w:val="ListParagraph"/>
        <w:ind w:left="1440"/>
      </w:pPr>
    </w:p>
    <w:p w14:paraId="4DC02052" w14:textId="77777777" w:rsidR="00DA3D5D" w:rsidRPr="00F911AA" w:rsidRDefault="00DA3D5D" w:rsidP="00EB3320">
      <w:pPr>
        <w:pStyle w:val="ListParagraph"/>
        <w:ind w:left="717"/>
      </w:pPr>
      <w:r>
        <w:t>Description: NAO will respond with the current Time according to what time zone is given by IP. If Nao is connected to a VPN the time may not be local time.</w:t>
      </w:r>
    </w:p>
    <w:p w14:paraId="5EA4C99F" w14:textId="77777777" w:rsidR="00DA3D5D" w:rsidRDefault="00DA3D5D" w:rsidP="00A31C80">
      <w:pPr>
        <w:ind w:left="0"/>
      </w:pPr>
    </w:p>
    <w:p w14:paraId="72D7BED0" w14:textId="77777777" w:rsidR="00DA3D5D" w:rsidRPr="0048090A" w:rsidRDefault="00DA3D5D" w:rsidP="0048090A">
      <w:pPr>
        <w:pStyle w:val="Heading2"/>
        <w:ind w:left="0"/>
      </w:pPr>
      <w:r>
        <w:t>2</w:t>
      </w:r>
      <w:r w:rsidRPr="0048090A">
        <w:t>.</w:t>
      </w:r>
      <w:r>
        <w:t>3</w:t>
      </w:r>
      <w:r w:rsidRPr="0048090A">
        <w:t xml:space="preserve"> </w:t>
      </w:r>
      <w:r>
        <w:t>internet-based requests &amp; responses</w:t>
      </w:r>
    </w:p>
    <w:p w14:paraId="59C01A89" w14:textId="77777777" w:rsidR="00DA3D5D" w:rsidRDefault="00DA3D5D" w:rsidP="00451C44">
      <w:pPr>
        <w:pStyle w:val="Caption"/>
        <w:rPr>
          <w:i/>
        </w:rPr>
      </w:pPr>
      <w:r>
        <w:rPr>
          <w:i/>
        </w:rPr>
        <w:t>Robot m</w:t>
      </w:r>
      <w:r w:rsidRPr="00451C44">
        <w:rPr>
          <w:i/>
        </w:rPr>
        <w:t>ovie Information</w:t>
      </w:r>
    </w:p>
    <w:p w14:paraId="39C6E60B" w14:textId="77777777" w:rsidR="00DA3D5D" w:rsidRDefault="00DA3D5D" w:rsidP="00F911AA">
      <w:r>
        <w:tab/>
        <w:t>Verbal queues:</w:t>
      </w:r>
    </w:p>
    <w:p w14:paraId="1E73F988" w14:textId="77777777" w:rsidR="00DA3D5D" w:rsidRDefault="00DA3D5D" w:rsidP="009F379E">
      <w:pPr>
        <w:pStyle w:val="ListParagraph"/>
        <w:numPr>
          <w:ilvl w:val="0"/>
          <w:numId w:val="5"/>
        </w:numPr>
      </w:pPr>
      <w:r>
        <w:lastRenderedPageBreak/>
        <w:t>“Tell me about a movie.”</w:t>
      </w:r>
    </w:p>
    <w:p w14:paraId="62389F76" w14:textId="77777777" w:rsidR="00DA3D5D" w:rsidRDefault="00DA3D5D" w:rsidP="009F379E">
      <w:pPr>
        <w:pStyle w:val="ListParagraph"/>
        <w:numPr>
          <w:ilvl w:val="0"/>
          <w:numId w:val="5"/>
        </w:numPr>
      </w:pPr>
      <w:r>
        <w:t>“Do you know any movies?</w:t>
      </w:r>
    </w:p>
    <w:p w14:paraId="314A4F87" w14:textId="77777777" w:rsidR="00DA3D5D" w:rsidRDefault="00DA3D5D" w:rsidP="009F379E">
      <w:pPr>
        <w:pStyle w:val="ListParagraph"/>
        <w:numPr>
          <w:ilvl w:val="0"/>
          <w:numId w:val="5"/>
        </w:numPr>
      </w:pPr>
      <w:r>
        <w:t>“Do you like movies?”</w:t>
      </w:r>
    </w:p>
    <w:p w14:paraId="0AD9C9D5" w14:textId="77777777" w:rsidR="00DA3D5D" w:rsidRDefault="00DA3D5D" w:rsidP="00CE3F33">
      <w:pPr>
        <w:ind w:left="717"/>
      </w:pPr>
      <w:r>
        <w:t>Description: NAO uses an HTTP request to get information about various robot movies (from a finite list seen below) from the RottenTomatoes.com API, and then repeats the information gathered from the website to the user.</w:t>
      </w:r>
    </w:p>
    <w:p w14:paraId="6020B769" w14:textId="77777777" w:rsidR="00DA3D5D" w:rsidRDefault="00DA3D5D" w:rsidP="00CE3F33">
      <w:pPr>
        <w:ind w:left="717"/>
      </w:pPr>
      <w:r>
        <w:t>Complete Movie List:</w:t>
      </w:r>
    </w:p>
    <w:tbl>
      <w:tblPr>
        <w:tblStyle w:val="TableGrid"/>
        <w:tblW w:w="0" w:type="auto"/>
        <w:tblInd w:w="1440" w:type="dxa"/>
        <w:tblLook w:val="04A0" w:firstRow="1" w:lastRow="0" w:firstColumn="1" w:lastColumn="0" w:noHBand="0" w:noVBand="1"/>
      </w:tblPr>
      <w:tblGrid>
        <w:gridCol w:w="2674"/>
        <w:gridCol w:w="2614"/>
        <w:gridCol w:w="2622"/>
      </w:tblGrid>
      <w:tr w:rsidR="00DA3D5D" w:rsidRPr="00DA3D5D" w14:paraId="5EEEB4A1" w14:textId="77777777" w:rsidTr="00DA3D5D">
        <w:tc>
          <w:tcPr>
            <w:tcW w:w="3116" w:type="dxa"/>
          </w:tcPr>
          <w:p w14:paraId="659F916F" w14:textId="77777777" w:rsidR="00DA3D5D" w:rsidRPr="00DA3D5D" w:rsidRDefault="00DA3D5D" w:rsidP="00DA3D5D">
            <w:pPr>
              <w:jc w:val="center"/>
            </w:pPr>
            <w:r w:rsidRPr="00DA3D5D">
              <w:t>Astro Boy</w:t>
            </w:r>
          </w:p>
        </w:tc>
        <w:tc>
          <w:tcPr>
            <w:tcW w:w="3117" w:type="dxa"/>
          </w:tcPr>
          <w:p w14:paraId="359B2950" w14:textId="77777777" w:rsidR="00DA3D5D" w:rsidRPr="00DA3D5D" w:rsidRDefault="00DA3D5D" w:rsidP="00DA3D5D">
            <w:pPr>
              <w:jc w:val="center"/>
            </w:pPr>
            <w:r w:rsidRPr="00DA3D5D">
              <w:t>Big Hero 6</w:t>
            </w:r>
          </w:p>
        </w:tc>
        <w:tc>
          <w:tcPr>
            <w:tcW w:w="3117" w:type="dxa"/>
          </w:tcPr>
          <w:p w14:paraId="1C8CC1AC" w14:textId="77777777" w:rsidR="00DA3D5D" w:rsidRPr="00DA3D5D" w:rsidRDefault="00DA3D5D" w:rsidP="00DA3D5D">
            <w:pPr>
              <w:jc w:val="center"/>
            </w:pPr>
            <w:r w:rsidRPr="00DA3D5D">
              <w:t>Blade Runner</w:t>
            </w:r>
          </w:p>
        </w:tc>
      </w:tr>
      <w:tr w:rsidR="00DA3D5D" w:rsidRPr="00DA3D5D" w14:paraId="4A67ADA8" w14:textId="77777777" w:rsidTr="00DA3D5D">
        <w:tc>
          <w:tcPr>
            <w:tcW w:w="3116" w:type="dxa"/>
          </w:tcPr>
          <w:p w14:paraId="069479D4" w14:textId="7051933B" w:rsidR="00DA3D5D" w:rsidRPr="00DA3D5D" w:rsidRDefault="00DA3D5D" w:rsidP="00DA3D5D">
            <w:pPr>
              <w:jc w:val="center"/>
            </w:pPr>
            <w:proofErr w:type="spellStart"/>
            <w:r>
              <w:t>C</w:t>
            </w:r>
            <w:r w:rsidRPr="00DA3D5D">
              <w:t>happie</w:t>
            </w:r>
            <w:proofErr w:type="spellEnd"/>
          </w:p>
        </w:tc>
        <w:tc>
          <w:tcPr>
            <w:tcW w:w="3117" w:type="dxa"/>
          </w:tcPr>
          <w:p w14:paraId="09127EBB" w14:textId="77777777" w:rsidR="00DA3D5D" w:rsidRPr="00DA3D5D" w:rsidRDefault="00DA3D5D" w:rsidP="00DA3D5D">
            <w:pPr>
              <w:jc w:val="center"/>
            </w:pPr>
            <w:r w:rsidRPr="00DA3D5D">
              <w:t>I Robot</w:t>
            </w:r>
          </w:p>
        </w:tc>
        <w:tc>
          <w:tcPr>
            <w:tcW w:w="3117" w:type="dxa"/>
          </w:tcPr>
          <w:p w14:paraId="25946EB4" w14:textId="77777777" w:rsidR="00DA3D5D" w:rsidRPr="00DA3D5D" w:rsidRDefault="00DA3D5D" w:rsidP="00DA3D5D">
            <w:pPr>
              <w:jc w:val="center"/>
            </w:pPr>
            <w:r w:rsidRPr="00DA3D5D">
              <w:t>The Iron Giant</w:t>
            </w:r>
          </w:p>
        </w:tc>
      </w:tr>
      <w:tr w:rsidR="00DA3D5D" w:rsidRPr="00DA3D5D" w14:paraId="66B0BD13" w14:textId="77777777" w:rsidTr="00DA3D5D">
        <w:tc>
          <w:tcPr>
            <w:tcW w:w="3116" w:type="dxa"/>
          </w:tcPr>
          <w:p w14:paraId="067DDDB4" w14:textId="77777777" w:rsidR="00DA3D5D" w:rsidRPr="00DA3D5D" w:rsidRDefault="00DA3D5D" w:rsidP="00DA3D5D">
            <w:pPr>
              <w:jc w:val="center"/>
            </w:pPr>
            <w:r w:rsidRPr="00DA3D5D">
              <w:t>Making Mr. Right</w:t>
            </w:r>
          </w:p>
        </w:tc>
        <w:tc>
          <w:tcPr>
            <w:tcW w:w="3117" w:type="dxa"/>
          </w:tcPr>
          <w:p w14:paraId="25AEE370" w14:textId="77777777" w:rsidR="00DA3D5D" w:rsidRPr="00DA3D5D" w:rsidRDefault="00DA3D5D" w:rsidP="00DA3D5D">
            <w:pPr>
              <w:jc w:val="center"/>
            </w:pPr>
            <w:r w:rsidRPr="00DA3D5D">
              <w:t>The Matrix</w:t>
            </w:r>
          </w:p>
        </w:tc>
        <w:tc>
          <w:tcPr>
            <w:tcW w:w="3117" w:type="dxa"/>
          </w:tcPr>
          <w:p w14:paraId="4157F722" w14:textId="77777777" w:rsidR="00DA3D5D" w:rsidRPr="00DA3D5D" w:rsidRDefault="00DA3D5D" w:rsidP="00DA3D5D">
            <w:pPr>
              <w:jc w:val="center"/>
            </w:pPr>
            <w:r w:rsidRPr="00DA3D5D">
              <w:t>Pacific Rim</w:t>
            </w:r>
          </w:p>
        </w:tc>
      </w:tr>
      <w:tr w:rsidR="00DA3D5D" w:rsidRPr="00DA3D5D" w14:paraId="6012C4ED" w14:textId="77777777" w:rsidTr="00DA3D5D">
        <w:tc>
          <w:tcPr>
            <w:tcW w:w="3116" w:type="dxa"/>
          </w:tcPr>
          <w:p w14:paraId="2552670F" w14:textId="77777777" w:rsidR="00DA3D5D" w:rsidRPr="00DA3D5D" w:rsidRDefault="00DA3D5D" w:rsidP="00DA3D5D">
            <w:pPr>
              <w:jc w:val="center"/>
            </w:pPr>
            <w:r w:rsidRPr="00DA3D5D">
              <w:t>Real Steel</w:t>
            </w:r>
          </w:p>
        </w:tc>
        <w:tc>
          <w:tcPr>
            <w:tcW w:w="3117" w:type="dxa"/>
          </w:tcPr>
          <w:p w14:paraId="6548662A" w14:textId="77777777" w:rsidR="00DA3D5D" w:rsidRPr="00DA3D5D" w:rsidRDefault="00DA3D5D" w:rsidP="00DA3D5D">
            <w:pPr>
              <w:jc w:val="center"/>
            </w:pPr>
            <w:r w:rsidRPr="00DA3D5D">
              <w:t>Robocop</w:t>
            </w:r>
          </w:p>
        </w:tc>
        <w:tc>
          <w:tcPr>
            <w:tcW w:w="3117" w:type="dxa"/>
          </w:tcPr>
          <w:p w14:paraId="2584508C" w14:textId="77777777" w:rsidR="00DA3D5D" w:rsidRPr="00DA3D5D" w:rsidRDefault="00DA3D5D" w:rsidP="00DA3D5D">
            <w:pPr>
              <w:jc w:val="center"/>
            </w:pPr>
            <w:r w:rsidRPr="00DA3D5D">
              <w:t>Robot &amp; Frank</w:t>
            </w:r>
          </w:p>
        </w:tc>
      </w:tr>
      <w:tr w:rsidR="00DA3D5D" w:rsidRPr="00DA3D5D" w14:paraId="67405561" w14:textId="77777777" w:rsidTr="00DA3D5D">
        <w:tc>
          <w:tcPr>
            <w:tcW w:w="3116" w:type="dxa"/>
          </w:tcPr>
          <w:p w14:paraId="4B19AF88" w14:textId="77777777" w:rsidR="00DA3D5D" w:rsidRPr="00DA3D5D" w:rsidRDefault="00DA3D5D" w:rsidP="00DA3D5D">
            <w:pPr>
              <w:jc w:val="center"/>
            </w:pPr>
            <w:r w:rsidRPr="00DA3D5D">
              <w:t>Robot Overlords</w:t>
            </w:r>
          </w:p>
        </w:tc>
        <w:tc>
          <w:tcPr>
            <w:tcW w:w="3117" w:type="dxa"/>
          </w:tcPr>
          <w:p w14:paraId="336FE2C7" w14:textId="77777777" w:rsidR="00DA3D5D" w:rsidRPr="00DA3D5D" w:rsidRDefault="00DA3D5D" w:rsidP="00DA3D5D">
            <w:pPr>
              <w:jc w:val="center"/>
            </w:pPr>
            <w:r w:rsidRPr="00DA3D5D">
              <w:t>Robots</w:t>
            </w:r>
          </w:p>
        </w:tc>
        <w:tc>
          <w:tcPr>
            <w:tcW w:w="3117" w:type="dxa"/>
          </w:tcPr>
          <w:p w14:paraId="665BB51F" w14:textId="77777777" w:rsidR="00DA3D5D" w:rsidRPr="00DA3D5D" w:rsidRDefault="00DA3D5D" w:rsidP="00DA3D5D">
            <w:pPr>
              <w:jc w:val="center"/>
            </w:pPr>
            <w:r w:rsidRPr="00DA3D5D">
              <w:t>Saturn 3</w:t>
            </w:r>
          </w:p>
        </w:tc>
      </w:tr>
      <w:tr w:rsidR="00DA3D5D" w:rsidRPr="00DA3D5D" w14:paraId="204206B9" w14:textId="77777777" w:rsidTr="00DA3D5D">
        <w:tc>
          <w:tcPr>
            <w:tcW w:w="3116" w:type="dxa"/>
          </w:tcPr>
          <w:p w14:paraId="2A185264" w14:textId="77777777" w:rsidR="00DA3D5D" w:rsidRPr="00DA3D5D" w:rsidRDefault="00DA3D5D" w:rsidP="00DA3D5D">
            <w:pPr>
              <w:jc w:val="center"/>
            </w:pPr>
            <w:r w:rsidRPr="00DA3D5D">
              <w:t>Spare Parts</w:t>
            </w:r>
          </w:p>
        </w:tc>
        <w:tc>
          <w:tcPr>
            <w:tcW w:w="3117" w:type="dxa"/>
          </w:tcPr>
          <w:p w14:paraId="021D8C3E" w14:textId="77777777" w:rsidR="00DA3D5D" w:rsidRPr="00DA3D5D" w:rsidRDefault="00DA3D5D" w:rsidP="00DA3D5D">
            <w:pPr>
              <w:jc w:val="center"/>
            </w:pPr>
            <w:r w:rsidRPr="00DA3D5D">
              <w:t>Surrogates</w:t>
            </w:r>
          </w:p>
        </w:tc>
        <w:tc>
          <w:tcPr>
            <w:tcW w:w="3117" w:type="dxa"/>
          </w:tcPr>
          <w:p w14:paraId="4299C5B2" w14:textId="77777777" w:rsidR="00DA3D5D" w:rsidRPr="00DA3D5D" w:rsidRDefault="00DA3D5D" w:rsidP="00DA3D5D">
            <w:pPr>
              <w:jc w:val="center"/>
            </w:pPr>
            <w:r w:rsidRPr="00DA3D5D">
              <w:t>The Terminator</w:t>
            </w:r>
          </w:p>
        </w:tc>
      </w:tr>
      <w:tr w:rsidR="00DA3D5D" w:rsidRPr="00DA3D5D" w14:paraId="7E26219B" w14:textId="77777777" w:rsidTr="00DA3D5D">
        <w:tc>
          <w:tcPr>
            <w:tcW w:w="3116" w:type="dxa"/>
          </w:tcPr>
          <w:p w14:paraId="2008B582" w14:textId="77777777" w:rsidR="00DA3D5D" w:rsidRPr="00DA3D5D" w:rsidRDefault="00DA3D5D" w:rsidP="00DA3D5D">
            <w:pPr>
              <w:jc w:val="center"/>
            </w:pPr>
            <w:r w:rsidRPr="00DA3D5D">
              <w:t>Transformers</w:t>
            </w:r>
          </w:p>
        </w:tc>
        <w:tc>
          <w:tcPr>
            <w:tcW w:w="3117" w:type="dxa"/>
          </w:tcPr>
          <w:p w14:paraId="09280EF3" w14:textId="77777777" w:rsidR="00DA3D5D" w:rsidRPr="00DA3D5D" w:rsidRDefault="00DA3D5D" w:rsidP="00DA3D5D">
            <w:pPr>
              <w:jc w:val="center"/>
            </w:pPr>
            <w:r w:rsidRPr="00DA3D5D">
              <w:t>Wall-E</w:t>
            </w:r>
          </w:p>
        </w:tc>
        <w:tc>
          <w:tcPr>
            <w:tcW w:w="3117" w:type="dxa"/>
          </w:tcPr>
          <w:p w14:paraId="60D24822" w14:textId="77777777" w:rsidR="00DA3D5D" w:rsidRPr="00DA3D5D" w:rsidRDefault="00DA3D5D" w:rsidP="00DA3D5D">
            <w:pPr>
              <w:jc w:val="center"/>
            </w:pPr>
          </w:p>
        </w:tc>
      </w:tr>
    </w:tbl>
    <w:p w14:paraId="60B9A527" w14:textId="77777777" w:rsidR="00DA3D5D" w:rsidRPr="00F911AA" w:rsidRDefault="00DA3D5D" w:rsidP="00EE7A9B">
      <w:pPr>
        <w:pStyle w:val="ListParagraph"/>
        <w:ind w:left="1440"/>
      </w:pPr>
    </w:p>
    <w:p w14:paraId="4D01A148" w14:textId="77777777" w:rsidR="00DA3D5D" w:rsidRPr="00451C44" w:rsidRDefault="00DA3D5D" w:rsidP="00F911AA">
      <w:pPr>
        <w:pStyle w:val="Caption"/>
        <w:rPr>
          <w:i/>
        </w:rPr>
      </w:pPr>
      <w:r w:rsidRPr="00451C44">
        <w:rPr>
          <w:i/>
        </w:rPr>
        <w:t>Temperature</w:t>
      </w:r>
    </w:p>
    <w:p w14:paraId="5295385F" w14:textId="77777777" w:rsidR="00DA3D5D" w:rsidRDefault="00DA3D5D" w:rsidP="00F911AA">
      <w:r>
        <w:tab/>
        <w:t>Verbal queues:</w:t>
      </w:r>
    </w:p>
    <w:p w14:paraId="41A07FF6" w14:textId="77777777" w:rsidR="00DA3D5D" w:rsidRDefault="00DA3D5D" w:rsidP="00AE546B">
      <w:pPr>
        <w:pStyle w:val="ListParagraph"/>
        <w:numPr>
          <w:ilvl w:val="0"/>
          <w:numId w:val="5"/>
        </w:numPr>
      </w:pPr>
      <w:r>
        <w:t>“What is the current temperature of Ellensburg?”</w:t>
      </w:r>
    </w:p>
    <w:p w14:paraId="4559C5FA" w14:textId="77777777" w:rsidR="00DA3D5D" w:rsidRDefault="00DA3D5D" w:rsidP="00AE546B">
      <w:pPr>
        <w:pStyle w:val="ListParagraph"/>
        <w:numPr>
          <w:ilvl w:val="0"/>
          <w:numId w:val="5"/>
        </w:numPr>
      </w:pPr>
      <w:r>
        <w:t>“What’s the current temperature?”</w:t>
      </w:r>
    </w:p>
    <w:p w14:paraId="200CD7D9" w14:textId="77777777" w:rsidR="00DA3D5D" w:rsidRDefault="00DA3D5D" w:rsidP="00AE546B">
      <w:pPr>
        <w:pStyle w:val="ListParagraph"/>
        <w:numPr>
          <w:ilvl w:val="0"/>
          <w:numId w:val="5"/>
        </w:numPr>
      </w:pPr>
      <w:r>
        <w:t>“What is the temperature?”</w:t>
      </w:r>
    </w:p>
    <w:p w14:paraId="27C15303" w14:textId="77777777" w:rsidR="00DA3D5D" w:rsidRDefault="00DA3D5D" w:rsidP="00AE546B">
      <w:pPr>
        <w:pStyle w:val="ListParagraph"/>
        <w:numPr>
          <w:ilvl w:val="0"/>
          <w:numId w:val="5"/>
        </w:numPr>
      </w:pPr>
      <w:r>
        <w:t>“How hot is it outside?”</w:t>
      </w:r>
    </w:p>
    <w:p w14:paraId="3E9A4FE4" w14:textId="77777777" w:rsidR="00DA3D5D" w:rsidRDefault="00DA3D5D" w:rsidP="00AE546B">
      <w:pPr>
        <w:pStyle w:val="ListParagraph"/>
        <w:numPr>
          <w:ilvl w:val="0"/>
          <w:numId w:val="5"/>
        </w:numPr>
      </w:pPr>
      <w:r>
        <w:t>“How cold is it outside?”</w:t>
      </w:r>
    </w:p>
    <w:p w14:paraId="40F7A157" w14:textId="77777777" w:rsidR="00DA3D5D" w:rsidRDefault="00DA3D5D" w:rsidP="00AE546B">
      <w:pPr>
        <w:pStyle w:val="ListParagraph"/>
        <w:numPr>
          <w:ilvl w:val="0"/>
          <w:numId w:val="5"/>
        </w:numPr>
      </w:pPr>
      <w:r>
        <w:t>“How hot is it?”</w:t>
      </w:r>
    </w:p>
    <w:p w14:paraId="76F55354" w14:textId="77777777" w:rsidR="00DA3D5D" w:rsidRDefault="00DA3D5D" w:rsidP="00AE546B">
      <w:pPr>
        <w:pStyle w:val="ListParagraph"/>
        <w:numPr>
          <w:ilvl w:val="0"/>
          <w:numId w:val="5"/>
        </w:numPr>
      </w:pPr>
      <w:r>
        <w:t>“How cold is it?”</w:t>
      </w:r>
    </w:p>
    <w:p w14:paraId="3C8ABDB8" w14:textId="77777777" w:rsidR="00DA3D5D" w:rsidRDefault="00DA3D5D" w:rsidP="00AE546B">
      <w:pPr>
        <w:pStyle w:val="ListParagraph"/>
        <w:numPr>
          <w:ilvl w:val="0"/>
          <w:numId w:val="5"/>
        </w:numPr>
      </w:pPr>
      <w:r>
        <w:t>“What about the weather?”</w:t>
      </w:r>
    </w:p>
    <w:p w14:paraId="319D0D97" w14:textId="77777777" w:rsidR="00DA3D5D" w:rsidRDefault="00DA3D5D" w:rsidP="00CF6DFD">
      <w:pPr>
        <w:ind w:left="717"/>
      </w:pPr>
      <w:r>
        <w:t>Description: NAO retrieves weather information from OpenWeatherMap.com and replies with the current temperature* in Ellensburg Washington. Due to this module being intended for use in Ellensburg exclusively, if one wants to change the city, they will have to go into the module’s code and change it manually.</w:t>
      </w:r>
    </w:p>
    <w:p w14:paraId="711F3A36" w14:textId="77777777" w:rsidR="00DA3D5D" w:rsidRDefault="00DA3D5D" w:rsidP="00CF6DFD">
      <w:pPr>
        <w:ind w:left="717"/>
      </w:pPr>
      <w:r>
        <w:t>*This module works only in Fahrenheit, not Celsius.</w:t>
      </w:r>
    </w:p>
    <w:p w14:paraId="56091A15" w14:textId="77777777" w:rsidR="00DA3D5D" w:rsidRDefault="00DA3D5D" w:rsidP="00CF6DFD">
      <w:pPr>
        <w:ind w:left="717"/>
      </w:pPr>
    </w:p>
    <w:p w14:paraId="363A8A32" w14:textId="77777777" w:rsidR="00DA3D5D" w:rsidRPr="00451C44" w:rsidRDefault="00DA3D5D" w:rsidP="00CE3F33">
      <w:pPr>
        <w:pStyle w:val="Caption"/>
        <w:rPr>
          <w:i/>
        </w:rPr>
      </w:pPr>
      <w:r>
        <w:rPr>
          <w:i/>
        </w:rPr>
        <w:t>weather-based clothing recommender</w:t>
      </w:r>
    </w:p>
    <w:p w14:paraId="7ED46F96" w14:textId="77777777" w:rsidR="00DA3D5D" w:rsidRDefault="00DA3D5D" w:rsidP="00CE3F33">
      <w:r>
        <w:tab/>
        <w:t>Verbal queues:</w:t>
      </w:r>
    </w:p>
    <w:p w14:paraId="36C9BC03" w14:textId="77777777" w:rsidR="00DA3D5D" w:rsidRDefault="00DA3D5D" w:rsidP="004304B9">
      <w:pPr>
        <w:pStyle w:val="ListParagraph"/>
        <w:numPr>
          <w:ilvl w:val="0"/>
          <w:numId w:val="5"/>
        </w:numPr>
      </w:pPr>
      <w:r>
        <w:t>“What should I wear outside today?”</w:t>
      </w:r>
    </w:p>
    <w:p w14:paraId="743E95EE" w14:textId="77777777" w:rsidR="00DA3D5D" w:rsidRDefault="00DA3D5D" w:rsidP="004304B9">
      <w:pPr>
        <w:pStyle w:val="ListParagraph"/>
        <w:numPr>
          <w:ilvl w:val="0"/>
          <w:numId w:val="5"/>
        </w:numPr>
      </w:pPr>
      <w:r>
        <w:t>“What should I wear outside?”</w:t>
      </w:r>
    </w:p>
    <w:p w14:paraId="200AB94F" w14:textId="77777777" w:rsidR="00DA3D5D" w:rsidRDefault="00DA3D5D" w:rsidP="004304B9">
      <w:pPr>
        <w:pStyle w:val="ListParagraph"/>
        <w:numPr>
          <w:ilvl w:val="0"/>
          <w:numId w:val="5"/>
        </w:numPr>
      </w:pPr>
      <w:r>
        <w:t>“Should I wear a jacket today?”</w:t>
      </w:r>
    </w:p>
    <w:p w14:paraId="5673CA43" w14:textId="77777777" w:rsidR="00DA3D5D" w:rsidRDefault="00DA3D5D" w:rsidP="004304B9">
      <w:pPr>
        <w:pStyle w:val="ListParagraph"/>
        <w:numPr>
          <w:ilvl w:val="0"/>
          <w:numId w:val="5"/>
        </w:numPr>
      </w:pPr>
      <w:r>
        <w:lastRenderedPageBreak/>
        <w:t>“Should I wear a jacket?”</w:t>
      </w:r>
    </w:p>
    <w:p w14:paraId="33235FE1" w14:textId="77777777" w:rsidR="00DA3D5D" w:rsidRDefault="00DA3D5D" w:rsidP="004304B9">
      <w:pPr>
        <w:pStyle w:val="ListParagraph"/>
        <w:numPr>
          <w:ilvl w:val="0"/>
          <w:numId w:val="5"/>
        </w:numPr>
      </w:pPr>
      <w:r>
        <w:t>“What should I wear today?”</w:t>
      </w:r>
    </w:p>
    <w:p w14:paraId="6F221805" w14:textId="77777777" w:rsidR="00DA3D5D" w:rsidRDefault="00DA3D5D" w:rsidP="004304B9">
      <w:pPr>
        <w:pStyle w:val="ListParagraph"/>
        <w:numPr>
          <w:ilvl w:val="0"/>
          <w:numId w:val="5"/>
        </w:numPr>
      </w:pPr>
      <w:r>
        <w:t>“What should I wear?”</w:t>
      </w:r>
    </w:p>
    <w:p w14:paraId="0A007D7E" w14:textId="77777777" w:rsidR="00DA3D5D" w:rsidRDefault="00DA3D5D" w:rsidP="004304B9">
      <w:pPr>
        <w:pStyle w:val="ListParagraph"/>
        <w:numPr>
          <w:ilvl w:val="0"/>
          <w:numId w:val="5"/>
        </w:numPr>
      </w:pPr>
      <w:r>
        <w:t>“Do I need a jacket today?”</w:t>
      </w:r>
    </w:p>
    <w:p w14:paraId="4FDB000C" w14:textId="77777777" w:rsidR="00DA3D5D" w:rsidRDefault="00DA3D5D" w:rsidP="004304B9">
      <w:pPr>
        <w:pStyle w:val="ListParagraph"/>
        <w:numPr>
          <w:ilvl w:val="0"/>
          <w:numId w:val="5"/>
        </w:numPr>
      </w:pPr>
      <w:r>
        <w:t>“Do I need a jacket?”</w:t>
      </w:r>
    </w:p>
    <w:p w14:paraId="1F9DABD2" w14:textId="77777777" w:rsidR="00DA3D5D" w:rsidRDefault="00DA3D5D" w:rsidP="004304B9">
      <w:pPr>
        <w:pStyle w:val="ListParagraph"/>
        <w:numPr>
          <w:ilvl w:val="0"/>
          <w:numId w:val="5"/>
        </w:numPr>
      </w:pPr>
      <w:r>
        <w:t>“What clothing should I wear today?”</w:t>
      </w:r>
    </w:p>
    <w:p w14:paraId="7ED55A7F" w14:textId="77777777" w:rsidR="00DA3D5D" w:rsidRDefault="00DA3D5D" w:rsidP="004304B9">
      <w:pPr>
        <w:pStyle w:val="ListParagraph"/>
        <w:numPr>
          <w:ilvl w:val="0"/>
          <w:numId w:val="5"/>
        </w:numPr>
      </w:pPr>
      <w:r>
        <w:t>“What clothing should I wear?”</w:t>
      </w:r>
    </w:p>
    <w:p w14:paraId="59FDB7B7" w14:textId="77777777" w:rsidR="00DA3D5D" w:rsidRDefault="00DA3D5D" w:rsidP="004304B9">
      <w:pPr>
        <w:pStyle w:val="ListParagraph"/>
        <w:numPr>
          <w:ilvl w:val="0"/>
          <w:numId w:val="5"/>
        </w:numPr>
      </w:pPr>
      <w:r>
        <w:t>“What outfit should I wear today?”</w:t>
      </w:r>
    </w:p>
    <w:p w14:paraId="757DD1CD" w14:textId="77777777" w:rsidR="00DA3D5D" w:rsidRDefault="00DA3D5D" w:rsidP="004304B9">
      <w:pPr>
        <w:pStyle w:val="ListParagraph"/>
        <w:numPr>
          <w:ilvl w:val="0"/>
          <w:numId w:val="5"/>
        </w:numPr>
      </w:pPr>
      <w:r>
        <w:t>“What outfit should I wear?”</w:t>
      </w:r>
    </w:p>
    <w:p w14:paraId="76E69C02" w14:textId="77777777" w:rsidR="00DA3D5D" w:rsidRPr="00F911AA" w:rsidRDefault="00DA3D5D" w:rsidP="00CE3F33">
      <w:pPr>
        <w:ind w:left="717"/>
      </w:pPr>
      <w:r>
        <w:t>Description: NAO retrieves weather information from OpenWeatherMap.com and replies with a recommendation for types of clothing to wear outdoors based upon the current weather conditions (e.g., windy weather would cause NAO to recommend a jacket). Due to this module being intended for use in Ellensburg exclusively, if one wants to change the city, they will have to go into the module’s code and change it manually.</w:t>
      </w:r>
    </w:p>
    <w:p w14:paraId="07FBE05B" w14:textId="77777777" w:rsidR="00DA3D5D" w:rsidRDefault="00DA3D5D" w:rsidP="00A03A47">
      <w:pPr>
        <w:ind w:left="0"/>
      </w:pPr>
    </w:p>
    <w:p w14:paraId="64DABEA0" w14:textId="77777777" w:rsidR="00DA3D5D" w:rsidRDefault="00DA3D5D" w:rsidP="0048090A">
      <w:pPr>
        <w:pStyle w:val="Heading2"/>
        <w:ind w:left="0"/>
      </w:pPr>
      <w:r>
        <w:t>2</w:t>
      </w:r>
      <w:r w:rsidRPr="0048090A">
        <w:t>.</w:t>
      </w:r>
      <w:r>
        <w:t>4</w:t>
      </w:r>
      <w:r w:rsidRPr="0048090A">
        <w:t xml:space="preserve"> </w:t>
      </w:r>
      <w:r>
        <w:t>facial detection &amp; recognition responses</w:t>
      </w:r>
    </w:p>
    <w:p w14:paraId="36CFE97A" w14:textId="77777777" w:rsidR="00DA3D5D" w:rsidRDefault="00DA3D5D" w:rsidP="00AD258A">
      <w:pPr>
        <w:pStyle w:val="Caption"/>
        <w:rPr>
          <w:i/>
        </w:rPr>
      </w:pPr>
      <w:r>
        <w:rPr>
          <w:i/>
        </w:rPr>
        <w:t>Age Guesser</w:t>
      </w:r>
    </w:p>
    <w:p w14:paraId="613CAFA1" w14:textId="77777777" w:rsidR="00DA3D5D" w:rsidRDefault="00DA3D5D" w:rsidP="00AD258A">
      <w:r>
        <w:tab/>
        <w:t>Verbal queues:</w:t>
      </w:r>
    </w:p>
    <w:p w14:paraId="702AAA2C" w14:textId="77777777" w:rsidR="00DA3D5D" w:rsidRDefault="00DA3D5D" w:rsidP="00AE546B">
      <w:pPr>
        <w:pStyle w:val="ListParagraph"/>
        <w:numPr>
          <w:ilvl w:val="0"/>
          <w:numId w:val="7"/>
        </w:numPr>
      </w:pPr>
      <w:r>
        <w:t>“Can you guess how old I am?”</w:t>
      </w:r>
    </w:p>
    <w:p w14:paraId="2FCF4F66" w14:textId="77777777" w:rsidR="00DA3D5D" w:rsidRDefault="00DA3D5D" w:rsidP="00AE546B">
      <w:pPr>
        <w:pStyle w:val="ListParagraph"/>
        <w:numPr>
          <w:ilvl w:val="0"/>
          <w:numId w:val="7"/>
        </w:numPr>
      </w:pPr>
      <w:r>
        <w:t>“Guess my age.”</w:t>
      </w:r>
    </w:p>
    <w:p w14:paraId="3F25C7CF" w14:textId="77777777" w:rsidR="00DA3D5D" w:rsidRDefault="00DA3D5D" w:rsidP="00AE546B">
      <w:pPr>
        <w:pStyle w:val="ListParagraph"/>
        <w:numPr>
          <w:ilvl w:val="0"/>
          <w:numId w:val="7"/>
        </w:numPr>
      </w:pPr>
      <w:r>
        <w:t>“How old do you think I am?”</w:t>
      </w:r>
    </w:p>
    <w:p w14:paraId="276F1C2E" w14:textId="77777777" w:rsidR="00DA3D5D" w:rsidRDefault="00DA3D5D" w:rsidP="00AE546B">
      <w:pPr>
        <w:pStyle w:val="ListParagraph"/>
        <w:numPr>
          <w:ilvl w:val="0"/>
          <w:numId w:val="7"/>
        </w:numPr>
      </w:pPr>
      <w:r>
        <w:t>“What is my age?”</w:t>
      </w:r>
    </w:p>
    <w:p w14:paraId="6C98CB3A" w14:textId="77777777" w:rsidR="00DA3D5D" w:rsidRDefault="00DA3D5D" w:rsidP="00AE546B">
      <w:pPr>
        <w:pStyle w:val="ListParagraph"/>
        <w:numPr>
          <w:ilvl w:val="0"/>
          <w:numId w:val="7"/>
        </w:numPr>
      </w:pPr>
      <w:r>
        <w:t>“How old am I?”</w:t>
      </w:r>
    </w:p>
    <w:p w14:paraId="3CB96AF4" w14:textId="77777777" w:rsidR="00DA3D5D" w:rsidRDefault="00DA3D5D" w:rsidP="00B50D78">
      <w:pPr>
        <w:ind w:left="717"/>
      </w:pPr>
      <w:r>
        <w:t>Description:  NAO will use its facial detection and mapping abilities to attempt a guess at the user’s age. The guesser is not the most accurate, however the module is enjoyable and humorous.</w:t>
      </w:r>
    </w:p>
    <w:p w14:paraId="3048E849" w14:textId="77777777" w:rsidR="00DA3D5D" w:rsidRPr="00F911AA" w:rsidRDefault="00DA3D5D" w:rsidP="00B50D78">
      <w:pPr>
        <w:ind w:left="717"/>
      </w:pPr>
    </w:p>
    <w:p w14:paraId="78040398" w14:textId="77777777" w:rsidR="00DA3D5D" w:rsidRDefault="00DA3D5D" w:rsidP="00451C44">
      <w:pPr>
        <w:pStyle w:val="Caption"/>
        <w:rPr>
          <w:i/>
        </w:rPr>
      </w:pPr>
      <w:r>
        <w:rPr>
          <w:i/>
        </w:rPr>
        <w:t>facial recognition</w:t>
      </w:r>
    </w:p>
    <w:p w14:paraId="4D0ADE92" w14:textId="77777777" w:rsidR="00DA3D5D" w:rsidRDefault="00DA3D5D" w:rsidP="00F911AA">
      <w:r>
        <w:tab/>
        <w:t>Verbal queues:</w:t>
      </w:r>
    </w:p>
    <w:p w14:paraId="350966B9" w14:textId="77777777" w:rsidR="00DA3D5D" w:rsidRDefault="00DA3D5D" w:rsidP="00AE546B">
      <w:pPr>
        <w:pStyle w:val="ListParagraph"/>
        <w:numPr>
          <w:ilvl w:val="0"/>
          <w:numId w:val="6"/>
        </w:numPr>
      </w:pPr>
      <w:r>
        <w:t>“Do you know me?”</w:t>
      </w:r>
    </w:p>
    <w:p w14:paraId="44B69F53" w14:textId="77777777" w:rsidR="00DA3D5D" w:rsidRDefault="00DA3D5D" w:rsidP="00AE546B">
      <w:pPr>
        <w:pStyle w:val="ListParagraph"/>
        <w:numPr>
          <w:ilvl w:val="0"/>
          <w:numId w:val="6"/>
        </w:numPr>
      </w:pPr>
      <w:r>
        <w:t>“Do you remember me?”</w:t>
      </w:r>
    </w:p>
    <w:p w14:paraId="2D0AFE02" w14:textId="77777777" w:rsidR="00DA3D5D" w:rsidRDefault="00DA3D5D" w:rsidP="00AE546B">
      <w:pPr>
        <w:pStyle w:val="ListParagraph"/>
        <w:numPr>
          <w:ilvl w:val="0"/>
          <w:numId w:val="6"/>
        </w:numPr>
      </w:pPr>
      <w:r>
        <w:t>“Do you know my name?”</w:t>
      </w:r>
    </w:p>
    <w:p w14:paraId="19BF57D0" w14:textId="77777777" w:rsidR="00DA3D5D" w:rsidRDefault="00DA3D5D" w:rsidP="00AE546B">
      <w:pPr>
        <w:pStyle w:val="ListParagraph"/>
        <w:numPr>
          <w:ilvl w:val="0"/>
          <w:numId w:val="6"/>
        </w:numPr>
      </w:pPr>
      <w:r>
        <w:t>“Do you know who I am?”</w:t>
      </w:r>
    </w:p>
    <w:p w14:paraId="5C988C2B" w14:textId="77777777" w:rsidR="00DA3D5D" w:rsidRDefault="00DA3D5D" w:rsidP="00CF6DFD">
      <w:pPr>
        <w:ind w:left="717"/>
      </w:pPr>
      <w:r>
        <w:t xml:space="preserve">Description: Provided that a human face is within view - if NAO can recognize the face within 6 seconds, NAO will greet the person, if not, the module will time out, and NAO will say “Sorry, I do not recognize you”. </w:t>
      </w:r>
    </w:p>
    <w:p w14:paraId="19ABDA45" w14:textId="1328186E" w:rsidR="00DA3D5D" w:rsidRDefault="00DA3D5D" w:rsidP="00DA3D5D">
      <w:pPr>
        <w:ind w:left="717"/>
      </w:pPr>
      <w:r w:rsidRPr="00442452">
        <w:rPr>
          <w:b/>
        </w:rPr>
        <w:lastRenderedPageBreak/>
        <w:t>Note:</w:t>
      </w:r>
      <w:r>
        <w:t xml:space="preserve"> Learning new faces is currently only possible when the NAO unit is connected to a computer and the “Learn Face” box within Choregraphe is ran (i.e., there is no type of “Learn my face” command to have NAO learn a face on the fly).</w:t>
      </w:r>
    </w:p>
    <w:p w14:paraId="70E13EDD" w14:textId="77777777" w:rsidR="00DA3D5D" w:rsidRDefault="00DA3D5D" w:rsidP="00B50D78">
      <w:pPr>
        <w:pStyle w:val="Caption"/>
        <w:ind w:left="0"/>
        <w:rPr>
          <w:i/>
        </w:rPr>
      </w:pPr>
    </w:p>
    <w:p w14:paraId="0C358E2A" w14:textId="77777777" w:rsidR="00DA3D5D" w:rsidRDefault="00DA3D5D" w:rsidP="00B50D78">
      <w:pPr>
        <w:pStyle w:val="Caption"/>
        <w:ind w:left="0"/>
        <w:rPr>
          <w:i/>
        </w:rPr>
      </w:pPr>
      <w:r>
        <w:rPr>
          <w:i/>
        </w:rPr>
        <w:t>mood Guesser</w:t>
      </w:r>
    </w:p>
    <w:p w14:paraId="7D9B87B1" w14:textId="77777777" w:rsidR="00DA3D5D" w:rsidRDefault="00DA3D5D" w:rsidP="00B50D78">
      <w:r>
        <w:tab/>
        <w:t>Verbal queues:</w:t>
      </w:r>
    </w:p>
    <w:p w14:paraId="52B19878" w14:textId="77777777" w:rsidR="00DA3D5D" w:rsidRDefault="00DA3D5D" w:rsidP="00B50D78">
      <w:pPr>
        <w:pStyle w:val="ListParagraph"/>
        <w:numPr>
          <w:ilvl w:val="0"/>
          <w:numId w:val="7"/>
        </w:numPr>
      </w:pPr>
      <w:r>
        <w:t>“Can you guess how I’m feeling?”</w:t>
      </w:r>
    </w:p>
    <w:p w14:paraId="02332783" w14:textId="77777777" w:rsidR="00DA3D5D" w:rsidRDefault="00DA3D5D" w:rsidP="00B50D78">
      <w:pPr>
        <w:pStyle w:val="ListParagraph"/>
        <w:numPr>
          <w:ilvl w:val="0"/>
          <w:numId w:val="7"/>
        </w:numPr>
      </w:pPr>
      <w:r>
        <w:t>“Guess my mood.”</w:t>
      </w:r>
    </w:p>
    <w:p w14:paraId="7F7F7FFD" w14:textId="77777777" w:rsidR="00DA3D5D" w:rsidRDefault="00DA3D5D" w:rsidP="00B50D78">
      <w:pPr>
        <w:pStyle w:val="ListParagraph"/>
        <w:numPr>
          <w:ilvl w:val="0"/>
          <w:numId w:val="7"/>
        </w:numPr>
      </w:pPr>
      <w:r>
        <w:t>“How do you think I’m feeling?”</w:t>
      </w:r>
    </w:p>
    <w:p w14:paraId="595DFDFA" w14:textId="77777777" w:rsidR="00DA3D5D" w:rsidRDefault="00DA3D5D" w:rsidP="00B50D78">
      <w:pPr>
        <w:pStyle w:val="ListParagraph"/>
        <w:numPr>
          <w:ilvl w:val="0"/>
          <w:numId w:val="7"/>
        </w:numPr>
      </w:pPr>
      <w:r>
        <w:t>“What is my mood?”</w:t>
      </w:r>
    </w:p>
    <w:p w14:paraId="05E55456" w14:textId="77777777" w:rsidR="00DA3D5D" w:rsidRDefault="00DA3D5D" w:rsidP="00B50D78">
      <w:pPr>
        <w:ind w:left="717"/>
      </w:pPr>
      <w:r>
        <w:t xml:space="preserve">Description:  NAO will use its facial detection and mapping abilities to attempt a guess at the user’s current mood based upon their facial expression. </w:t>
      </w:r>
      <w:proofErr w:type="gramStart"/>
      <w:r>
        <w:t>Similar to</w:t>
      </w:r>
      <w:proofErr w:type="gramEnd"/>
      <w:r>
        <w:t xml:space="preserve"> the “Age Guesser” module, the guesser is not the most accurate, however the module is enjoyable and humorous. </w:t>
      </w:r>
    </w:p>
    <w:p w14:paraId="49E12C07" w14:textId="77777777" w:rsidR="00DA3D5D" w:rsidRDefault="00DA3D5D" w:rsidP="00B50D78">
      <w:pPr>
        <w:ind w:left="717"/>
      </w:pPr>
      <w:r>
        <w:t>The moods that NAO recognizes are:</w:t>
      </w:r>
    </w:p>
    <w:p w14:paraId="5E62D8A4" w14:textId="77777777" w:rsidR="00DA3D5D" w:rsidRDefault="00DA3D5D" w:rsidP="00B50D78">
      <w:pPr>
        <w:pStyle w:val="ListParagraph"/>
        <w:numPr>
          <w:ilvl w:val="0"/>
          <w:numId w:val="7"/>
        </w:numPr>
      </w:pPr>
      <w:r w:rsidRPr="00B50D78">
        <w:rPr>
          <w:b/>
        </w:rPr>
        <w:t>Happy</w:t>
      </w:r>
      <w:r>
        <w:t xml:space="preserve"> (NAO recognizes a wide smile).</w:t>
      </w:r>
    </w:p>
    <w:p w14:paraId="111DEC17" w14:textId="77777777" w:rsidR="00DA3D5D" w:rsidRDefault="00DA3D5D" w:rsidP="00B50D78">
      <w:pPr>
        <w:pStyle w:val="ListParagraph"/>
        <w:numPr>
          <w:ilvl w:val="0"/>
          <w:numId w:val="7"/>
        </w:numPr>
      </w:pPr>
      <w:r w:rsidRPr="00B50D78">
        <w:rPr>
          <w:b/>
        </w:rPr>
        <w:t>Surprised</w:t>
      </w:r>
      <w:r>
        <w:t xml:space="preserve"> (NAO Recognizes a shocked looking face, categorized by a wide, open mouth).</w:t>
      </w:r>
    </w:p>
    <w:p w14:paraId="43F6E008" w14:textId="77777777" w:rsidR="00DA3D5D" w:rsidRDefault="00DA3D5D" w:rsidP="00B50D78">
      <w:pPr>
        <w:pStyle w:val="ListParagraph"/>
        <w:numPr>
          <w:ilvl w:val="0"/>
          <w:numId w:val="7"/>
        </w:numPr>
      </w:pPr>
      <w:r w:rsidRPr="00B50D78">
        <w:rPr>
          <w:b/>
        </w:rPr>
        <w:t>Sad</w:t>
      </w:r>
      <w:r>
        <w:t xml:space="preserve"> (NAO recognizes a frown)</w:t>
      </w:r>
    </w:p>
    <w:p w14:paraId="70FD7D27" w14:textId="77777777" w:rsidR="00DA3D5D" w:rsidRPr="00917EB1" w:rsidRDefault="00DA3D5D" w:rsidP="00B50D78">
      <w:pPr>
        <w:pStyle w:val="ListParagraph"/>
        <w:numPr>
          <w:ilvl w:val="0"/>
          <w:numId w:val="7"/>
        </w:numPr>
        <w:rPr>
          <w:b/>
        </w:rPr>
      </w:pPr>
      <w:r w:rsidRPr="00DD2937">
        <w:rPr>
          <w:b/>
        </w:rPr>
        <w:t>Angry</w:t>
      </w:r>
      <w:r>
        <w:rPr>
          <w:b/>
        </w:rPr>
        <w:t xml:space="preserve"> </w:t>
      </w:r>
      <w:r>
        <w:t>(NAO recognizes a scowl, categorized by a pursed frown, middle-lowered and furrowed eyebrows, flared nostrils).</w:t>
      </w:r>
    </w:p>
    <w:p w14:paraId="47B730BC" w14:textId="77777777" w:rsidR="00DA3D5D" w:rsidRPr="00DD2937" w:rsidRDefault="00DA3D5D" w:rsidP="00B50D78">
      <w:pPr>
        <w:pStyle w:val="ListParagraph"/>
        <w:numPr>
          <w:ilvl w:val="0"/>
          <w:numId w:val="7"/>
        </w:numPr>
        <w:rPr>
          <w:b/>
        </w:rPr>
      </w:pPr>
      <w:r w:rsidRPr="00917EB1">
        <w:rPr>
          <w:b/>
        </w:rPr>
        <w:t>Neutral</w:t>
      </w:r>
      <w:r>
        <w:t xml:space="preserve"> (NAO recognizes a straight, bored-looking face with no visible emotion being shown). </w:t>
      </w:r>
    </w:p>
    <w:p w14:paraId="59D587F8" w14:textId="77777777" w:rsidR="00DA3D5D" w:rsidRPr="00D44E86" w:rsidRDefault="00DA3D5D" w:rsidP="00D44E86"/>
    <w:p w14:paraId="6FCE0F9B" w14:textId="77777777" w:rsidR="00DA3D5D" w:rsidRDefault="00DA3D5D" w:rsidP="0048090A">
      <w:pPr>
        <w:pStyle w:val="Heading2"/>
        <w:ind w:left="0"/>
      </w:pPr>
      <w:r>
        <w:t>2</w:t>
      </w:r>
      <w:r w:rsidRPr="0048090A">
        <w:t>.</w:t>
      </w:r>
      <w:r>
        <w:t>5</w:t>
      </w:r>
      <w:r w:rsidRPr="0048090A">
        <w:t xml:space="preserve"> </w:t>
      </w:r>
      <w:r>
        <w:t>basic movement options</w:t>
      </w:r>
    </w:p>
    <w:p w14:paraId="4F399755" w14:textId="77777777" w:rsidR="00DA3D5D" w:rsidRDefault="00DA3D5D" w:rsidP="00F911AA">
      <w:pPr>
        <w:pStyle w:val="Caption"/>
        <w:rPr>
          <w:i/>
        </w:rPr>
      </w:pPr>
      <w:r w:rsidRPr="00F911AA">
        <w:rPr>
          <w:i/>
        </w:rPr>
        <w:t>Jazz Hands</w:t>
      </w:r>
    </w:p>
    <w:p w14:paraId="6F6F729D" w14:textId="77777777" w:rsidR="00DA3D5D" w:rsidRDefault="00DA3D5D" w:rsidP="00F911AA">
      <w:r>
        <w:tab/>
        <w:t>Verbal queues:</w:t>
      </w:r>
    </w:p>
    <w:p w14:paraId="218CEFF7" w14:textId="77777777" w:rsidR="00DA3D5D" w:rsidRDefault="00DA3D5D" w:rsidP="00AE546B">
      <w:pPr>
        <w:pStyle w:val="ListParagraph"/>
        <w:numPr>
          <w:ilvl w:val="0"/>
          <w:numId w:val="8"/>
        </w:numPr>
      </w:pPr>
      <w:r>
        <w:t>“Jazz hands.”</w:t>
      </w:r>
    </w:p>
    <w:p w14:paraId="36DEA52E" w14:textId="77777777" w:rsidR="00DA3D5D" w:rsidRDefault="00DA3D5D" w:rsidP="00AE546B">
      <w:pPr>
        <w:pStyle w:val="ListParagraph"/>
        <w:numPr>
          <w:ilvl w:val="0"/>
          <w:numId w:val="8"/>
        </w:numPr>
      </w:pPr>
      <w:r>
        <w:t>“Do jazz hands.”</w:t>
      </w:r>
    </w:p>
    <w:p w14:paraId="1673B65F" w14:textId="77777777" w:rsidR="00DA3D5D" w:rsidRDefault="00DA3D5D" w:rsidP="00AE546B">
      <w:pPr>
        <w:pStyle w:val="ListParagraph"/>
        <w:numPr>
          <w:ilvl w:val="0"/>
          <w:numId w:val="8"/>
        </w:numPr>
      </w:pPr>
      <w:r>
        <w:t>“Be jazzy.”</w:t>
      </w:r>
    </w:p>
    <w:p w14:paraId="70281A20" w14:textId="77777777" w:rsidR="00DA3D5D" w:rsidRDefault="00DA3D5D" w:rsidP="00AE546B">
      <w:pPr>
        <w:pStyle w:val="ListParagraph"/>
        <w:numPr>
          <w:ilvl w:val="0"/>
          <w:numId w:val="8"/>
        </w:numPr>
      </w:pPr>
      <w:r>
        <w:t>“Can you do jazz hands?”</w:t>
      </w:r>
    </w:p>
    <w:p w14:paraId="4D7F1FA1" w14:textId="77777777" w:rsidR="00DA3D5D" w:rsidRDefault="00DA3D5D" w:rsidP="00F911AA">
      <w:r>
        <w:tab/>
        <w:t>Description: NAO performs “jazz hands” with its hands, essentially a small wrist motion.</w:t>
      </w:r>
    </w:p>
    <w:p w14:paraId="20ED53CF" w14:textId="77777777" w:rsidR="00DA3D5D" w:rsidRPr="00F911AA" w:rsidRDefault="00DA3D5D" w:rsidP="00F911AA"/>
    <w:p w14:paraId="4BB4EA64" w14:textId="77777777" w:rsidR="00DA3D5D" w:rsidRPr="00F911AA" w:rsidRDefault="00DA3D5D" w:rsidP="00F911AA">
      <w:pPr>
        <w:pStyle w:val="Caption"/>
        <w:rPr>
          <w:i/>
        </w:rPr>
      </w:pPr>
      <w:r>
        <w:rPr>
          <w:i/>
        </w:rPr>
        <w:t>Move Fingers</w:t>
      </w:r>
    </w:p>
    <w:p w14:paraId="7690CF06" w14:textId="77777777" w:rsidR="00DA3D5D" w:rsidRDefault="00DA3D5D" w:rsidP="00F911AA">
      <w:r>
        <w:tab/>
        <w:t>Verbal queues:</w:t>
      </w:r>
    </w:p>
    <w:p w14:paraId="2C630B12" w14:textId="77777777" w:rsidR="00DA3D5D" w:rsidRDefault="00DA3D5D" w:rsidP="00AE546B">
      <w:pPr>
        <w:pStyle w:val="ListParagraph"/>
        <w:numPr>
          <w:ilvl w:val="0"/>
          <w:numId w:val="9"/>
        </w:numPr>
      </w:pPr>
      <w:r>
        <w:t>“</w:t>
      </w:r>
      <w:proofErr w:type="gramStart"/>
      <w:r>
        <w:t>NAO,</w:t>
      </w:r>
      <w:proofErr w:type="gramEnd"/>
      <w:r>
        <w:t xml:space="preserve"> wiggle your fingers.”</w:t>
      </w:r>
    </w:p>
    <w:p w14:paraId="6EAC8EF9" w14:textId="77777777" w:rsidR="00DA3D5D" w:rsidRDefault="00DA3D5D" w:rsidP="00AE546B">
      <w:pPr>
        <w:pStyle w:val="ListParagraph"/>
        <w:numPr>
          <w:ilvl w:val="0"/>
          <w:numId w:val="9"/>
        </w:numPr>
      </w:pPr>
      <w:r>
        <w:t>“Move fingers.”</w:t>
      </w:r>
    </w:p>
    <w:p w14:paraId="6CF5D3B3" w14:textId="77777777" w:rsidR="00DA3D5D" w:rsidRDefault="00DA3D5D" w:rsidP="00AE546B">
      <w:pPr>
        <w:pStyle w:val="ListParagraph"/>
        <w:numPr>
          <w:ilvl w:val="0"/>
          <w:numId w:val="9"/>
        </w:numPr>
      </w:pPr>
      <w:r>
        <w:t>“Can you wiggle your fingers.”</w:t>
      </w:r>
    </w:p>
    <w:p w14:paraId="2DC773F0" w14:textId="77777777" w:rsidR="00DA3D5D" w:rsidRDefault="00DA3D5D" w:rsidP="00AE546B">
      <w:pPr>
        <w:pStyle w:val="ListParagraph"/>
        <w:numPr>
          <w:ilvl w:val="0"/>
          <w:numId w:val="9"/>
        </w:numPr>
      </w:pPr>
      <w:r>
        <w:t>“Do your fingers move.”</w:t>
      </w:r>
    </w:p>
    <w:p w14:paraId="57B7860B" w14:textId="77777777" w:rsidR="00DA3D5D" w:rsidRDefault="00DA3D5D" w:rsidP="00AE546B">
      <w:pPr>
        <w:pStyle w:val="ListParagraph"/>
        <w:numPr>
          <w:ilvl w:val="0"/>
          <w:numId w:val="9"/>
        </w:numPr>
      </w:pPr>
      <w:r>
        <w:lastRenderedPageBreak/>
        <w:t>“Move your fingers.”</w:t>
      </w:r>
    </w:p>
    <w:p w14:paraId="369E3541" w14:textId="043DF9B9" w:rsidR="00DA3D5D" w:rsidRDefault="00DA3D5D" w:rsidP="00432939">
      <w:pPr>
        <w:ind w:left="717"/>
      </w:pPr>
      <w:r>
        <w:t>Description: NAO will open and close its hands to demonstrate the mobility of its hands and fingers.</w:t>
      </w:r>
    </w:p>
    <w:p w14:paraId="58A1E5CD" w14:textId="77777777" w:rsidR="00DA3D5D" w:rsidRDefault="00DA3D5D" w:rsidP="00432939">
      <w:pPr>
        <w:ind w:left="717"/>
      </w:pPr>
    </w:p>
    <w:p w14:paraId="6E6DCF9C" w14:textId="77777777" w:rsidR="00DA3D5D" w:rsidRPr="00F911AA" w:rsidRDefault="00DA3D5D" w:rsidP="00EE7A9B">
      <w:pPr>
        <w:pStyle w:val="Caption"/>
        <w:ind w:left="0" w:firstLine="72"/>
        <w:rPr>
          <w:i/>
        </w:rPr>
      </w:pPr>
      <w:r w:rsidRPr="00F911AA">
        <w:rPr>
          <w:i/>
        </w:rPr>
        <w:t>Nod Yes</w:t>
      </w:r>
    </w:p>
    <w:p w14:paraId="05C27B14" w14:textId="77777777" w:rsidR="00DA3D5D" w:rsidRDefault="00DA3D5D" w:rsidP="00F911AA">
      <w:r>
        <w:tab/>
        <w:t>Verbal queues:</w:t>
      </w:r>
    </w:p>
    <w:p w14:paraId="10F854DB" w14:textId="77777777" w:rsidR="00DA3D5D" w:rsidRDefault="00DA3D5D" w:rsidP="00AE546B">
      <w:pPr>
        <w:pStyle w:val="ListParagraph"/>
        <w:numPr>
          <w:ilvl w:val="0"/>
          <w:numId w:val="10"/>
        </w:numPr>
      </w:pPr>
      <w:r>
        <w:t>“Nod yes.”</w:t>
      </w:r>
    </w:p>
    <w:p w14:paraId="21DC1DF1" w14:textId="77777777" w:rsidR="00DA3D5D" w:rsidRDefault="00DA3D5D" w:rsidP="00AE546B">
      <w:pPr>
        <w:pStyle w:val="ListParagraph"/>
        <w:numPr>
          <w:ilvl w:val="0"/>
          <w:numId w:val="10"/>
        </w:numPr>
      </w:pPr>
      <w:r>
        <w:t>“Can you nod for me?”</w:t>
      </w:r>
    </w:p>
    <w:p w14:paraId="14756BDD" w14:textId="77777777" w:rsidR="00DA3D5D" w:rsidRDefault="00DA3D5D" w:rsidP="00AE546B">
      <w:pPr>
        <w:pStyle w:val="ListParagraph"/>
        <w:numPr>
          <w:ilvl w:val="0"/>
          <w:numId w:val="10"/>
        </w:numPr>
      </w:pPr>
      <w:r>
        <w:t>“Nod your head.”</w:t>
      </w:r>
    </w:p>
    <w:p w14:paraId="77B7B16F" w14:textId="77777777" w:rsidR="00DA3D5D" w:rsidRDefault="00DA3D5D" w:rsidP="00AE546B">
      <w:pPr>
        <w:pStyle w:val="ListParagraph"/>
        <w:numPr>
          <w:ilvl w:val="0"/>
          <w:numId w:val="10"/>
        </w:numPr>
      </w:pPr>
      <w:r>
        <w:t>“Nod your head for me.”</w:t>
      </w:r>
    </w:p>
    <w:p w14:paraId="5D1ED959" w14:textId="77777777" w:rsidR="00DA3D5D" w:rsidRDefault="00DA3D5D" w:rsidP="00F911AA">
      <w:r>
        <w:tab/>
        <w:t>Description: NAO will move its head up and down to demonstrate the mobility of its head/neck.</w:t>
      </w:r>
    </w:p>
    <w:p w14:paraId="03850613" w14:textId="77777777" w:rsidR="00DA3D5D" w:rsidRPr="00F911AA" w:rsidRDefault="00DA3D5D" w:rsidP="00F911AA"/>
    <w:p w14:paraId="2146B91B" w14:textId="77777777" w:rsidR="00DA3D5D" w:rsidRPr="00F911AA" w:rsidRDefault="00DA3D5D" w:rsidP="00F911AA">
      <w:pPr>
        <w:pStyle w:val="Caption"/>
        <w:rPr>
          <w:i/>
        </w:rPr>
      </w:pPr>
      <w:r w:rsidRPr="00F911AA">
        <w:rPr>
          <w:i/>
        </w:rPr>
        <w:t>Raise Left/Right foot</w:t>
      </w:r>
    </w:p>
    <w:p w14:paraId="31380F1C" w14:textId="77777777" w:rsidR="00DA3D5D" w:rsidRDefault="00DA3D5D" w:rsidP="00F911AA">
      <w:r>
        <w:tab/>
        <w:t>Verbal queues:</w:t>
      </w:r>
    </w:p>
    <w:p w14:paraId="4EA877E4" w14:textId="77777777" w:rsidR="00DA3D5D" w:rsidRDefault="00DA3D5D" w:rsidP="00AE546B">
      <w:pPr>
        <w:pStyle w:val="ListParagraph"/>
        <w:numPr>
          <w:ilvl w:val="0"/>
          <w:numId w:val="11"/>
        </w:numPr>
      </w:pPr>
      <w:r>
        <w:t>“Raise your left/right foot.”</w:t>
      </w:r>
    </w:p>
    <w:p w14:paraId="300C540D" w14:textId="77777777" w:rsidR="00DA3D5D" w:rsidRDefault="00DA3D5D" w:rsidP="00432939">
      <w:pPr>
        <w:pStyle w:val="ListParagraph"/>
        <w:numPr>
          <w:ilvl w:val="0"/>
          <w:numId w:val="11"/>
        </w:numPr>
      </w:pPr>
      <w:r>
        <w:t>“Raise your left/right leg.”</w:t>
      </w:r>
    </w:p>
    <w:p w14:paraId="6401319D" w14:textId="77777777" w:rsidR="00DA3D5D" w:rsidRDefault="00DA3D5D" w:rsidP="00432939">
      <w:pPr>
        <w:pStyle w:val="ListParagraph"/>
        <w:numPr>
          <w:ilvl w:val="0"/>
          <w:numId w:val="11"/>
        </w:numPr>
      </w:pPr>
      <w:r>
        <w:t>“Move your left/right foot.”</w:t>
      </w:r>
    </w:p>
    <w:p w14:paraId="1CD94B66" w14:textId="77777777" w:rsidR="00DA3D5D" w:rsidRDefault="00DA3D5D" w:rsidP="00432939">
      <w:pPr>
        <w:pStyle w:val="ListParagraph"/>
        <w:numPr>
          <w:ilvl w:val="0"/>
          <w:numId w:val="11"/>
        </w:numPr>
      </w:pPr>
      <w:r>
        <w:t>“Move your left/right leg.”</w:t>
      </w:r>
    </w:p>
    <w:p w14:paraId="572E4917" w14:textId="77777777" w:rsidR="00DA3D5D" w:rsidRDefault="00DA3D5D" w:rsidP="00AE546B">
      <w:pPr>
        <w:pStyle w:val="ListParagraph"/>
        <w:numPr>
          <w:ilvl w:val="0"/>
          <w:numId w:val="11"/>
        </w:numPr>
      </w:pPr>
      <w:r>
        <w:t>“Balance on your left/right foot.”</w:t>
      </w:r>
    </w:p>
    <w:p w14:paraId="25B6EAAC" w14:textId="77777777" w:rsidR="00DA3D5D" w:rsidRDefault="00DA3D5D" w:rsidP="00AD258A">
      <w:pPr>
        <w:ind w:left="717"/>
      </w:pPr>
      <w:r>
        <w:t xml:space="preserve">Description: NAO will lean to the side and begin to balance on one leg while lifting the corresponding foot </w:t>
      </w:r>
      <w:proofErr w:type="gramStart"/>
      <w:r>
        <w:t>in order to</w:t>
      </w:r>
      <w:proofErr w:type="gramEnd"/>
      <w:r>
        <w:t xml:space="preserve"> demonstrate the mobility of its legs and potential balancing capabilities.</w:t>
      </w:r>
    </w:p>
    <w:p w14:paraId="755590DD" w14:textId="77777777" w:rsidR="00DA3D5D" w:rsidRPr="00F911AA" w:rsidRDefault="00DA3D5D" w:rsidP="00F911AA"/>
    <w:p w14:paraId="6EA359F4" w14:textId="77777777" w:rsidR="00DA3D5D" w:rsidRDefault="00DA3D5D" w:rsidP="00F911AA">
      <w:pPr>
        <w:pStyle w:val="Caption"/>
        <w:rPr>
          <w:i/>
        </w:rPr>
      </w:pPr>
      <w:r>
        <w:rPr>
          <w:i/>
        </w:rPr>
        <w:t>Turn Around</w:t>
      </w:r>
    </w:p>
    <w:p w14:paraId="0BBEE699" w14:textId="77777777" w:rsidR="00DA3D5D" w:rsidRDefault="00DA3D5D" w:rsidP="00D44E86">
      <w:r>
        <w:tab/>
        <w:t>Verbal queues:</w:t>
      </w:r>
    </w:p>
    <w:p w14:paraId="35A11FEC" w14:textId="77777777" w:rsidR="00DA3D5D" w:rsidRDefault="00DA3D5D" w:rsidP="00D44E86">
      <w:pPr>
        <w:pStyle w:val="ListParagraph"/>
        <w:numPr>
          <w:ilvl w:val="0"/>
          <w:numId w:val="19"/>
        </w:numPr>
      </w:pPr>
      <w:r>
        <w:t>“Turn around”</w:t>
      </w:r>
    </w:p>
    <w:p w14:paraId="01527E40" w14:textId="77777777" w:rsidR="00DA3D5D" w:rsidRDefault="00DA3D5D" w:rsidP="00D44E86">
      <w:pPr>
        <w:pStyle w:val="ListParagraph"/>
        <w:numPr>
          <w:ilvl w:val="0"/>
          <w:numId w:val="19"/>
        </w:numPr>
      </w:pPr>
      <w:r>
        <w:t>“Spin around”</w:t>
      </w:r>
    </w:p>
    <w:p w14:paraId="54C204BC" w14:textId="77777777" w:rsidR="00DA3D5D" w:rsidRDefault="00DA3D5D" w:rsidP="00D44E86">
      <w:pPr>
        <w:pStyle w:val="ListParagraph"/>
        <w:numPr>
          <w:ilvl w:val="0"/>
          <w:numId w:val="19"/>
        </w:numPr>
      </w:pPr>
      <w:r>
        <w:t>“Can you turn around?”</w:t>
      </w:r>
    </w:p>
    <w:p w14:paraId="323C95F0" w14:textId="77777777" w:rsidR="00DA3D5D" w:rsidRDefault="00DA3D5D" w:rsidP="00D44E86">
      <w:pPr>
        <w:ind w:left="720"/>
      </w:pPr>
      <w:r>
        <w:t>Description: Nao will turn 180 degrees</w:t>
      </w:r>
    </w:p>
    <w:p w14:paraId="5950DDDF" w14:textId="77777777" w:rsidR="00DA3D5D" w:rsidRPr="00D44E86" w:rsidRDefault="00DA3D5D" w:rsidP="00D44E86">
      <w:pPr>
        <w:ind w:left="720"/>
      </w:pPr>
    </w:p>
    <w:p w14:paraId="0E5C8B02" w14:textId="77777777" w:rsidR="00DA3D5D" w:rsidRPr="00F911AA" w:rsidRDefault="00DA3D5D" w:rsidP="00F911AA">
      <w:pPr>
        <w:pStyle w:val="Caption"/>
        <w:rPr>
          <w:i/>
        </w:rPr>
      </w:pPr>
      <w:r w:rsidRPr="00F911AA">
        <w:rPr>
          <w:i/>
        </w:rPr>
        <w:t>Turn head left/right</w:t>
      </w:r>
    </w:p>
    <w:p w14:paraId="0F4D7AC9" w14:textId="77777777" w:rsidR="00DA3D5D" w:rsidRDefault="00DA3D5D" w:rsidP="00F911AA">
      <w:r>
        <w:tab/>
        <w:t>Verbal queues:</w:t>
      </w:r>
    </w:p>
    <w:p w14:paraId="2A6C2732" w14:textId="77777777" w:rsidR="00DA3D5D" w:rsidRDefault="00DA3D5D" w:rsidP="00AE546B">
      <w:pPr>
        <w:pStyle w:val="ListParagraph"/>
        <w:numPr>
          <w:ilvl w:val="0"/>
          <w:numId w:val="12"/>
        </w:numPr>
      </w:pPr>
      <w:r>
        <w:t>“Turn your head left/right.”</w:t>
      </w:r>
    </w:p>
    <w:p w14:paraId="12286928" w14:textId="77777777" w:rsidR="00DA3D5D" w:rsidRDefault="00DA3D5D" w:rsidP="00AE546B">
      <w:pPr>
        <w:pStyle w:val="ListParagraph"/>
        <w:numPr>
          <w:ilvl w:val="0"/>
          <w:numId w:val="12"/>
        </w:numPr>
      </w:pPr>
      <w:r>
        <w:t>“Turn head left/right.”</w:t>
      </w:r>
    </w:p>
    <w:p w14:paraId="3356DBA7" w14:textId="77777777" w:rsidR="00DA3D5D" w:rsidRDefault="00DA3D5D" w:rsidP="00AE546B">
      <w:pPr>
        <w:pStyle w:val="ListParagraph"/>
        <w:numPr>
          <w:ilvl w:val="0"/>
          <w:numId w:val="12"/>
        </w:numPr>
      </w:pPr>
      <w:r>
        <w:t>“Head left/right.”</w:t>
      </w:r>
    </w:p>
    <w:p w14:paraId="26357162" w14:textId="77777777" w:rsidR="00DA3D5D" w:rsidRDefault="00DA3D5D" w:rsidP="00AE546B">
      <w:pPr>
        <w:pStyle w:val="ListParagraph"/>
        <w:numPr>
          <w:ilvl w:val="0"/>
          <w:numId w:val="12"/>
        </w:numPr>
      </w:pPr>
      <w:r>
        <w:lastRenderedPageBreak/>
        <w:t>“Move your head to the left/right.”</w:t>
      </w:r>
    </w:p>
    <w:p w14:paraId="6B4B7CAA" w14:textId="77777777" w:rsidR="00DA3D5D" w:rsidRDefault="00DA3D5D" w:rsidP="00AE546B">
      <w:pPr>
        <w:pStyle w:val="ListParagraph"/>
        <w:numPr>
          <w:ilvl w:val="0"/>
          <w:numId w:val="12"/>
        </w:numPr>
      </w:pPr>
      <w:r>
        <w:t>“Look left/right.”</w:t>
      </w:r>
    </w:p>
    <w:p w14:paraId="49FA6B36" w14:textId="77777777" w:rsidR="00DA3D5D" w:rsidRDefault="00DA3D5D" w:rsidP="00AD258A">
      <w:pPr>
        <w:ind w:left="717"/>
      </w:pPr>
      <w:r>
        <w:t xml:space="preserve">Description:  NAO will turn its head to the corresponding direction </w:t>
      </w:r>
      <w:proofErr w:type="gramStart"/>
      <w:r>
        <w:t>in order to</w:t>
      </w:r>
      <w:proofErr w:type="gramEnd"/>
      <w:r>
        <w:t xml:space="preserve"> further demonstrate the mobility of its head/neck.</w:t>
      </w:r>
    </w:p>
    <w:p w14:paraId="26EFCE5C" w14:textId="77777777" w:rsidR="00DA3D5D" w:rsidRDefault="00DA3D5D" w:rsidP="00AD258A">
      <w:pPr>
        <w:ind w:left="717"/>
      </w:pPr>
    </w:p>
    <w:p w14:paraId="58CC6DCC" w14:textId="77777777" w:rsidR="00DA3D5D" w:rsidRDefault="00DA3D5D" w:rsidP="00D44E86">
      <w:pPr>
        <w:pStyle w:val="Caption"/>
        <w:rPr>
          <w:i/>
        </w:rPr>
      </w:pPr>
      <w:r>
        <w:rPr>
          <w:i/>
        </w:rPr>
        <w:t>Turn Left/Right</w:t>
      </w:r>
    </w:p>
    <w:p w14:paraId="359D04CD" w14:textId="77777777" w:rsidR="00DA3D5D" w:rsidRDefault="00DA3D5D" w:rsidP="00D44E86">
      <w:r>
        <w:tab/>
        <w:t>Verbal queues:</w:t>
      </w:r>
    </w:p>
    <w:p w14:paraId="63CDF035" w14:textId="77777777" w:rsidR="00DA3D5D" w:rsidRDefault="00DA3D5D" w:rsidP="00D44E86">
      <w:pPr>
        <w:pStyle w:val="ListParagraph"/>
        <w:numPr>
          <w:ilvl w:val="0"/>
          <w:numId w:val="18"/>
        </w:numPr>
      </w:pPr>
      <w:r>
        <w:t>“Turn left/right”</w:t>
      </w:r>
    </w:p>
    <w:p w14:paraId="6E8502E2" w14:textId="77777777" w:rsidR="00DA3D5D" w:rsidRDefault="00DA3D5D" w:rsidP="00D44E86">
      <w:pPr>
        <w:pStyle w:val="ListParagraph"/>
        <w:numPr>
          <w:ilvl w:val="0"/>
          <w:numId w:val="18"/>
        </w:numPr>
      </w:pPr>
      <w:r>
        <w:t>“Rotate left/right”</w:t>
      </w:r>
    </w:p>
    <w:p w14:paraId="7FCC8BF0" w14:textId="77777777" w:rsidR="00DA3D5D" w:rsidRDefault="00DA3D5D" w:rsidP="00D44E86">
      <w:pPr>
        <w:pStyle w:val="ListParagraph"/>
        <w:numPr>
          <w:ilvl w:val="0"/>
          <w:numId w:val="18"/>
        </w:numPr>
      </w:pPr>
      <w:r>
        <w:t>“Can you turn left/right?”</w:t>
      </w:r>
    </w:p>
    <w:p w14:paraId="65216F7F" w14:textId="77777777" w:rsidR="00DA3D5D" w:rsidRDefault="00DA3D5D" w:rsidP="00D44E86">
      <w:pPr>
        <w:pStyle w:val="ListParagraph"/>
        <w:numPr>
          <w:ilvl w:val="0"/>
          <w:numId w:val="18"/>
        </w:numPr>
      </w:pPr>
      <w:r>
        <w:t>“Can you rotate left/right?”</w:t>
      </w:r>
    </w:p>
    <w:p w14:paraId="4EBF37F9" w14:textId="77777777" w:rsidR="00DA3D5D" w:rsidRPr="00D44E86" w:rsidRDefault="00DA3D5D" w:rsidP="00D44E86">
      <w:pPr>
        <w:ind w:left="720"/>
      </w:pPr>
      <w:r>
        <w:t>Description: Nao will ask the desired degrees to turn, and then turn in the direction and distance accordingly.</w:t>
      </w:r>
    </w:p>
    <w:p w14:paraId="18D32752" w14:textId="77777777" w:rsidR="00DA3D5D" w:rsidRPr="00F911AA" w:rsidRDefault="00DA3D5D" w:rsidP="00585B8C">
      <w:pPr>
        <w:ind w:left="0"/>
      </w:pPr>
    </w:p>
    <w:p w14:paraId="779842C9" w14:textId="77777777" w:rsidR="00DA3D5D" w:rsidRPr="00F911AA" w:rsidRDefault="00DA3D5D" w:rsidP="00F911AA">
      <w:pPr>
        <w:pStyle w:val="Caption"/>
        <w:rPr>
          <w:i/>
        </w:rPr>
      </w:pPr>
      <w:r w:rsidRPr="00F911AA">
        <w:rPr>
          <w:i/>
        </w:rPr>
        <w:t xml:space="preserve">Walk </w:t>
      </w:r>
      <w:r>
        <w:rPr>
          <w:i/>
        </w:rPr>
        <w:t>for</w:t>
      </w:r>
      <w:r w:rsidRPr="00F911AA">
        <w:rPr>
          <w:i/>
        </w:rPr>
        <w:t>ward/</w:t>
      </w:r>
      <w:r>
        <w:rPr>
          <w:i/>
        </w:rPr>
        <w:t>back</w:t>
      </w:r>
      <w:r w:rsidRPr="00F911AA">
        <w:rPr>
          <w:i/>
        </w:rPr>
        <w:t>ward/left/right</w:t>
      </w:r>
    </w:p>
    <w:p w14:paraId="27471C98" w14:textId="77777777" w:rsidR="00DA3D5D" w:rsidRDefault="00DA3D5D" w:rsidP="00F911AA">
      <w:r>
        <w:tab/>
        <w:t>Verbal queues:</w:t>
      </w:r>
    </w:p>
    <w:p w14:paraId="6E20CB8F" w14:textId="77777777" w:rsidR="00DA3D5D" w:rsidRDefault="00DA3D5D" w:rsidP="00AE546B">
      <w:pPr>
        <w:pStyle w:val="ListParagraph"/>
        <w:numPr>
          <w:ilvl w:val="0"/>
          <w:numId w:val="13"/>
        </w:numPr>
      </w:pPr>
      <w:r>
        <w:t>“Walk &lt;direction&gt;.”</w:t>
      </w:r>
    </w:p>
    <w:p w14:paraId="7B2E0CB4" w14:textId="77777777" w:rsidR="00DA3D5D" w:rsidRDefault="00DA3D5D" w:rsidP="00AE546B">
      <w:pPr>
        <w:pStyle w:val="ListParagraph"/>
        <w:numPr>
          <w:ilvl w:val="0"/>
          <w:numId w:val="13"/>
        </w:numPr>
      </w:pPr>
      <w:r>
        <w:t>“Move &lt;direction&gt;.”</w:t>
      </w:r>
    </w:p>
    <w:p w14:paraId="30AA5AFD" w14:textId="77777777" w:rsidR="00DA3D5D" w:rsidRDefault="00DA3D5D" w:rsidP="00AE546B">
      <w:pPr>
        <w:pStyle w:val="ListParagraph"/>
        <w:numPr>
          <w:ilvl w:val="0"/>
          <w:numId w:val="13"/>
        </w:numPr>
      </w:pPr>
      <w:r>
        <w:t>“Step &lt;direction&gt;.”</w:t>
      </w:r>
    </w:p>
    <w:p w14:paraId="127170A8" w14:textId="77777777" w:rsidR="00DA3D5D" w:rsidRDefault="00DA3D5D" w:rsidP="00AE546B">
      <w:pPr>
        <w:pStyle w:val="ListParagraph"/>
        <w:numPr>
          <w:ilvl w:val="0"/>
          <w:numId w:val="13"/>
        </w:numPr>
      </w:pPr>
      <w:r>
        <w:t>“Take a step &lt;direction&gt;.”</w:t>
      </w:r>
    </w:p>
    <w:p w14:paraId="24FBA138" w14:textId="77777777" w:rsidR="00DA3D5D" w:rsidRDefault="00DA3D5D" w:rsidP="00AE546B">
      <w:pPr>
        <w:pStyle w:val="ListParagraph"/>
        <w:numPr>
          <w:ilvl w:val="0"/>
          <w:numId w:val="13"/>
        </w:numPr>
      </w:pPr>
      <w:r>
        <w:t>“Move your legs for me”</w:t>
      </w:r>
    </w:p>
    <w:p w14:paraId="6464A00F" w14:textId="77777777" w:rsidR="00DA3D5D" w:rsidRDefault="00DA3D5D" w:rsidP="00AE546B">
      <w:pPr>
        <w:pStyle w:val="ListParagraph"/>
        <w:numPr>
          <w:ilvl w:val="0"/>
          <w:numId w:val="13"/>
        </w:numPr>
      </w:pPr>
      <w:r>
        <w:t>“Move your legs”</w:t>
      </w:r>
    </w:p>
    <w:p w14:paraId="035D3A91" w14:textId="77777777" w:rsidR="00DA3D5D" w:rsidRDefault="00DA3D5D" w:rsidP="000E528F">
      <w:pPr>
        <w:ind w:left="717"/>
      </w:pPr>
      <w:r>
        <w:t>Description: NAO will move 0.2 meters in the desired direction. The last two queues will make Nao walk forward.</w:t>
      </w:r>
    </w:p>
    <w:p w14:paraId="2A9C7B5C" w14:textId="77777777" w:rsidR="00DA3D5D" w:rsidRPr="004747DB" w:rsidRDefault="00DA3D5D" w:rsidP="00F911AA">
      <w:r>
        <w:tab/>
      </w:r>
      <w:r>
        <w:rPr>
          <w:b/>
        </w:rPr>
        <w:t xml:space="preserve">Note: </w:t>
      </w:r>
      <w:r>
        <w:t>Directional options include forward, backward, left, &amp; right.</w:t>
      </w:r>
    </w:p>
    <w:p w14:paraId="5035321E" w14:textId="77777777" w:rsidR="00DA3D5D" w:rsidRDefault="00DA3D5D" w:rsidP="00F911AA">
      <w:pPr>
        <w:ind w:left="0"/>
      </w:pPr>
    </w:p>
    <w:p w14:paraId="23D07D7F" w14:textId="77777777" w:rsidR="00DA3D5D" w:rsidRDefault="00DA3D5D" w:rsidP="0048090A">
      <w:pPr>
        <w:pStyle w:val="Heading2"/>
        <w:ind w:left="0"/>
      </w:pPr>
      <w:r>
        <w:t>2</w:t>
      </w:r>
      <w:r w:rsidRPr="0048090A">
        <w:t>.</w:t>
      </w:r>
      <w:r>
        <w:t>6</w:t>
      </w:r>
      <w:r w:rsidRPr="0048090A">
        <w:t xml:space="preserve"> </w:t>
      </w:r>
      <w:r>
        <w:t>advanced movement options</w:t>
      </w:r>
    </w:p>
    <w:p w14:paraId="106B2763" w14:textId="77777777" w:rsidR="00DA3D5D" w:rsidRPr="00F911AA" w:rsidRDefault="00DA3D5D" w:rsidP="00EB3D27">
      <w:pPr>
        <w:pStyle w:val="Caption"/>
        <w:rPr>
          <w:i/>
        </w:rPr>
      </w:pPr>
      <w:r>
        <w:rPr>
          <w:i/>
        </w:rPr>
        <w:t>dance moves</w:t>
      </w:r>
    </w:p>
    <w:p w14:paraId="79D2C7EB" w14:textId="77777777" w:rsidR="00DA3D5D" w:rsidRDefault="00DA3D5D" w:rsidP="00EB3D27">
      <w:r>
        <w:tab/>
        <w:t>Verbal queues:</w:t>
      </w:r>
    </w:p>
    <w:p w14:paraId="264C831A" w14:textId="77777777" w:rsidR="00DA3D5D" w:rsidRDefault="00DA3D5D" w:rsidP="00EB3D27">
      <w:pPr>
        <w:pStyle w:val="ListParagraph"/>
        <w:numPr>
          <w:ilvl w:val="0"/>
          <w:numId w:val="14"/>
        </w:numPr>
      </w:pPr>
      <w:r>
        <w:t>“Can you dance?”</w:t>
      </w:r>
    </w:p>
    <w:p w14:paraId="604E3251" w14:textId="77777777" w:rsidR="00DA3D5D" w:rsidRDefault="00DA3D5D" w:rsidP="00EB3D27">
      <w:pPr>
        <w:pStyle w:val="ListParagraph"/>
        <w:numPr>
          <w:ilvl w:val="0"/>
          <w:numId w:val="14"/>
        </w:numPr>
      </w:pPr>
      <w:r>
        <w:t>“Can you dance like Beyoncé?”</w:t>
      </w:r>
    </w:p>
    <w:p w14:paraId="32ED3E45" w14:textId="77777777" w:rsidR="00DA3D5D" w:rsidRDefault="00DA3D5D" w:rsidP="00EB3D27">
      <w:pPr>
        <w:pStyle w:val="ListParagraph"/>
        <w:numPr>
          <w:ilvl w:val="0"/>
          <w:numId w:val="14"/>
        </w:numPr>
      </w:pPr>
      <w:r>
        <w:t>“Can you dance to Single Ladies?”</w:t>
      </w:r>
    </w:p>
    <w:p w14:paraId="527AA5AC" w14:textId="77777777" w:rsidR="00DA3D5D" w:rsidRDefault="00DA3D5D" w:rsidP="00EB3D27">
      <w:pPr>
        <w:pStyle w:val="ListParagraph"/>
        <w:numPr>
          <w:ilvl w:val="0"/>
          <w:numId w:val="14"/>
        </w:numPr>
      </w:pPr>
      <w:r>
        <w:t>“Do the Beyoncé.”</w:t>
      </w:r>
    </w:p>
    <w:p w14:paraId="463291B3" w14:textId="77777777" w:rsidR="00DA3D5D" w:rsidRDefault="00DA3D5D" w:rsidP="005B758F">
      <w:pPr>
        <w:ind w:left="720"/>
      </w:pPr>
      <w:r>
        <w:t>Description: NAO will do a short dance routine, coordinated to Beyoncé’s “Single Ladies”, which will play over its loudspeakers during the dance.</w:t>
      </w:r>
    </w:p>
    <w:p w14:paraId="1D0C4E2E" w14:textId="77777777" w:rsidR="00DA3D5D" w:rsidRPr="00EB3D27" w:rsidRDefault="00DA3D5D" w:rsidP="005B758F">
      <w:pPr>
        <w:ind w:left="720"/>
      </w:pPr>
    </w:p>
    <w:p w14:paraId="7C1FFF7E" w14:textId="77777777" w:rsidR="00DA3D5D" w:rsidRPr="00F911AA" w:rsidRDefault="00DA3D5D" w:rsidP="00F911AA">
      <w:pPr>
        <w:pStyle w:val="Caption"/>
        <w:rPr>
          <w:i/>
        </w:rPr>
      </w:pPr>
      <w:r w:rsidRPr="00F911AA">
        <w:rPr>
          <w:i/>
        </w:rPr>
        <w:lastRenderedPageBreak/>
        <w:t>Pushups</w:t>
      </w:r>
    </w:p>
    <w:p w14:paraId="72997B3B" w14:textId="77777777" w:rsidR="00DA3D5D" w:rsidRDefault="00DA3D5D" w:rsidP="00F911AA">
      <w:r>
        <w:tab/>
        <w:t>Verbal queues:</w:t>
      </w:r>
    </w:p>
    <w:p w14:paraId="05198D62" w14:textId="77777777" w:rsidR="00DA3D5D" w:rsidRDefault="00DA3D5D" w:rsidP="00AE546B">
      <w:pPr>
        <w:pStyle w:val="ListParagraph"/>
        <w:numPr>
          <w:ilvl w:val="0"/>
          <w:numId w:val="14"/>
        </w:numPr>
      </w:pPr>
      <w:r>
        <w:t>“Pushups.”</w:t>
      </w:r>
    </w:p>
    <w:p w14:paraId="4051A153" w14:textId="77777777" w:rsidR="00DA3D5D" w:rsidRDefault="00DA3D5D" w:rsidP="00AE546B">
      <w:pPr>
        <w:pStyle w:val="ListParagraph"/>
        <w:numPr>
          <w:ilvl w:val="0"/>
          <w:numId w:val="14"/>
        </w:numPr>
      </w:pPr>
      <w:r>
        <w:t>“Do pushups.”</w:t>
      </w:r>
    </w:p>
    <w:p w14:paraId="16A6B3E3" w14:textId="77777777" w:rsidR="00DA3D5D" w:rsidRDefault="00DA3D5D" w:rsidP="00AE546B">
      <w:pPr>
        <w:pStyle w:val="ListParagraph"/>
        <w:numPr>
          <w:ilvl w:val="0"/>
          <w:numId w:val="14"/>
        </w:numPr>
      </w:pPr>
      <w:r>
        <w:t>“Do some pushups.”</w:t>
      </w:r>
    </w:p>
    <w:p w14:paraId="144FD0ED" w14:textId="77777777" w:rsidR="00DA3D5D" w:rsidRDefault="00DA3D5D" w:rsidP="00AE546B">
      <w:pPr>
        <w:pStyle w:val="ListParagraph"/>
        <w:numPr>
          <w:ilvl w:val="0"/>
          <w:numId w:val="14"/>
        </w:numPr>
      </w:pPr>
      <w:r>
        <w:t>“Can you do pushups?”</w:t>
      </w:r>
    </w:p>
    <w:p w14:paraId="550ED62F" w14:textId="77777777" w:rsidR="00DA3D5D" w:rsidRDefault="00DA3D5D" w:rsidP="00AE546B">
      <w:pPr>
        <w:pStyle w:val="ListParagraph"/>
        <w:numPr>
          <w:ilvl w:val="0"/>
          <w:numId w:val="14"/>
        </w:numPr>
      </w:pPr>
      <w:r>
        <w:t>“Do you know how to do pushups?”</w:t>
      </w:r>
    </w:p>
    <w:p w14:paraId="353BAADB" w14:textId="77777777" w:rsidR="00DA3D5D" w:rsidRDefault="00DA3D5D" w:rsidP="00AE546B">
      <w:pPr>
        <w:pStyle w:val="ListParagraph"/>
        <w:numPr>
          <w:ilvl w:val="0"/>
          <w:numId w:val="14"/>
        </w:numPr>
      </w:pPr>
      <w:r>
        <w:t>“Can you do press-ups?”</w:t>
      </w:r>
    </w:p>
    <w:p w14:paraId="4D166EF8" w14:textId="77777777" w:rsidR="00DA3D5D" w:rsidRDefault="00DA3D5D" w:rsidP="00A838DC">
      <w:pPr>
        <w:ind w:left="717"/>
      </w:pPr>
      <w:r>
        <w:t>Description: NAO will ask how many pushups you would like to be performed (he can do between 1 and 10 inclusive</w:t>
      </w:r>
      <w:proofErr w:type="gramStart"/>
      <w:r>
        <w:t>), and</w:t>
      </w:r>
      <w:proofErr w:type="gramEnd"/>
      <w:r>
        <w:t xml:space="preserve"> will proceed to do that many pushups.</w:t>
      </w:r>
    </w:p>
    <w:p w14:paraId="70AC1102" w14:textId="77777777" w:rsidR="00DA3D5D" w:rsidRPr="000777D6" w:rsidRDefault="00DA3D5D" w:rsidP="00A838DC">
      <w:pPr>
        <w:ind w:left="717"/>
        <w:rPr>
          <w:color w:val="FF0000"/>
        </w:rPr>
      </w:pPr>
      <w:r w:rsidRPr="000777D6">
        <w:rPr>
          <w:color w:val="FF0000"/>
        </w:rPr>
        <w:t xml:space="preserve">***WARNING*** </w:t>
      </w:r>
    </w:p>
    <w:p w14:paraId="14156FAB" w14:textId="77777777" w:rsidR="00DA3D5D" w:rsidRPr="00F911AA" w:rsidRDefault="00DA3D5D" w:rsidP="00A838DC">
      <w:pPr>
        <w:ind w:left="717"/>
      </w:pPr>
      <w:r>
        <w:t xml:space="preserve">NAO </w:t>
      </w:r>
      <w:r w:rsidRPr="000777D6">
        <w:rPr>
          <w:b/>
        </w:rPr>
        <w:t>must</w:t>
      </w:r>
      <w:r>
        <w:t xml:space="preserve"> have plenty of clear and empty space around, in front, and behind it to do pushups, and must be kept away from any ledges - otherwise damage to the NAO unit is highly possible. Furthermore, making NAO do excessive amounts of pushups without a break can lead to overheating motors and will cause NAO to shut down.</w:t>
      </w:r>
    </w:p>
    <w:p w14:paraId="1569A301" w14:textId="77777777" w:rsidR="00DA3D5D" w:rsidRDefault="00DA3D5D" w:rsidP="00451C44">
      <w:pPr>
        <w:rPr>
          <w:color w:val="FF0000"/>
        </w:rPr>
      </w:pPr>
      <w:r>
        <w:tab/>
      </w:r>
      <w:r w:rsidRPr="000777D6">
        <w:rPr>
          <w:color w:val="FF0000"/>
        </w:rPr>
        <w:t>***************</w:t>
      </w:r>
    </w:p>
    <w:p w14:paraId="109F1377" w14:textId="77777777" w:rsidR="00DA3D5D" w:rsidRDefault="00DA3D5D" w:rsidP="00451C44">
      <w:pPr>
        <w:rPr>
          <w:color w:val="FF0000"/>
        </w:rPr>
      </w:pPr>
    </w:p>
    <w:p w14:paraId="41BA7540" w14:textId="77777777" w:rsidR="00DA3D5D" w:rsidRDefault="00DA3D5D" w:rsidP="00B77896">
      <w:pPr>
        <w:pStyle w:val="Heading2"/>
        <w:ind w:left="0"/>
      </w:pPr>
      <w:r>
        <w:t>2</w:t>
      </w:r>
      <w:r w:rsidRPr="0048090A">
        <w:t>.</w:t>
      </w:r>
      <w:r>
        <w:t>7</w:t>
      </w:r>
      <w:r w:rsidRPr="0048090A">
        <w:t xml:space="preserve"> </w:t>
      </w:r>
      <w:r>
        <w:t>Miscellaneous modules</w:t>
      </w:r>
    </w:p>
    <w:p w14:paraId="2930FADB" w14:textId="77777777" w:rsidR="00DA3D5D" w:rsidRPr="00B77896" w:rsidRDefault="00DA3D5D" w:rsidP="00B77896">
      <w:pPr>
        <w:pStyle w:val="Caption"/>
        <w:rPr>
          <w:i/>
        </w:rPr>
      </w:pPr>
      <w:r>
        <w:rPr>
          <w:i/>
        </w:rPr>
        <w:t>no swearing</w:t>
      </w:r>
    </w:p>
    <w:p w14:paraId="57147EE5" w14:textId="77777777" w:rsidR="00DA3D5D" w:rsidRDefault="00DA3D5D" w:rsidP="00B77896">
      <w:pPr>
        <w:ind w:left="717"/>
      </w:pPr>
      <w:r>
        <w:t xml:space="preserve">Description: NAO listens for swear words or other foul </w:t>
      </w:r>
      <w:proofErr w:type="gramStart"/>
      <w:r>
        <w:t>language, and</w:t>
      </w:r>
      <w:proofErr w:type="gramEnd"/>
      <w:r>
        <w:t xml:space="preserve"> responds to the user telling them that they should not use such language.</w:t>
      </w:r>
    </w:p>
    <w:p w14:paraId="48550124" w14:textId="77777777" w:rsidR="00DA3D5D" w:rsidRDefault="00DA3D5D" w:rsidP="00B77896">
      <w:pPr>
        <w:ind w:left="717"/>
      </w:pPr>
      <w:r w:rsidRPr="00B77896">
        <w:rPr>
          <w:b/>
        </w:rPr>
        <w:t>Note:</w:t>
      </w:r>
      <w:r>
        <w:t xml:space="preserve"> This is a persistent module, meaning NAO </w:t>
      </w:r>
      <w:proofErr w:type="gramStart"/>
      <w:r>
        <w:t>is running it at all times</w:t>
      </w:r>
      <w:proofErr w:type="gramEnd"/>
      <w:r>
        <w:t>. There is no specific command to trigger this module, instead NAO listens for words from a list of “bad words” to trigger it.</w:t>
      </w:r>
    </w:p>
    <w:p w14:paraId="001995C7" w14:textId="77777777" w:rsidR="00DA3D5D" w:rsidRDefault="00DA3D5D" w:rsidP="00B77896">
      <w:pPr>
        <w:ind w:left="717"/>
      </w:pPr>
    </w:p>
    <w:p w14:paraId="7093A2A5" w14:textId="77777777" w:rsidR="00DA3D5D" w:rsidRDefault="00DA3D5D" w:rsidP="00B77896">
      <w:pPr>
        <w:pStyle w:val="Caption"/>
        <w:rPr>
          <w:i/>
        </w:rPr>
      </w:pPr>
      <w:r>
        <w:rPr>
          <w:i/>
        </w:rPr>
        <w:t>stop module</w:t>
      </w:r>
    </w:p>
    <w:p w14:paraId="6AD38C5A" w14:textId="77777777" w:rsidR="00DA3D5D" w:rsidRDefault="00DA3D5D" w:rsidP="00CE3F33">
      <w:pPr>
        <w:ind w:firstLine="648"/>
      </w:pPr>
      <w:r>
        <w:t>Verbal queues:</w:t>
      </w:r>
    </w:p>
    <w:p w14:paraId="50BC3C46" w14:textId="77777777" w:rsidR="00DA3D5D" w:rsidRDefault="00DA3D5D" w:rsidP="00CE3F33">
      <w:pPr>
        <w:pStyle w:val="ListParagraph"/>
        <w:numPr>
          <w:ilvl w:val="0"/>
          <w:numId w:val="14"/>
        </w:numPr>
      </w:pPr>
      <w:r>
        <w:t>“Stop.”</w:t>
      </w:r>
    </w:p>
    <w:p w14:paraId="606132B4" w14:textId="77777777" w:rsidR="00DA3D5D" w:rsidRPr="00CE3F33" w:rsidRDefault="00DA3D5D" w:rsidP="00CE3F33">
      <w:pPr>
        <w:pStyle w:val="ListParagraph"/>
        <w:numPr>
          <w:ilvl w:val="0"/>
          <w:numId w:val="14"/>
        </w:numPr>
      </w:pPr>
      <w:r>
        <w:t>“Exit.”</w:t>
      </w:r>
    </w:p>
    <w:p w14:paraId="0BE3051A" w14:textId="77777777" w:rsidR="00DA3D5D" w:rsidRDefault="00DA3D5D" w:rsidP="00B77896">
      <w:r>
        <w:tab/>
        <w:t>Description: NAO immediately stops the module it is currently running.</w:t>
      </w:r>
    </w:p>
    <w:p w14:paraId="1F476487" w14:textId="3D216B3D" w:rsidR="00DA3D5D" w:rsidRDefault="00DA3D5D" w:rsidP="00DA3D5D">
      <w:pPr>
        <w:ind w:left="720"/>
      </w:pPr>
      <w:r w:rsidRPr="00B77896">
        <w:rPr>
          <w:b/>
        </w:rPr>
        <w:t>Note:</w:t>
      </w:r>
      <w:r>
        <w:t xml:space="preserve"> This feature is available on modules that might take a while to complete (e.g., “Sing the Anthem”), or involve multiple responses. Therefore, it is not available on every module.</w:t>
      </w:r>
    </w:p>
    <w:p w14:paraId="10E85DB9" w14:textId="77777777" w:rsidR="00DA3D5D" w:rsidRDefault="00DA3D5D" w:rsidP="000777D6">
      <w:pPr>
        <w:ind w:left="0"/>
        <w:rPr>
          <w:sz w:val="28"/>
          <w:szCs w:val="28"/>
        </w:rPr>
      </w:pPr>
    </w:p>
    <w:p w14:paraId="3D602B0B" w14:textId="77777777" w:rsidR="00DA3D5D" w:rsidRPr="0048090A" w:rsidRDefault="00DA3D5D" w:rsidP="000777D6">
      <w:pPr>
        <w:ind w:left="0"/>
        <w:rPr>
          <w:sz w:val="28"/>
          <w:szCs w:val="28"/>
        </w:rPr>
      </w:pPr>
    </w:p>
    <w:p w14:paraId="2D601E9D" w14:textId="77777777" w:rsidR="00DA3D5D" w:rsidRPr="0048090A" w:rsidRDefault="00DA3D5D" w:rsidP="00975009">
      <w:pPr>
        <w:pStyle w:val="Heading1"/>
        <w:ind w:left="0"/>
        <w:rPr>
          <w:noProof/>
        </w:rPr>
      </w:pPr>
      <w:r w:rsidRPr="0048090A">
        <w:rPr>
          <w:noProof/>
        </w:rPr>
        <w:lastRenderedPageBreak/>
        <w:t>SECTION 3: CREATING YOUR OWN NAO MODULES</w:t>
      </w:r>
    </w:p>
    <w:p w14:paraId="5B8329CD" w14:textId="77777777" w:rsidR="00DA3D5D" w:rsidRDefault="00DA3D5D" w:rsidP="0048090A">
      <w:pPr>
        <w:pStyle w:val="Heading2"/>
        <w:ind w:left="0"/>
      </w:pPr>
      <w:r>
        <w:t>3</w:t>
      </w:r>
      <w:r w:rsidRPr="0048090A">
        <w:t xml:space="preserve">.1 </w:t>
      </w:r>
      <w:r>
        <w:t>introduction to choregraphe</w:t>
      </w:r>
    </w:p>
    <w:p w14:paraId="51E78339" w14:textId="77777777" w:rsidR="00DA3D5D" w:rsidRDefault="00DA3D5D" w:rsidP="000777D6">
      <w:r>
        <w:tab/>
        <w:t xml:space="preserve">Choregraphe is multi-platform desktop application that allows users to visually program modules for the NAO robot (as well as other robot models created by SoftBank Robotics, such as Pepper). Choregraphe links up with the NAOqi framework (discussed in the following subsection), enabling users to easily create animations and behaviors for NAO, as well as test their creations using a simulated virtual NAO robot, or a physical robot connected via ethernet. </w:t>
      </w:r>
    </w:p>
    <w:p w14:paraId="39A2152C" w14:textId="77777777" w:rsidR="00DA3D5D" w:rsidRDefault="00DA3D5D" w:rsidP="000777D6">
      <w:r>
        <w:tab/>
        <w:t>The Choregraphe software comes packaged with a ton of pre-built functions for NAO (known as “boxes” within Choregraphe) such as a “Say Box” which easily allows for text-to-speech programs, or a “Movement Box” which users can take advantage of to have their NAO robot move a specific distance in a specific direction. The biggest draw of Choregraphe however is the ability it gives users to create their own custom boxes, which can be combined to create an entirely custom sequence of events (known as a module) for NAO. These custom boxes can be written in a multitude of programming languages, but this documentation will be focusing on the Python language, as that is what AriGato has solely used in their project.</w:t>
      </w:r>
    </w:p>
    <w:p w14:paraId="1A130F4E" w14:textId="77777777" w:rsidR="00DA3D5D" w:rsidRPr="0048090A" w:rsidRDefault="00DA3D5D" w:rsidP="0048090A">
      <w:pPr>
        <w:pStyle w:val="Heading2"/>
        <w:ind w:left="0"/>
      </w:pPr>
      <w:r>
        <w:t>3</w:t>
      </w:r>
      <w:r w:rsidRPr="0048090A">
        <w:t>.</w:t>
      </w:r>
      <w:r>
        <w:t>2</w:t>
      </w:r>
      <w:r w:rsidRPr="0048090A">
        <w:t xml:space="preserve"> </w:t>
      </w:r>
      <w:r>
        <w:t>the naoqi framework</w:t>
      </w:r>
    </w:p>
    <w:p w14:paraId="683EE066" w14:textId="77777777" w:rsidR="00DA3D5D" w:rsidRDefault="00DA3D5D" w:rsidP="0048090A">
      <w:r>
        <w:tab/>
        <w:t xml:space="preserve">“NAOqi” is the NAO robot’s operating system. It is a programming framework that is built and runs </w:t>
      </w:r>
      <w:proofErr w:type="gramStart"/>
      <w:r>
        <w:t>off of</w:t>
      </w:r>
      <w:proofErr w:type="gramEnd"/>
      <w:r>
        <w:t xml:space="preserve"> the Gentoo Linux Distribution. NAOqi is the main software residing in NAO’s memory unit, and controls </w:t>
      </w:r>
      <w:proofErr w:type="gramStart"/>
      <w:r>
        <w:t>all of</w:t>
      </w:r>
      <w:proofErr w:type="gramEnd"/>
      <w:r>
        <w:t xml:space="preserve"> the robot’s motors, sensors, and functionalities. According to Aldebaran’s documentation, “it answers to common robotics needs including: parallelism, resources, synchronization, [and] events</w:t>
      </w:r>
      <w:r>
        <w:rPr>
          <w:rStyle w:val="FootnoteReference"/>
        </w:rPr>
        <w:footnoteReference w:id="2"/>
      </w:r>
      <w:r>
        <w:t>”.</w:t>
      </w:r>
    </w:p>
    <w:p w14:paraId="4F33AAAE" w14:textId="77777777" w:rsidR="00DA3D5D" w:rsidRDefault="00DA3D5D" w:rsidP="009A7C13">
      <w:pPr>
        <w:ind w:firstLine="648"/>
      </w:pPr>
      <w:r>
        <w:t>NAOqi offers a fully fleshed-out API for both C++ and Python, giving users access and manipulation of the full range of NAO’s capabilities. There is a vast library of classes and their respective functions that can be called and expanded upon to create your own modules. A few examples of these classes are “</w:t>
      </w:r>
      <w:proofErr w:type="spellStart"/>
      <w:r>
        <w:t>ALTextToSpeech</w:t>
      </w:r>
      <w:proofErr w:type="spellEnd"/>
      <w:r>
        <w:t>”, “</w:t>
      </w:r>
      <w:proofErr w:type="spellStart"/>
      <w:r>
        <w:t>ALMotion</w:t>
      </w:r>
      <w:proofErr w:type="spellEnd"/>
      <w:r>
        <w:t>”, and “</w:t>
      </w:r>
      <w:proofErr w:type="spellStart"/>
      <w:r>
        <w:t>ALLeds</w:t>
      </w:r>
      <w:proofErr w:type="spellEnd"/>
      <w:r>
        <w:t xml:space="preserve">”, which each offer a variety of functions related to the class (e.g., </w:t>
      </w:r>
      <w:proofErr w:type="spellStart"/>
      <w:r>
        <w:t>ALMotion</w:t>
      </w:r>
      <w:proofErr w:type="spellEnd"/>
      <w:r>
        <w:t xml:space="preserve"> has a “</w:t>
      </w:r>
      <w:proofErr w:type="spellStart"/>
      <w:r>
        <w:t>moveTo</w:t>
      </w:r>
      <w:proofErr w:type="spellEnd"/>
      <w:r>
        <w:t>” function that enables the NAO to walk). The “boxes” discussed in Section 3.1 rely on these API classes and functions to easily create modules for NAO.</w:t>
      </w:r>
    </w:p>
    <w:p w14:paraId="0C27B832" w14:textId="77777777" w:rsidR="00DA3D5D" w:rsidRDefault="00DA3D5D" w:rsidP="0048090A"/>
    <w:p w14:paraId="6AD2079D" w14:textId="77777777" w:rsidR="00DA3D5D" w:rsidRPr="0048090A" w:rsidRDefault="00DA3D5D" w:rsidP="0048090A">
      <w:pPr>
        <w:pStyle w:val="Heading2"/>
        <w:ind w:left="0"/>
      </w:pPr>
      <w:r>
        <w:lastRenderedPageBreak/>
        <w:t>3</w:t>
      </w:r>
      <w:r w:rsidRPr="0048090A">
        <w:t>.</w:t>
      </w:r>
      <w:r>
        <w:t>3</w:t>
      </w:r>
      <w:r w:rsidRPr="0048090A">
        <w:t xml:space="preserve"> </w:t>
      </w:r>
      <w:r>
        <w:t>creating your first module</w:t>
      </w:r>
    </w:p>
    <w:p w14:paraId="167B0DBF" w14:textId="77777777" w:rsidR="00DA3D5D" w:rsidRDefault="00DA3D5D" w:rsidP="00584DB0">
      <w:pPr>
        <w:keepNext/>
        <w:jc w:val="center"/>
      </w:pPr>
      <w:r>
        <w:rPr>
          <w:noProof/>
          <w:lang w:eastAsia="en-US"/>
        </w:rPr>
        <w:drawing>
          <wp:inline distT="0" distB="0" distL="0" distR="0" wp14:anchorId="6ED18141" wp14:editId="76588742">
            <wp:extent cx="5873053" cy="3171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2"/>
                    <a:stretch/>
                  </pic:blipFill>
                  <pic:spPr bwMode="auto">
                    <a:xfrm>
                      <a:off x="0" y="0"/>
                      <a:ext cx="5880806" cy="3176012"/>
                    </a:xfrm>
                    <a:prstGeom prst="rect">
                      <a:avLst/>
                    </a:prstGeom>
                    <a:ln>
                      <a:noFill/>
                    </a:ln>
                    <a:extLst>
                      <a:ext uri="{53640926-AAD7-44D8-BBD7-CCE9431645EC}">
                        <a14:shadowObscured xmlns:a14="http://schemas.microsoft.com/office/drawing/2010/main"/>
                      </a:ext>
                    </a:extLst>
                  </pic:spPr>
                </pic:pic>
              </a:graphicData>
            </a:graphic>
          </wp:inline>
        </w:drawing>
      </w:r>
    </w:p>
    <w:p w14:paraId="09CB07AC" w14:textId="7BAA5877" w:rsidR="00DA3D5D" w:rsidRPr="007778F2" w:rsidRDefault="00DA3D5D" w:rsidP="00584DB0">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E9115C">
        <w:rPr>
          <w:noProof/>
        </w:rPr>
        <w:t>3</w:t>
      </w:r>
      <w:r>
        <w:rPr>
          <w:noProof/>
        </w:rPr>
        <w:fldChar w:fldCharType="end"/>
      </w:r>
      <w:r>
        <w:t xml:space="preserve"> - First Opening Choregraphe</w:t>
      </w:r>
    </w:p>
    <w:p w14:paraId="4CF1F633" w14:textId="77777777" w:rsidR="00DA3D5D" w:rsidRDefault="00DA3D5D" w:rsidP="00DD1B12">
      <w:pPr>
        <w:ind w:firstLine="648"/>
      </w:pPr>
      <w:r>
        <w:t xml:space="preserve">When first opening Choregraphe a window will pop up saying “Welcome aboard!” It will have a documentation section with a quick “Hello World” tutorial, and links to recent projects if there are any. To begin, either click “New project…” or exit out of the window, which will create a new project anyway. Start by navigating to the “File” menu in the top left corner of </w:t>
      </w:r>
      <w:proofErr w:type="gramStart"/>
      <w:r>
        <w:t>Choregraphe, and</w:t>
      </w:r>
      <w:proofErr w:type="gramEnd"/>
      <w:r>
        <w:t xml:space="preserve"> selecting “Project Properties”. </w:t>
      </w:r>
    </w:p>
    <w:p w14:paraId="797EDC83" w14:textId="77777777" w:rsidR="00DA3D5D" w:rsidRDefault="00DA3D5D" w:rsidP="00DD1B12">
      <w:pPr>
        <w:ind w:firstLine="648"/>
      </w:pPr>
    </w:p>
    <w:p w14:paraId="12DE9391" w14:textId="77777777" w:rsidR="00DA3D5D" w:rsidRDefault="00DA3D5D" w:rsidP="00DD1B12">
      <w:pPr>
        <w:ind w:firstLine="648"/>
        <w:jc w:val="center"/>
      </w:pPr>
      <w:r>
        <w:rPr>
          <w:noProof/>
          <w:lang w:eastAsia="en-US"/>
        </w:rPr>
        <w:drawing>
          <wp:inline distT="0" distB="0" distL="0" distR="0" wp14:anchorId="3D49D781" wp14:editId="54DD3253">
            <wp:extent cx="3905250" cy="2695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3429" cy="2790655"/>
                    </a:xfrm>
                    <a:prstGeom prst="rect">
                      <a:avLst/>
                    </a:prstGeom>
                  </pic:spPr>
                </pic:pic>
              </a:graphicData>
            </a:graphic>
          </wp:inline>
        </w:drawing>
      </w:r>
    </w:p>
    <w:p w14:paraId="7FCFCC75" w14:textId="4590F5AC" w:rsidR="00DA3D5D" w:rsidRDefault="00DA3D5D" w:rsidP="00DD1B12">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E9115C">
        <w:rPr>
          <w:noProof/>
        </w:rPr>
        <w:t>4</w:t>
      </w:r>
      <w:r>
        <w:rPr>
          <w:noProof/>
        </w:rPr>
        <w:fldChar w:fldCharType="end"/>
      </w:r>
      <w:r>
        <w:t xml:space="preserve"> - Project Properties</w:t>
      </w:r>
    </w:p>
    <w:p w14:paraId="61E399D7" w14:textId="6201FEE5" w:rsidR="00DA3D5D" w:rsidRDefault="00DA3D5D" w:rsidP="00DD1B12">
      <w:r>
        <w:lastRenderedPageBreak/>
        <w:t>Fill in the “Application title” section with an accurate and descriptive title, so that when you eventually install your module onto the robot you will know exactly which module it is (it will otherwise be untitled which can become quickly confusing). Next click on the text “behavior_1” under the blue cube in the “Select your package content” section (upper left) of the window shown above in figure 2.</w:t>
      </w:r>
    </w:p>
    <w:p w14:paraId="7391B853" w14:textId="77777777" w:rsidR="00DA3D5D" w:rsidRDefault="00DA3D5D" w:rsidP="00DD1B12"/>
    <w:p w14:paraId="38594595" w14:textId="77777777" w:rsidR="00DA3D5D" w:rsidRDefault="00DA3D5D" w:rsidP="00CC2B01">
      <w:pPr>
        <w:keepNext/>
        <w:jc w:val="center"/>
      </w:pPr>
      <w:r>
        <w:rPr>
          <w:noProof/>
          <w:lang w:eastAsia="en-US"/>
        </w:rPr>
        <w:drawing>
          <wp:inline distT="0" distB="0" distL="0" distR="0" wp14:anchorId="44E0786A" wp14:editId="72784150">
            <wp:extent cx="5074480" cy="349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8270" cy="3495109"/>
                    </a:xfrm>
                    <a:prstGeom prst="rect">
                      <a:avLst/>
                    </a:prstGeom>
                  </pic:spPr>
                </pic:pic>
              </a:graphicData>
            </a:graphic>
          </wp:inline>
        </w:drawing>
      </w:r>
    </w:p>
    <w:p w14:paraId="53CF41AA" w14:textId="3EC0D167" w:rsidR="00DA3D5D" w:rsidRDefault="00DA3D5D" w:rsidP="00CC2B01">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E9115C">
        <w:rPr>
          <w:noProof/>
        </w:rPr>
        <w:t>5</w:t>
      </w:r>
      <w:r>
        <w:rPr>
          <w:noProof/>
        </w:rPr>
        <w:fldChar w:fldCharType="end"/>
      </w:r>
      <w:r>
        <w:t xml:space="preserve"> - Behavior Properties</w:t>
      </w:r>
    </w:p>
    <w:p w14:paraId="5116FD1C" w14:textId="77777777" w:rsidR="00DA3D5D" w:rsidRDefault="00DA3D5D" w:rsidP="00D21501">
      <w:pPr>
        <w:pStyle w:val="Caption"/>
        <w:jc w:val="center"/>
      </w:pPr>
      <w:r>
        <w:tab/>
      </w:r>
    </w:p>
    <w:p w14:paraId="79F8F9A7" w14:textId="77777777" w:rsidR="00DA3D5D" w:rsidRDefault="00DA3D5D" w:rsidP="00AA3473">
      <w:pPr>
        <w:ind w:left="0" w:firstLine="72"/>
      </w:pPr>
      <w:r>
        <w:t>Fill out the following sections shown in figure 3 after clicking “behavior_1”:</w:t>
      </w:r>
    </w:p>
    <w:p w14:paraId="5F8E7DBE" w14:textId="77777777" w:rsidR="00DA3D5D" w:rsidRDefault="00DA3D5D" w:rsidP="00DD1B12">
      <w:pPr>
        <w:pStyle w:val="ListParagraph"/>
        <w:numPr>
          <w:ilvl w:val="0"/>
          <w:numId w:val="16"/>
        </w:numPr>
      </w:pPr>
      <w:r w:rsidRPr="00DD1B12">
        <w:rPr>
          <w:rStyle w:val="Strong"/>
        </w:rPr>
        <w:t>Name:</w:t>
      </w:r>
      <w:r>
        <w:t xml:space="preserve"> Make sure your module’s name is self-documenting (i.e., The name should be relevant to what the module does). A good example for a simple “Hello World” module would be “hello”, and a bad example would be “module 1”, or “</w:t>
      </w:r>
      <w:proofErr w:type="spellStart"/>
      <w:r>
        <w:t>myModule</w:t>
      </w:r>
      <w:proofErr w:type="spellEnd"/>
      <w:r>
        <w:t>”.</w:t>
      </w:r>
    </w:p>
    <w:p w14:paraId="787AC873" w14:textId="77777777" w:rsidR="00DA3D5D" w:rsidRDefault="00DA3D5D" w:rsidP="00DD1B12">
      <w:pPr>
        <w:pStyle w:val="ListParagraph"/>
        <w:numPr>
          <w:ilvl w:val="0"/>
          <w:numId w:val="16"/>
        </w:numPr>
      </w:pPr>
      <w:r w:rsidRPr="00DD1B12">
        <w:rPr>
          <w:b/>
        </w:rPr>
        <w:t>Description</w:t>
      </w:r>
      <w:r>
        <w:t>: This section will let future users know what your module is supposed to do, and possibly why you have created the module (to serve some certain purpose, for example). It is best to have your description be straight to the point, and not too long – but also informative with all the relevant information for the module included.</w:t>
      </w:r>
    </w:p>
    <w:p w14:paraId="1968C93C" w14:textId="77777777" w:rsidR="00DA3D5D" w:rsidRDefault="00DA3D5D" w:rsidP="00DD1B12">
      <w:pPr>
        <w:pStyle w:val="ListParagraph"/>
        <w:numPr>
          <w:ilvl w:val="0"/>
          <w:numId w:val="16"/>
        </w:numPr>
      </w:pPr>
      <w:r w:rsidRPr="00DD1B12">
        <w:rPr>
          <w:b/>
        </w:rPr>
        <w:t>Nature</w:t>
      </w:r>
      <w:r>
        <w:t xml:space="preserve">: Nature has three possible settings: “Interactive”, “Solitary”, and “No Nature”.  </w:t>
      </w:r>
      <w:r w:rsidRPr="00FC1707">
        <w:rPr>
          <w:b/>
        </w:rPr>
        <w:t>Make sure your module’s nature is set to Interactive</w:t>
      </w:r>
      <w:r>
        <w:t xml:space="preserve">. This means that a user can trigger the module with verbal trigger sentences while NAO’s autonomous life feature is on. Solitary means that NAO will perform the module when he is not being interacted </w:t>
      </w:r>
      <w:proofErr w:type="gramStart"/>
      <w:r>
        <w:t>with, and</w:t>
      </w:r>
      <w:proofErr w:type="gramEnd"/>
      <w:r>
        <w:t xml:space="preserve"> can be interrupted at any time with Interactive modules. There is no available description for No Nature, so it is best not to make use of this mode.</w:t>
      </w:r>
    </w:p>
    <w:p w14:paraId="63FCB42C" w14:textId="77777777" w:rsidR="00DA3D5D" w:rsidRDefault="00DA3D5D" w:rsidP="00DD1B12">
      <w:pPr>
        <w:pStyle w:val="ListParagraph"/>
        <w:numPr>
          <w:ilvl w:val="0"/>
          <w:numId w:val="16"/>
        </w:numPr>
      </w:pPr>
      <w:r w:rsidRPr="00DD1B12">
        <w:rPr>
          <w:b/>
        </w:rPr>
        <w:t>Trigger sentences:</w:t>
      </w:r>
      <w:r>
        <w:t xml:space="preserve"> Trigger sentences are what NAO listens for to perform a corresponding module. Make sure each trigger sentence is unique, such that they don’t share a phrase with </w:t>
      </w:r>
      <w:r>
        <w:lastRenderedPageBreak/>
        <w:t xml:space="preserve">another module that is already on the robot. It is also good to make a couple of similar trigger phrases for each module, so that the module can be more generally commanded. </w:t>
      </w:r>
      <w:r>
        <w:br/>
        <w:t>(Example: For an arm raising module, instead of just saying “lift arm”, also put “lift YOUR arm”, “Can your lift your arm” and “lift your arm please.”)</w:t>
      </w:r>
    </w:p>
    <w:p w14:paraId="7098F0B8" w14:textId="77777777" w:rsidR="00DA3D5D" w:rsidRDefault="00DA3D5D" w:rsidP="00DD1B12">
      <w:pPr>
        <w:pStyle w:val="ListParagraph"/>
        <w:numPr>
          <w:ilvl w:val="0"/>
          <w:numId w:val="16"/>
        </w:numPr>
      </w:pPr>
      <w:r>
        <w:rPr>
          <w:b/>
        </w:rPr>
        <w:t>Loading responses:</w:t>
      </w:r>
      <w:r>
        <w:t xml:space="preserve"> </w:t>
      </w:r>
      <w:r>
        <w:rPr>
          <w:b/>
        </w:rPr>
        <w:t xml:space="preserve"> </w:t>
      </w:r>
      <w:r>
        <w:t xml:space="preserve">Loading responses are intended to be what the NAO unit will say after being told a trigger phrase, before the module is </w:t>
      </w:r>
      <w:proofErr w:type="gramStart"/>
      <w:r>
        <w:t>actually performed</w:t>
      </w:r>
      <w:proofErr w:type="gramEnd"/>
      <w:r>
        <w:t>. However, in AriGato’s experience, these loading responses do not actually work, and the robot only ever uses the default phrases of “Okay” and “Let’s go!”.</w:t>
      </w:r>
    </w:p>
    <w:p w14:paraId="3657C2E6" w14:textId="77777777" w:rsidR="00DA3D5D" w:rsidRDefault="00DA3D5D" w:rsidP="00DD1B12">
      <w:pPr>
        <w:pStyle w:val="ListParagraph"/>
        <w:numPr>
          <w:ilvl w:val="0"/>
          <w:numId w:val="16"/>
        </w:numPr>
      </w:pPr>
      <w:r>
        <w:rPr>
          <w:b/>
        </w:rPr>
        <w:t xml:space="preserve">Permissions: </w:t>
      </w:r>
      <w:r>
        <w:t>Permissions gives NAO the ability to perform a module while in the process of sitting down, standing up, or sitting in the charging station. The charging station is for NAO models that are not currently in the possession of CWU, thus being not relevant to the AriGato project or this documentation.</w:t>
      </w:r>
    </w:p>
    <w:p w14:paraId="5FDCB55D" w14:textId="77777777" w:rsidR="00DA3D5D" w:rsidRPr="005C1D4A" w:rsidRDefault="00DA3D5D" w:rsidP="00DD1B12">
      <w:pPr>
        <w:pStyle w:val="ListParagraph"/>
        <w:numPr>
          <w:ilvl w:val="0"/>
          <w:numId w:val="16"/>
        </w:numPr>
      </w:pPr>
      <w:r>
        <w:rPr>
          <w:b/>
        </w:rPr>
        <w:t xml:space="preserve">Launch trigger condition: </w:t>
      </w:r>
      <w:r>
        <w:t xml:space="preserve">Launch trigger conditions gives NAO the ability to perform the module autonomously (i.e., without </w:t>
      </w:r>
      <w:proofErr w:type="gramStart"/>
      <w:r>
        <w:t>an</w:t>
      </w:r>
      <w:proofErr w:type="gramEnd"/>
      <w:r>
        <w:t xml:space="preserve"> user prompting, according to the conditions described). </w:t>
      </w:r>
      <w:r w:rsidRPr="00FC1707">
        <w:rPr>
          <w:b/>
        </w:rPr>
        <w:t>DO NOT</w:t>
      </w:r>
      <w:r>
        <w:t xml:space="preserve"> use trigger conditions on modules that you wish only to be triggered by a user interaction.</w:t>
      </w:r>
    </w:p>
    <w:p w14:paraId="31269963" w14:textId="77777777" w:rsidR="00DA3D5D" w:rsidRDefault="00DA3D5D" w:rsidP="00FC1707">
      <w:pPr>
        <w:ind w:left="0" w:firstLine="432"/>
      </w:pPr>
    </w:p>
    <w:p w14:paraId="30D73452" w14:textId="77777777" w:rsidR="00DA3D5D" w:rsidRDefault="00DA3D5D" w:rsidP="00482197">
      <w:pPr>
        <w:ind w:left="0"/>
      </w:pPr>
      <w:r>
        <w:t xml:space="preserve">Now that you have set </w:t>
      </w:r>
      <w:proofErr w:type="gramStart"/>
      <w:r>
        <w:t>all of</w:t>
      </w:r>
      <w:proofErr w:type="gramEnd"/>
      <w:r>
        <w:t xml:space="preserve"> the relevant project properties, navigate back to the main screen (known as the “workbench”) of Choregraphe. </w:t>
      </w:r>
      <w:r>
        <w:rPr>
          <w:b/>
        </w:rPr>
        <w:t xml:space="preserve">Note: </w:t>
      </w:r>
      <w:r>
        <w:t xml:space="preserve">For this tutorial we will be showing you have to create custom boxes using Python </w:t>
      </w:r>
      <w:proofErr w:type="gramStart"/>
      <w:r>
        <w:t>code, but</w:t>
      </w:r>
      <w:proofErr w:type="gramEnd"/>
      <w:r>
        <w:t xml:space="preserve"> will also make short mention of how to find and use the pre-built functions that are packaged with Choregraphe.</w:t>
      </w:r>
    </w:p>
    <w:p w14:paraId="4AFF00F6" w14:textId="59F68966" w:rsidR="00DA3D5D" w:rsidRDefault="00DA3D5D" w:rsidP="00482197">
      <w:pPr>
        <w:ind w:left="0"/>
      </w:pPr>
      <w:r>
        <w:t xml:space="preserve">Right click anywhere within the empty </w:t>
      </w:r>
      <w:proofErr w:type="gramStart"/>
      <w:r>
        <w:t>workbench, and</w:t>
      </w:r>
      <w:proofErr w:type="gramEnd"/>
      <w:r>
        <w:t xml:space="preserve"> hover your mouse over the “Create a new box” option, inside of the submenu that appears, select “Python…”. Your screen should open a new dialog box called “Edit box”, and look the same as below in Figure 4:</w:t>
      </w:r>
    </w:p>
    <w:p w14:paraId="33D4A8AC" w14:textId="77777777" w:rsidR="00DA3D5D" w:rsidRDefault="00DA3D5D" w:rsidP="001F00DD">
      <w:r>
        <w:rPr>
          <w:noProof/>
        </w:rPr>
        <mc:AlternateContent>
          <mc:Choice Requires="wps">
            <w:drawing>
              <wp:anchor distT="0" distB="0" distL="114300" distR="114300" simplePos="0" relativeHeight="251680768" behindDoc="0" locked="0" layoutInCell="1" allowOverlap="1" wp14:anchorId="0A6E8CDB" wp14:editId="4E1E6B86">
                <wp:simplePos x="0" y="0"/>
                <wp:positionH relativeFrom="column">
                  <wp:posOffset>457200</wp:posOffset>
                </wp:positionH>
                <wp:positionV relativeFrom="paragraph">
                  <wp:posOffset>3413125</wp:posOffset>
                </wp:positionV>
                <wp:extent cx="5219700"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5B0E9540" w14:textId="17B00756" w:rsidR="00DA3D5D" w:rsidRPr="00CF3E78" w:rsidRDefault="00DA3D5D" w:rsidP="00CC2B01">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E9115C">
                              <w:rPr>
                                <w:noProof/>
                              </w:rPr>
                              <w:t>6</w:t>
                            </w:r>
                            <w:r>
                              <w:rPr>
                                <w:noProof/>
                              </w:rPr>
                              <w:fldChar w:fldCharType="end"/>
                            </w:r>
                            <w:r>
                              <w:t xml:space="preserve"> - Edit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6E8CDB" id="Text Box 10" o:spid="_x0000_s1032" type="#_x0000_t202" style="position:absolute;left:0;text-align:left;margin-left:36pt;margin-top:268.75pt;width:411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" stroked="f">
                <v:textbox style="mso-fit-shape-to-text:t" inset="0,0,0,0">
                  <w:txbxContent>
                    <w:p w14:paraId="5B0E9540" w14:textId="17B00756" w:rsidR="00DA3D5D" w:rsidRPr="00CF3E78" w:rsidRDefault="00DA3D5D" w:rsidP="00CC2B01">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E9115C">
                        <w:rPr>
                          <w:noProof/>
                        </w:rPr>
                        <w:t>6</w:t>
                      </w:r>
                      <w:r>
                        <w:rPr>
                          <w:noProof/>
                        </w:rPr>
                        <w:fldChar w:fldCharType="end"/>
                      </w:r>
                      <w:r>
                        <w:t xml:space="preserve"> - Edit Box</w:t>
                      </w:r>
                    </w:p>
                  </w:txbxContent>
                </v:textbox>
                <w10:wrap type="through"/>
              </v:shape>
            </w:pict>
          </mc:Fallback>
        </mc:AlternateContent>
      </w:r>
      <w:r>
        <w:rPr>
          <w:noProof/>
          <w:lang w:eastAsia="en-US"/>
        </w:rPr>
        <w:drawing>
          <wp:anchor distT="0" distB="0" distL="114300" distR="114300" simplePos="0" relativeHeight="251677696" behindDoc="0" locked="0" layoutInCell="1" allowOverlap="1" wp14:anchorId="000FD5D7" wp14:editId="7A8B4AA1">
            <wp:simplePos x="0" y="0"/>
            <wp:positionH relativeFrom="column">
              <wp:posOffset>457200</wp:posOffset>
            </wp:positionH>
            <wp:positionV relativeFrom="paragraph">
              <wp:posOffset>0</wp:posOffset>
            </wp:positionV>
            <wp:extent cx="5219700" cy="3355975"/>
            <wp:effectExtent l="0" t="0" r="0" b="0"/>
            <wp:wrapThrough wrapText="bothSides">
              <wp:wrapPolygon edited="0">
                <wp:start x="0" y="0"/>
                <wp:lineTo x="0" y="21457"/>
                <wp:lineTo x="21521" y="21457"/>
                <wp:lineTo x="21521"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3355975"/>
                    </a:xfrm>
                    <a:prstGeom prst="rect">
                      <a:avLst/>
                    </a:prstGeom>
                    <a:noFill/>
                    <a:ln>
                      <a:noFill/>
                    </a:ln>
                  </pic:spPr>
                </pic:pic>
              </a:graphicData>
            </a:graphic>
          </wp:anchor>
        </w:drawing>
      </w:r>
    </w:p>
    <w:p w14:paraId="00579705" w14:textId="77777777" w:rsidR="00DA3D5D" w:rsidRDefault="00DA3D5D" w:rsidP="00CC2B01">
      <w:pPr>
        <w:pStyle w:val="Caption"/>
        <w:ind w:left="0"/>
      </w:pPr>
    </w:p>
    <w:p w14:paraId="3B4947B3" w14:textId="77777777" w:rsidR="00DA3D5D" w:rsidRDefault="00DA3D5D" w:rsidP="00CC2B01"/>
    <w:p w14:paraId="0550704E" w14:textId="77777777" w:rsidR="00DA3D5D" w:rsidRDefault="00DA3D5D" w:rsidP="00CC2B01"/>
    <w:p w14:paraId="79F10CC4" w14:textId="77777777" w:rsidR="00DA3D5D" w:rsidRDefault="00DA3D5D" w:rsidP="00CC2B01"/>
    <w:p w14:paraId="2F83B064" w14:textId="77777777" w:rsidR="00DA3D5D" w:rsidRDefault="00DA3D5D" w:rsidP="00CC2B01"/>
    <w:p w14:paraId="6A12C976" w14:textId="77777777" w:rsidR="00DA3D5D" w:rsidRDefault="00DA3D5D" w:rsidP="00CC2B01"/>
    <w:p w14:paraId="6DC7AB9A" w14:textId="77777777" w:rsidR="00DA3D5D" w:rsidRDefault="00DA3D5D" w:rsidP="00CC2B01"/>
    <w:p w14:paraId="200F16D4" w14:textId="77777777" w:rsidR="00DA3D5D" w:rsidRDefault="00DA3D5D" w:rsidP="00CC2B01"/>
    <w:p w14:paraId="7DEB7B6F" w14:textId="77777777" w:rsidR="00DA3D5D" w:rsidRDefault="00DA3D5D" w:rsidP="00CC2B01"/>
    <w:p w14:paraId="4DEB48E9" w14:textId="77777777" w:rsidR="00DA3D5D" w:rsidRDefault="00DA3D5D" w:rsidP="00CC2B01"/>
    <w:p w14:paraId="5658E896" w14:textId="77777777" w:rsidR="00DA3D5D" w:rsidRDefault="00DA3D5D" w:rsidP="00CC2B01"/>
    <w:p w14:paraId="2BDFA972" w14:textId="77777777" w:rsidR="00DA3D5D" w:rsidRDefault="00DA3D5D" w:rsidP="00CC2B01"/>
    <w:p w14:paraId="3E7443EB" w14:textId="77777777" w:rsidR="00DA3D5D" w:rsidRDefault="00DA3D5D" w:rsidP="00CC2B01"/>
    <w:p w14:paraId="7AE784BE" w14:textId="77777777" w:rsidR="00DA3D5D" w:rsidRDefault="00DA3D5D" w:rsidP="00482197">
      <w:pPr>
        <w:ind w:left="0"/>
      </w:pPr>
      <w:r>
        <w:lastRenderedPageBreak/>
        <w:t>Fill out the following sections shown in figure 4 after clicking “Python…”:</w:t>
      </w:r>
    </w:p>
    <w:p w14:paraId="1EDC5CAB" w14:textId="77777777" w:rsidR="00DA3D5D" w:rsidRDefault="00DA3D5D" w:rsidP="001F00DD">
      <w:pPr>
        <w:pStyle w:val="ListParagraph"/>
        <w:numPr>
          <w:ilvl w:val="0"/>
          <w:numId w:val="16"/>
        </w:numPr>
      </w:pPr>
      <w:r w:rsidRPr="00DD1B12">
        <w:rPr>
          <w:rStyle w:val="Strong"/>
        </w:rPr>
        <w:t>Name:</w:t>
      </w:r>
      <w:r>
        <w:t xml:space="preserve"> Your box’s name should follow suit with the module and application names you’ve previously set, in other words, it should be self-documenting and accurate to what the box will be doing. Think of this like a function name while programming. As previously stated, a good box name for a simple Hello World code would be something like “</w:t>
      </w:r>
      <w:proofErr w:type="spellStart"/>
      <w:r>
        <w:t>TextToSpeechBox</w:t>
      </w:r>
      <w:proofErr w:type="spellEnd"/>
      <w:r>
        <w:t>”, or “</w:t>
      </w:r>
      <w:proofErr w:type="spellStart"/>
      <w:r>
        <w:t>SayHelloBox</w:t>
      </w:r>
      <w:proofErr w:type="spellEnd"/>
      <w:r>
        <w:t xml:space="preserve">”. </w:t>
      </w:r>
    </w:p>
    <w:p w14:paraId="06DBD87A" w14:textId="77777777" w:rsidR="00DA3D5D" w:rsidRDefault="00DA3D5D" w:rsidP="001F00DD">
      <w:pPr>
        <w:pStyle w:val="ListParagraph"/>
        <w:numPr>
          <w:ilvl w:val="0"/>
          <w:numId w:val="16"/>
        </w:numPr>
      </w:pPr>
      <w:r w:rsidRPr="00DD1B12">
        <w:rPr>
          <w:b/>
        </w:rPr>
        <w:t>Description</w:t>
      </w:r>
      <w:r>
        <w:t xml:space="preserve">: </w:t>
      </w:r>
      <w:proofErr w:type="gramStart"/>
      <w:r>
        <w:t>Similar to</w:t>
      </w:r>
      <w:proofErr w:type="gramEnd"/>
      <w:r>
        <w:t xml:space="preserve"> the project description that you’ve already written, this section should be a relatively short, but informative definition of what it is that your newly created box will be doing. </w:t>
      </w:r>
    </w:p>
    <w:p w14:paraId="3B0C7751" w14:textId="77777777" w:rsidR="00DA3D5D" w:rsidRDefault="00DA3D5D" w:rsidP="001F00DD">
      <w:pPr>
        <w:pStyle w:val="ListParagraph"/>
        <w:numPr>
          <w:ilvl w:val="0"/>
          <w:numId w:val="16"/>
        </w:numPr>
      </w:pPr>
      <w:r>
        <w:rPr>
          <w:b/>
        </w:rPr>
        <w:t>Input</w:t>
      </w:r>
      <w:r w:rsidRPr="00C67C9D">
        <w:t>:</w:t>
      </w:r>
      <w:r>
        <w:t xml:space="preserve"> Allows the user to add multiple start inputs.</w:t>
      </w:r>
    </w:p>
    <w:p w14:paraId="684A44B3" w14:textId="77777777" w:rsidR="00DA3D5D" w:rsidRDefault="00DA3D5D" w:rsidP="001F00DD">
      <w:pPr>
        <w:pStyle w:val="ListParagraph"/>
        <w:numPr>
          <w:ilvl w:val="0"/>
          <w:numId w:val="16"/>
        </w:numPr>
      </w:pPr>
      <w:r>
        <w:rPr>
          <w:b/>
        </w:rPr>
        <w:t>Output</w:t>
      </w:r>
      <w:r w:rsidRPr="00C67C9D">
        <w:t>:</w:t>
      </w:r>
      <w:r>
        <w:t xml:space="preserve"> Allows different outputs to be added to the module</w:t>
      </w:r>
    </w:p>
    <w:p w14:paraId="043A84E9" w14:textId="1C212EB8" w:rsidR="00DA3D5D" w:rsidRDefault="00DA3D5D" w:rsidP="001F00DD">
      <w:pPr>
        <w:pStyle w:val="ListParagraph"/>
        <w:numPr>
          <w:ilvl w:val="0"/>
          <w:numId w:val="16"/>
        </w:numPr>
      </w:pPr>
      <w:r>
        <w:rPr>
          <w:b/>
        </w:rPr>
        <w:t>Parameters</w:t>
      </w:r>
      <w:r w:rsidRPr="00C67C9D">
        <w:t>:</w:t>
      </w:r>
      <w:r>
        <w:t xml:space="preserve"> Allows parameters to be added to the module that can be used </w:t>
      </w:r>
      <w:r w:rsidR="00482197">
        <w:t>with</w:t>
      </w:r>
      <w:r>
        <w:t>in the module.</w:t>
      </w:r>
    </w:p>
    <w:p w14:paraId="5409981D" w14:textId="17148843" w:rsidR="00DA3D5D" w:rsidRDefault="00DA3D5D" w:rsidP="00C67C9D">
      <w:pPr>
        <w:pStyle w:val="ListParagraph"/>
        <w:numPr>
          <w:ilvl w:val="0"/>
          <w:numId w:val="16"/>
        </w:numPr>
      </w:pPr>
      <w:r>
        <w:rPr>
          <w:b/>
        </w:rPr>
        <w:t>Plugin</w:t>
      </w:r>
      <w:r w:rsidRPr="00C67C9D">
        <w:t>:</w:t>
      </w:r>
      <w:r>
        <w:t xml:space="preserve"> If your module is dependent on </w:t>
      </w:r>
      <w:r w:rsidR="00482197">
        <w:t>third-party</w:t>
      </w:r>
      <w:r>
        <w:t xml:space="preserve"> libraries, you can add them in the load library section</w:t>
      </w:r>
      <w:r w:rsidR="00482197">
        <w:t>,</w:t>
      </w:r>
      <w:r>
        <w:t xml:space="preserve"> under </w:t>
      </w:r>
      <w:r w:rsidR="00482197">
        <w:t>“P</w:t>
      </w:r>
      <w:r>
        <w:t>lugin</w:t>
      </w:r>
      <w:r w:rsidR="00482197">
        <w:t>”.</w:t>
      </w:r>
    </w:p>
    <w:p w14:paraId="0F1D7697" w14:textId="77777777" w:rsidR="00DA3D5D" w:rsidRDefault="00DA3D5D" w:rsidP="00482197">
      <w:r>
        <w:t xml:space="preserve">To add the script into the module, double click your python box, and a python script window will open, as shown in figure 4. Your code will be written in the </w:t>
      </w:r>
      <w:proofErr w:type="spellStart"/>
      <w:r w:rsidRPr="00CC2B01">
        <w:rPr>
          <w:i/>
        </w:rPr>
        <w:t>onInput_onStart</w:t>
      </w:r>
      <w:proofErr w:type="spellEnd"/>
      <w:r>
        <w:t xml:space="preserve"> function. Delete the “pass” from this function, and uncomment the “</w:t>
      </w:r>
      <w:proofErr w:type="spellStart"/>
      <w:r>
        <w:t>on_Stopped</w:t>
      </w:r>
      <w:proofErr w:type="spellEnd"/>
      <w:r>
        <w:t>()”</w:t>
      </w:r>
    </w:p>
    <w:p w14:paraId="785B4177" w14:textId="7A55349D" w:rsidR="00DA3D5D" w:rsidRDefault="00482197" w:rsidP="00C67C9D">
      <w:pPr>
        <w:ind w:left="432" w:firstLine="288"/>
      </w:pPr>
      <w:r>
        <w:rPr>
          <w:noProof/>
          <w:lang w:eastAsia="en-US"/>
        </w:rPr>
        <w:drawing>
          <wp:anchor distT="0" distB="0" distL="114300" distR="114300" simplePos="0" relativeHeight="251678720" behindDoc="0" locked="0" layoutInCell="1" allowOverlap="1" wp14:anchorId="55D9E571" wp14:editId="76A3212F">
            <wp:simplePos x="0" y="0"/>
            <wp:positionH relativeFrom="column">
              <wp:posOffset>-53975</wp:posOffset>
            </wp:positionH>
            <wp:positionV relativeFrom="paragraph">
              <wp:posOffset>134564</wp:posOffset>
            </wp:positionV>
            <wp:extent cx="5943600" cy="341503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415030"/>
                    </a:xfrm>
                    <a:prstGeom prst="rect">
                      <a:avLst/>
                    </a:prstGeom>
                  </pic:spPr>
                </pic:pic>
              </a:graphicData>
            </a:graphic>
            <wp14:sizeRelH relativeFrom="page">
              <wp14:pctWidth>0</wp14:pctWidth>
            </wp14:sizeRelH>
            <wp14:sizeRelV relativeFrom="page">
              <wp14:pctHeight>0</wp14:pctHeight>
            </wp14:sizeRelV>
          </wp:anchor>
        </w:drawing>
      </w:r>
      <w:r w:rsidR="00DA3D5D">
        <w:rPr>
          <w:noProof/>
        </w:rPr>
        <mc:AlternateContent>
          <mc:Choice Requires="wps">
            <w:drawing>
              <wp:anchor distT="0" distB="0" distL="114300" distR="114300" simplePos="0" relativeHeight="251679744" behindDoc="0" locked="0" layoutInCell="1" allowOverlap="1" wp14:anchorId="4CBB052A" wp14:editId="3DC1FB7E">
                <wp:simplePos x="0" y="0"/>
                <wp:positionH relativeFrom="column">
                  <wp:posOffset>104775</wp:posOffset>
                </wp:positionH>
                <wp:positionV relativeFrom="paragraph">
                  <wp:posOffset>3616325</wp:posOffset>
                </wp:positionV>
                <wp:extent cx="594360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8DDDB13" w14:textId="0F2ED18B" w:rsidR="00DA3D5D" w:rsidRPr="00370FD5" w:rsidRDefault="00DA3D5D" w:rsidP="00CC2B01">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E9115C">
                              <w:rPr>
                                <w:noProof/>
                              </w:rPr>
                              <w:t>7</w:t>
                            </w:r>
                            <w:r>
                              <w:rPr>
                                <w:noProof/>
                              </w:rPr>
                              <w:fldChar w:fldCharType="end"/>
                            </w:r>
                            <w:r>
                              <w:t xml:space="preserve"> - Python 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BB052A" id="Text Box 19" o:spid="_x0000_s1033" type="#_x0000_t202" style="position:absolute;left:0;text-align:left;margin-left:8.25pt;margin-top:284.75pt;width:46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" stroked="f">
                <v:textbox style="mso-fit-shape-to-text:t" inset="0,0,0,0">
                  <w:txbxContent>
                    <w:p w14:paraId="38DDDB13" w14:textId="0F2ED18B" w:rsidR="00DA3D5D" w:rsidRPr="00370FD5" w:rsidRDefault="00DA3D5D" w:rsidP="00CC2B01">
                      <w:pPr>
                        <w:pStyle w:val="Caption"/>
                        <w:jc w:val="center"/>
                        <w:rPr>
                          <w:noProof/>
                        </w:rPr>
                      </w:pPr>
                      <w:r>
                        <w:t xml:space="preserve">Figure </w:t>
                      </w:r>
                      <w:r>
                        <w:rPr>
                          <w:noProof/>
                        </w:rPr>
                        <w:fldChar w:fldCharType="begin"/>
                      </w:r>
                      <w:r>
                        <w:rPr>
                          <w:noProof/>
                        </w:rPr>
                        <w:instrText xml:space="preserve"> SEQ Figure \* ARABIC </w:instrText>
                      </w:r>
                      <w:r>
                        <w:rPr>
                          <w:noProof/>
                        </w:rPr>
                        <w:fldChar w:fldCharType="separate"/>
                      </w:r>
                      <w:r w:rsidR="00E9115C">
                        <w:rPr>
                          <w:noProof/>
                        </w:rPr>
                        <w:t>7</w:t>
                      </w:r>
                      <w:r>
                        <w:rPr>
                          <w:noProof/>
                        </w:rPr>
                        <w:fldChar w:fldCharType="end"/>
                      </w:r>
                      <w:r>
                        <w:t xml:space="preserve"> - Python Script</w:t>
                      </w:r>
                    </w:p>
                  </w:txbxContent>
                </v:textbox>
              </v:shape>
            </w:pict>
          </mc:Fallback>
        </mc:AlternateContent>
      </w:r>
    </w:p>
    <w:p w14:paraId="5FEB5E6D" w14:textId="49BEBB12" w:rsidR="00DA3D5D" w:rsidRDefault="00DA3D5D" w:rsidP="00C67C9D">
      <w:pPr>
        <w:ind w:left="432" w:firstLine="288"/>
      </w:pPr>
    </w:p>
    <w:p w14:paraId="63926086" w14:textId="77777777" w:rsidR="00DA3D5D" w:rsidRDefault="00DA3D5D" w:rsidP="00C67C9D">
      <w:pPr>
        <w:ind w:left="432" w:firstLine="288"/>
      </w:pPr>
    </w:p>
    <w:p w14:paraId="018DE839" w14:textId="77777777" w:rsidR="00DA3D5D" w:rsidRDefault="00DA3D5D" w:rsidP="00C67C9D">
      <w:pPr>
        <w:ind w:left="432" w:firstLine="288"/>
      </w:pPr>
    </w:p>
    <w:p w14:paraId="3C1289A1" w14:textId="136DE775" w:rsidR="00DA3D5D" w:rsidRDefault="00DA3D5D" w:rsidP="00C67C9D">
      <w:pPr>
        <w:ind w:left="432" w:firstLine="288"/>
      </w:pPr>
    </w:p>
    <w:p w14:paraId="2E36C4CD" w14:textId="77777777" w:rsidR="00DA3D5D" w:rsidRDefault="00DA3D5D" w:rsidP="00C67C9D">
      <w:pPr>
        <w:ind w:left="432" w:firstLine="288"/>
      </w:pPr>
    </w:p>
    <w:p w14:paraId="0628AD37" w14:textId="77777777" w:rsidR="00DA3D5D" w:rsidRDefault="00DA3D5D" w:rsidP="00C67C9D">
      <w:pPr>
        <w:ind w:left="432" w:firstLine="288"/>
      </w:pPr>
    </w:p>
    <w:p w14:paraId="6189C80F" w14:textId="77777777" w:rsidR="00DA3D5D" w:rsidRDefault="00DA3D5D" w:rsidP="00C67C9D">
      <w:pPr>
        <w:ind w:left="432" w:firstLine="288"/>
      </w:pPr>
    </w:p>
    <w:p w14:paraId="7DCCC050" w14:textId="77777777" w:rsidR="00DA3D5D" w:rsidRDefault="00DA3D5D" w:rsidP="00C67C9D">
      <w:pPr>
        <w:ind w:left="432" w:firstLine="288"/>
      </w:pPr>
    </w:p>
    <w:p w14:paraId="32FAA73D" w14:textId="77777777" w:rsidR="00DA3D5D" w:rsidRDefault="00DA3D5D" w:rsidP="00C67C9D">
      <w:pPr>
        <w:ind w:left="432" w:firstLine="288"/>
      </w:pPr>
    </w:p>
    <w:p w14:paraId="54EE9179" w14:textId="77777777" w:rsidR="00DA3D5D" w:rsidRDefault="00DA3D5D" w:rsidP="00C67C9D">
      <w:pPr>
        <w:ind w:left="432" w:firstLine="288"/>
      </w:pPr>
    </w:p>
    <w:p w14:paraId="5F4F9F47" w14:textId="77777777" w:rsidR="00DA3D5D" w:rsidRDefault="00DA3D5D" w:rsidP="00C67C9D">
      <w:pPr>
        <w:ind w:left="432" w:firstLine="288"/>
      </w:pPr>
    </w:p>
    <w:p w14:paraId="0C9E5C36" w14:textId="77777777" w:rsidR="00DA3D5D" w:rsidRDefault="00DA3D5D" w:rsidP="00C67C9D">
      <w:pPr>
        <w:ind w:left="432" w:firstLine="288"/>
      </w:pPr>
    </w:p>
    <w:p w14:paraId="324428EF" w14:textId="77777777" w:rsidR="00DA3D5D" w:rsidRDefault="00DA3D5D" w:rsidP="00C67C9D">
      <w:pPr>
        <w:ind w:left="432" w:firstLine="288"/>
      </w:pPr>
    </w:p>
    <w:p w14:paraId="7BE31DD4" w14:textId="77777777" w:rsidR="00DA3D5D" w:rsidRDefault="00DA3D5D" w:rsidP="00C67C9D">
      <w:pPr>
        <w:ind w:left="432" w:firstLine="288"/>
      </w:pPr>
    </w:p>
    <w:p w14:paraId="52FC5962" w14:textId="77777777" w:rsidR="00DA3D5D" w:rsidRDefault="00DA3D5D" w:rsidP="00C67C9D">
      <w:pPr>
        <w:ind w:left="432" w:firstLine="288"/>
      </w:pPr>
    </w:p>
    <w:p w14:paraId="35FDD8BF" w14:textId="77777777" w:rsidR="00DA3D5D" w:rsidRDefault="00DA3D5D" w:rsidP="00C67C9D">
      <w:pPr>
        <w:ind w:left="432" w:firstLine="288"/>
      </w:pPr>
    </w:p>
    <w:p w14:paraId="6670F08D" w14:textId="6F842789" w:rsidR="00DA3D5D" w:rsidRPr="00482197" w:rsidRDefault="00DA3D5D" w:rsidP="00CC2B01">
      <w:pPr>
        <w:rPr>
          <w:rFonts w:cstheme="minorHAnsi"/>
        </w:rPr>
      </w:pPr>
      <w:r w:rsidRPr="00482197">
        <w:rPr>
          <w:rFonts w:cstheme="minorHAnsi"/>
        </w:rPr>
        <w:t xml:space="preserve">The first line in out function in figure 5 (line 15), </w:t>
      </w:r>
      <w:r w:rsidR="00482197" w:rsidRPr="00482197">
        <w:rPr>
          <w:rFonts w:cstheme="minorHAnsi"/>
        </w:rPr>
        <w:t>“</w:t>
      </w:r>
      <w:proofErr w:type="spellStart"/>
      <w:r w:rsidRPr="00482197">
        <w:rPr>
          <w:rFonts w:cstheme="minorHAnsi"/>
        </w:rPr>
        <w:t>tts</w:t>
      </w:r>
      <w:proofErr w:type="spellEnd"/>
      <w:r w:rsidRPr="00482197">
        <w:rPr>
          <w:rFonts w:cstheme="minorHAnsi"/>
        </w:rPr>
        <w:t xml:space="preserve"> = </w:t>
      </w:r>
      <w:proofErr w:type="spellStart"/>
      <w:r w:rsidRPr="00482197">
        <w:rPr>
          <w:rFonts w:cstheme="minorHAnsi"/>
        </w:rPr>
        <w:t>ALProxy</w:t>
      </w:r>
      <w:proofErr w:type="spellEnd"/>
      <w:r w:rsidRPr="00482197">
        <w:rPr>
          <w:rFonts w:cstheme="minorHAnsi"/>
        </w:rPr>
        <w:t>("</w:t>
      </w:r>
      <w:proofErr w:type="spellStart"/>
      <w:r w:rsidRPr="00482197">
        <w:rPr>
          <w:rFonts w:cstheme="minorHAnsi"/>
        </w:rPr>
        <w:t>ALTextToSpeech</w:t>
      </w:r>
      <w:proofErr w:type="spellEnd"/>
      <w:r w:rsidRPr="00482197">
        <w:rPr>
          <w:rFonts w:cstheme="minorHAnsi"/>
        </w:rPr>
        <w:t>")</w:t>
      </w:r>
      <w:r w:rsidR="00482197" w:rsidRPr="00482197">
        <w:rPr>
          <w:rFonts w:cstheme="minorHAnsi"/>
        </w:rPr>
        <w:t>”</w:t>
      </w:r>
      <w:r w:rsidRPr="00482197">
        <w:rPr>
          <w:rFonts w:cstheme="minorHAnsi"/>
        </w:rPr>
        <w:t>, creates a proxy</w:t>
      </w:r>
      <w:r w:rsidR="00482197">
        <w:rPr>
          <w:rFonts w:cstheme="minorHAnsi"/>
        </w:rPr>
        <w:t xml:space="preserve">, or a link, </w:t>
      </w:r>
      <w:r w:rsidRPr="00482197">
        <w:rPr>
          <w:rFonts w:cstheme="minorHAnsi"/>
        </w:rPr>
        <w:t>using the</w:t>
      </w:r>
      <w:r w:rsidR="00482197" w:rsidRPr="00482197">
        <w:rPr>
          <w:rFonts w:cstheme="minorHAnsi"/>
        </w:rPr>
        <w:t xml:space="preserve"> “</w:t>
      </w:r>
      <w:proofErr w:type="spellStart"/>
      <w:r w:rsidRPr="00482197">
        <w:rPr>
          <w:rFonts w:cstheme="minorHAnsi"/>
        </w:rPr>
        <w:t>ALProxy</w:t>
      </w:r>
      <w:proofErr w:type="spellEnd"/>
      <w:r w:rsidR="00482197" w:rsidRPr="00482197">
        <w:rPr>
          <w:rFonts w:cstheme="minorHAnsi"/>
        </w:rPr>
        <w:t>”</w:t>
      </w:r>
      <w:r w:rsidRPr="00482197">
        <w:rPr>
          <w:rFonts w:cstheme="minorHAnsi"/>
        </w:rPr>
        <w:t xml:space="preserve"> function provided in NAO’s API. This function takes a string as its parameter, </w:t>
      </w:r>
      <w:r w:rsidRPr="00482197">
        <w:rPr>
          <w:rFonts w:cstheme="minorHAnsi"/>
        </w:rPr>
        <w:lastRenderedPageBreak/>
        <w:t>describing what the proxy is for. “</w:t>
      </w:r>
      <w:proofErr w:type="spellStart"/>
      <w:r w:rsidRPr="00482197">
        <w:rPr>
          <w:rFonts w:cstheme="minorHAnsi"/>
        </w:rPr>
        <w:t>ALTextToSpeech</w:t>
      </w:r>
      <w:proofErr w:type="spellEnd"/>
      <w:r w:rsidRPr="00482197">
        <w:rPr>
          <w:rFonts w:cstheme="minorHAnsi"/>
        </w:rPr>
        <w:t>” for instance, converts text to speech, and “</w:t>
      </w:r>
      <w:proofErr w:type="spellStart"/>
      <w:r w:rsidRPr="00482197">
        <w:rPr>
          <w:rFonts w:cstheme="minorHAnsi"/>
        </w:rPr>
        <w:t>ALMotion</w:t>
      </w:r>
      <w:proofErr w:type="spellEnd"/>
      <w:r w:rsidRPr="00482197">
        <w:rPr>
          <w:rFonts w:cstheme="minorHAnsi"/>
        </w:rPr>
        <w:t>” has functions that gives you the ability to control N</w:t>
      </w:r>
      <w:r w:rsidR="00482197">
        <w:rPr>
          <w:rFonts w:cstheme="minorHAnsi"/>
        </w:rPr>
        <w:t>AO</w:t>
      </w:r>
      <w:r w:rsidRPr="00482197">
        <w:rPr>
          <w:rFonts w:cstheme="minorHAnsi"/>
        </w:rPr>
        <w:t>’s motion</w:t>
      </w:r>
      <w:r w:rsidR="00482197">
        <w:rPr>
          <w:rFonts w:cstheme="minorHAnsi"/>
        </w:rPr>
        <w:t>s</w:t>
      </w:r>
      <w:r w:rsidRPr="00482197">
        <w:rPr>
          <w:rFonts w:cstheme="minorHAnsi"/>
        </w:rPr>
        <w:t xml:space="preserve">. </w:t>
      </w:r>
    </w:p>
    <w:p w14:paraId="15C930E9" w14:textId="3EAA4AB6" w:rsidR="00DA3D5D" w:rsidRPr="00482197" w:rsidRDefault="00DA3D5D" w:rsidP="00BA76BF">
      <w:pPr>
        <w:rPr>
          <w:rFonts w:cstheme="minorHAnsi"/>
        </w:rPr>
      </w:pPr>
      <w:r w:rsidRPr="00482197">
        <w:rPr>
          <w:rFonts w:cstheme="minorHAnsi"/>
        </w:rPr>
        <w:t xml:space="preserve">The second line (line 16), </w:t>
      </w:r>
      <w:r w:rsidR="00482197">
        <w:rPr>
          <w:rFonts w:cstheme="minorHAnsi"/>
        </w:rPr>
        <w:t>“</w:t>
      </w:r>
      <w:proofErr w:type="spellStart"/>
      <w:r w:rsidRPr="00482197">
        <w:rPr>
          <w:rFonts w:cstheme="minorHAnsi"/>
        </w:rPr>
        <w:t>tts.say</w:t>
      </w:r>
      <w:proofErr w:type="spellEnd"/>
      <w:r w:rsidRPr="00482197">
        <w:rPr>
          <w:rFonts w:cstheme="minorHAnsi"/>
        </w:rPr>
        <w:t>(“Hello World!”)</w:t>
      </w:r>
      <w:r w:rsidR="00482197">
        <w:rPr>
          <w:rFonts w:cstheme="minorHAnsi"/>
        </w:rPr>
        <w:t>”</w:t>
      </w:r>
      <w:r w:rsidRPr="00482197">
        <w:rPr>
          <w:rFonts w:cstheme="minorHAnsi"/>
        </w:rPr>
        <w:t xml:space="preserve">, uses the text to speech proxy </w:t>
      </w:r>
      <w:r w:rsidR="00482197">
        <w:rPr>
          <w:rFonts w:cstheme="minorHAnsi"/>
        </w:rPr>
        <w:t xml:space="preserve">that </w:t>
      </w:r>
      <w:r w:rsidRPr="00482197">
        <w:rPr>
          <w:rFonts w:cstheme="minorHAnsi"/>
        </w:rPr>
        <w:t xml:space="preserve">we just made, </w:t>
      </w:r>
      <w:r w:rsidR="00482197">
        <w:rPr>
          <w:rFonts w:cstheme="minorHAnsi"/>
        </w:rPr>
        <w:t xml:space="preserve">and </w:t>
      </w:r>
      <w:r w:rsidRPr="00482197">
        <w:rPr>
          <w:rFonts w:cstheme="minorHAnsi"/>
        </w:rPr>
        <w:t xml:space="preserve">calls its function </w:t>
      </w:r>
      <w:r w:rsidR="00482197">
        <w:rPr>
          <w:rFonts w:cstheme="minorHAnsi"/>
        </w:rPr>
        <w:t>“</w:t>
      </w:r>
      <w:r w:rsidRPr="00482197">
        <w:rPr>
          <w:rFonts w:cstheme="minorHAnsi"/>
        </w:rPr>
        <w:t>say()</w:t>
      </w:r>
      <w:r w:rsidR="00482197">
        <w:rPr>
          <w:rFonts w:cstheme="minorHAnsi"/>
        </w:rPr>
        <w:t>”,</w:t>
      </w:r>
      <w:r w:rsidRPr="00482197">
        <w:rPr>
          <w:rFonts w:cstheme="minorHAnsi"/>
        </w:rPr>
        <w:t xml:space="preserve"> using the String parameter “Hello World!”</w:t>
      </w:r>
      <w:r w:rsidR="00482197">
        <w:rPr>
          <w:rFonts w:cstheme="minorHAnsi"/>
        </w:rPr>
        <w:t>.</w:t>
      </w:r>
      <w:r w:rsidRPr="00482197">
        <w:rPr>
          <w:rFonts w:cstheme="minorHAnsi"/>
        </w:rPr>
        <w:t xml:space="preserve"> When this is called, </w:t>
      </w:r>
      <w:r w:rsidR="00482197">
        <w:rPr>
          <w:rFonts w:cstheme="minorHAnsi"/>
        </w:rPr>
        <w:t>it</w:t>
      </w:r>
      <w:r w:rsidRPr="00482197">
        <w:rPr>
          <w:rFonts w:cstheme="minorHAnsi"/>
        </w:rPr>
        <w:t xml:space="preserve"> will make N</w:t>
      </w:r>
      <w:r w:rsidR="00482197">
        <w:rPr>
          <w:rFonts w:cstheme="minorHAnsi"/>
        </w:rPr>
        <w:t>AO</w:t>
      </w:r>
      <w:r w:rsidRPr="00482197">
        <w:rPr>
          <w:rFonts w:cstheme="minorHAnsi"/>
        </w:rPr>
        <w:t xml:space="preserve"> </w:t>
      </w:r>
      <w:proofErr w:type="gramStart"/>
      <w:r w:rsidRPr="00482197">
        <w:rPr>
          <w:rFonts w:cstheme="minorHAnsi"/>
        </w:rPr>
        <w:t>say</w:t>
      </w:r>
      <w:proofErr w:type="gramEnd"/>
      <w:r w:rsidRPr="00482197">
        <w:rPr>
          <w:rFonts w:cstheme="minorHAnsi"/>
        </w:rPr>
        <w:t xml:space="preserve"> “Hello World</w:t>
      </w:r>
      <w:r w:rsidR="00482197">
        <w:rPr>
          <w:rFonts w:cstheme="minorHAnsi"/>
        </w:rPr>
        <w:t>!</w:t>
      </w:r>
      <w:r w:rsidRPr="00482197">
        <w:rPr>
          <w:rFonts w:cstheme="minorHAnsi"/>
        </w:rPr>
        <w:t>”</w:t>
      </w:r>
      <w:r w:rsidR="00482197">
        <w:rPr>
          <w:rFonts w:cstheme="minorHAnsi"/>
        </w:rPr>
        <w:t>.</w:t>
      </w:r>
    </w:p>
    <w:p w14:paraId="62660C65" w14:textId="77777777" w:rsidR="00DA3D5D" w:rsidRDefault="00DA3D5D" w:rsidP="00910279"/>
    <w:p w14:paraId="7FF66FE8" w14:textId="77777777" w:rsidR="00DA3D5D" w:rsidRDefault="00DA3D5D" w:rsidP="00BA76BF">
      <w:pPr>
        <w:keepNext/>
      </w:pPr>
      <w:r>
        <w:rPr>
          <w:noProof/>
          <w:lang w:eastAsia="en-US"/>
        </w:rPr>
        <w:drawing>
          <wp:inline distT="0" distB="0" distL="0" distR="0" wp14:anchorId="034C20B1" wp14:editId="1A8EDAAE">
            <wp:extent cx="5943600" cy="34328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32810"/>
                    </a:xfrm>
                    <a:prstGeom prst="rect">
                      <a:avLst/>
                    </a:prstGeom>
                  </pic:spPr>
                </pic:pic>
              </a:graphicData>
            </a:graphic>
          </wp:inline>
        </w:drawing>
      </w:r>
    </w:p>
    <w:p w14:paraId="2C3002BB" w14:textId="5418428E" w:rsidR="00DA3D5D" w:rsidRDefault="00DA3D5D" w:rsidP="00BA76BF">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E9115C">
        <w:rPr>
          <w:noProof/>
        </w:rPr>
        <w:t>8</w:t>
      </w:r>
      <w:r>
        <w:rPr>
          <w:noProof/>
        </w:rPr>
        <w:fldChar w:fldCharType="end"/>
      </w:r>
      <w:r>
        <w:t xml:space="preserve"> - Draw the Lines</w:t>
      </w:r>
    </w:p>
    <w:p w14:paraId="0B28CC9F" w14:textId="77777777" w:rsidR="00482197" w:rsidRDefault="00DA3D5D" w:rsidP="00482197">
      <w:r>
        <w:t>To finish your project, create a connection from on start in the upper left corner to the on start on your python box as shown in figure 6. This starts your function when the behavior starts. If there is no connection from the on start in the upper left corner to any of your functions, your module will do nothing, and run infinitely. Drawing an arrow from the on stop on your function to the on stop in the upper right corner, as shown in figure 6, will exit the module</w:t>
      </w:r>
      <w:r w:rsidR="00482197">
        <w:t xml:space="preserve"> after the Python script has finished</w:t>
      </w:r>
      <w:r>
        <w:t xml:space="preserve">. </w:t>
      </w:r>
    </w:p>
    <w:p w14:paraId="48E585B1" w14:textId="1A460489" w:rsidR="00DA3D5D" w:rsidRDefault="00DA3D5D" w:rsidP="00482197">
      <w:r>
        <w:t>It is important to remember to connect something to the on stop in the upper right corner, so that there is some exit condition, however if the on start signal hits a dead end in your code it will just exit, so it is not completely necessary.</w:t>
      </w:r>
    </w:p>
    <w:p w14:paraId="2846B543" w14:textId="77777777" w:rsidR="00DA3D5D" w:rsidRPr="00910279" w:rsidRDefault="00DA3D5D" w:rsidP="00BA76BF">
      <w:pPr>
        <w:ind w:firstLine="648"/>
      </w:pPr>
    </w:p>
    <w:p w14:paraId="3BA49CA3" w14:textId="77777777" w:rsidR="00DA3D5D" w:rsidRDefault="00DA3D5D" w:rsidP="0048090A">
      <w:pPr>
        <w:pStyle w:val="Heading2"/>
        <w:ind w:left="0"/>
      </w:pPr>
      <w:r>
        <w:t>3</w:t>
      </w:r>
      <w:r w:rsidRPr="0048090A">
        <w:t>.</w:t>
      </w:r>
      <w:r>
        <w:t>4</w:t>
      </w:r>
      <w:r w:rsidRPr="0048090A">
        <w:t xml:space="preserve"> </w:t>
      </w:r>
      <w:r>
        <w:t>integrating your module onto nao</w:t>
      </w:r>
    </w:p>
    <w:p w14:paraId="3519F620" w14:textId="5A40FAF6" w:rsidR="00DA3D5D" w:rsidRDefault="00DA3D5D" w:rsidP="00BA76BF">
      <w:r>
        <w:tab/>
        <w:t>To integrate your module</w:t>
      </w:r>
      <w:r w:rsidR="00482197">
        <w:t>,</w:t>
      </w:r>
      <w:r>
        <w:t xml:space="preserve"> first you must connect NAO to your computer via Ethernet cable. Then, hit the green </w:t>
      </w:r>
      <w:r w:rsidR="00482197">
        <w:t xml:space="preserve">connection </w:t>
      </w:r>
      <w:r>
        <w:t>button in the upper left corner</w:t>
      </w:r>
      <w:r w:rsidR="00482197">
        <w:t xml:space="preserve"> of Choregraphe</w:t>
      </w:r>
      <w:r>
        <w:t>, which will bring up a list of connections. Click your NAO robot, and then click the select button. You may have to wait for a moment while NAO connects to your computer.</w:t>
      </w:r>
    </w:p>
    <w:p w14:paraId="40040C75" w14:textId="77777777" w:rsidR="00DA3D5D" w:rsidRDefault="00DA3D5D" w:rsidP="00BA76BF"/>
    <w:p w14:paraId="765EAE61" w14:textId="77777777" w:rsidR="00DA3D5D" w:rsidRPr="00BA76BF" w:rsidRDefault="00DA3D5D" w:rsidP="00BA76BF"/>
    <w:p w14:paraId="2954C330" w14:textId="77777777" w:rsidR="00DA3D5D" w:rsidRDefault="00DA3D5D" w:rsidP="00BA76BF">
      <w:pPr>
        <w:keepNext/>
      </w:pPr>
      <w:r>
        <w:rPr>
          <w:noProof/>
          <w:lang w:eastAsia="en-US"/>
        </w:rPr>
        <w:lastRenderedPageBreak/>
        <mc:AlternateContent>
          <mc:Choice Requires="wps">
            <w:drawing>
              <wp:anchor distT="0" distB="0" distL="114300" distR="114300" simplePos="0" relativeHeight="251681792" behindDoc="0" locked="0" layoutInCell="1" allowOverlap="1" wp14:anchorId="7567F76A" wp14:editId="308B82D0">
                <wp:simplePos x="0" y="0"/>
                <wp:positionH relativeFrom="column">
                  <wp:posOffset>5647927</wp:posOffset>
                </wp:positionH>
                <wp:positionV relativeFrom="paragraph">
                  <wp:posOffset>3138881</wp:posOffset>
                </wp:positionV>
                <wp:extent cx="125099" cy="101537"/>
                <wp:effectExtent l="0" t="19050" r="27305" b="32385"/>
                <wp:wrapNone/>
                <wp:docPr id="21" name="Right Arrow 21"/>
                <wp:cNvGraphicFramePr/>
                <a:graphic xmlns:a="http://schemas.openxmlformats.org/drawingml/2006/main">
                  <a:graphicData uri="http://schemas.microsoft.com/office/word/2010/wordprocessingShape">
                    <wps:wsp>
                      <wps:cNvSpPr/>
                      <wps:spPr>
                        <a:xfrm rot="13247108">
                          <a:off x="0" y="0"/>
                          <a:ext cx="125099" cy="101537"/>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D25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26" type="#_x0000_t13" style="position:absolute;margin-left:444.7pt;margin-top:247.15pt;width:9.85pt;height:8pt;rotation:-9123586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" adj="12834" fillcolor="white [3212]" strokecolor="black [3213]" strokeweight="1pt"/>
            </w:pict>
          </mc:Fallback>
        </mc:AlternateContent>
      </w:r>
      <w:r>
        <w:rPr>
          <w:noProof/>
          <w:lang w:eastAsia="en-US"/>
        </w:rPr>
        <w:drawing>
          <wp:inline distT="0" distB="0" distL="0" distR="0" wp14:anchorId="73262F37" wp14:editId="1AEE4007">
            <wp:extent cx="5943600" cy="35566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56635"/>
                    </a:xfrm>
                    <a:prstGeom prst="rect">
                      <a:avLst/>
                    </a:prstGeom>
                  </pic:spPr>
                </pic:pic>
              </a:graphicData>
            </a:graphic>
          </wp:inline>
        </w:drawing>
      </w:r>
    </w:p>
    <w:p w14:paraId="33D0DD55" w14:textId="221FF00D" w:rsidR="00DA3D5D" w:rsidRDefault="00DA3D5D" w:rsidP="00BA76BF">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E9115C">
        <w:rPr>
          <w:noProof/>
        </w:rPr>
        <w:t>9</w:t>
      </w:r>
      <w:r>
        <w:rPr>
          <w:noProof/>
        </w:rPr>
        <w:fldChar w:fldCharType="end"/>
      </w:r>
      <w:r>
        <w:t xml:space="preserve"> - Connecting Your Robot</w:t>
      </w:r>
    </w:p>
    <w:p w14:paraId="6EC7D7FF" w14:textId="0A847492" w:rsidR="00DA3D5D" w:rsidRDefault="00DA3D5D" w:rsidP="00482197">
      <w:r>
        <w:t>Now adding your module should be simple. In the view tab, make sure “Robot Applications” is turned on. Then, click robot applications tab in the lower right corner, or wherever else it may appear, to open it. Now all you need to do is click the button with N</w:t>
      </w:r>
      <w:r w:rsidR="00482197">
        <w:t>AO</w:t>
      </w:r>
      <w:r>
        <w:t>’s head on it in the upper right corner of the robot application box shown in figure 8, and the module will be loaded and ready to go.</w:t>
      </w:r>
    </w:p>
    <w:p w14:paraId="03B654D7" w14:textId="77777777" w:rsidR="00DA3D5D" w:rsidRDefault="00DA3D5D" w:rsidP="00BA76BF">
      <w:pPr>
        <w:ind w:firstLine="648"/>
      </w:pPr>
    </w:p>
    <w:p w14:paraId="04E171AF" w14:textId="77777777" w:rsidR="00DA3D5D" w:rsidRDefault="00DA3D5D" w:rsidP="00BA76BF">
      <w:pPr>
        <w:keepNext/>
        <w:ind w:firstLine="648"/>
        <w:jc w:val="center"/>
      </w:pPr>
      <w:r>
        <w:rPr>
          <w:noProof/>
          <w:lang w:eastAsia="en-US"/>
        </w:rPr>
        <w:drawing>
          <wp:inline distT="0" distB="0" distL="0" distR="0" wp14:anchorId="411B0783" wp14:editId="44FC048E">
            <wp:extent cx="4264925" cy="10734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0686" cy="1102622"/>
                    </a:xfrm>
                    <a:prstGeom prst="rect">
                      <a:avLst/>
                    </a:prstGeom>
                  </pic:spPr>
                </pic:pic>
              </a:graphicData>
            </a:graphic>
          </wp:inline>
        </w:drawing>
      </w:r>
    </w:p>
    <w:p w14:paraId="57D2F52E" w14:textId="6CD352D1" w:rsidR="00DA3D5D" w:rsidRPr="00BA76BF" w:rsidRDefault="00DA3D5D" w:rsidP="00BA76BF">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E9115C">
        <w:rPr>
          <w:noProof/>
        </w:rPr>
        <w:t>10</w:t>
      </w:r>
      <w:r>
        <w:rPr>
          <w:noProof/>
        </w:rPr>
        <w:fldChar w:fldCharType="end"/>
      </w:r>
      <w:r>
        <w:t xml:space="preserve"> - Robot Applications</w:t>
      </w:r>
    </w:p>
    <w:p w14:paraId="5314BECD" w14:textId="77777777" w:rsidR="00DA3D5D" w:rsidRPr="0048090A" w:rsidRDefault="00DA3D5D" w:rsidP="0048090A">
      <w:pPr>
        <w:ind w:left="0"/>
        <w:rPr>
          <w:sz w:val="28"/>
          <w:szCs w:val="28"/>
        </w:rPr>
      </w:pPr>
    </w:p>
    <w:p w14:paraId="5DE89730" w14:textId="77777777" w:rsidR="00DA3D5D" w:rsidRPr="0048090A" w:rsidRDefault="00DA3D5D" w:rsidP="0048090A">
      <w:pPr>
        <w:pStyle w:val="Heading1"/>
        <w:ind w:left="0"/>
        <w:rPr>
          <w:noProof/>
        </w:rPr>
      </w:pPr>
      <w:r w:rsidRPr="0048090A">
        <w:rPr>
          <w:noProof/>
        </w:rPr>
        <w:t>SECTION 4: HELP</w:t>
      </w:r>
    </w:p>
    <w:p w14:paraId="3EFCE8AD" w14:textId="77777777" w:rsidR="00DA3D5D" w:rsidRDefault="00DA3D5D" w:rsidP="0048090A"/>
    <w:p w14:paraId="0776FF55" w14:textId="77777777" w:rsidR="00DA3D5D" w:rsidRPr="0048090A" w:rsidRDefault="00DA3D5D" w:rsidP="0048090A">
      <w:pPr>
        <w:pStyle w:val="Heading2"/>
        <w:ind w:left="0"/>
      </w:pPr>
      <w:r>
        <w:t>4</w:t>
      </w:r>
      <w:r w:rsidRPr="0048090A">
        <w:t>.</w:t>
      </w:r>
      <w:r>
        <w:t>1</w:t>
      </w:r>
      <w:r w:rsidRPr="0048090A">
        <w:t xml:space="preserve"> </w:t>
      </w:r>
      <w:r>
        <w:t>general faqs</w:t>
      </w:r>
    </w:p>
    <w:p w14:paraId="7B2E021E" w14:textId="77777777" w:rsidR="00DA3D5D" w:rsidRDefault="00DA3D5D" w:rsidP="0048090A"/>
    <w:p w14:paraId="2F14397A" w14:textId="77777777" w:rsidR="00DA3D5D" w:rsidRPr="0048090A" w:rsidRDefault="00DA3D5D" w:rsidP="0048090A">
      <w:pPr>
        <w:pStyle w:val="Heading2"/>
        <w:ind w:left="0"/>
      </w:pPr>
      <w:r>
        <w:t>4</w:t>
      </w:r>
      <w:r w:rsidRPr="0048090A">
        <w:t>.</w:t>
      </w:r>
      <w:r>
        <w:t>2</w:t>
      </w:r>
      <w:r w:rsidRPr="0048090A">
        <w:t xml:space="preserve"> </w:t>
      </w:r>
      <w:r>
        <w:t>troubleshooting</w:t>
      </w:r>
    </w:p>
    <w:p w14:paraId="35EDCB79" w14:textId="77777777" w:rsidR="00DA3D5D" w:rsidRPr="0048090A" w:rsidRDefault="00DA3D5D" w:rsidP="0048090A"/>
    <w:p w14:paraId="7EA3A5BD" w14:textId="7CB34EA1" w:rsidR="00DA3D5D" w:rsidRPr="0048090A" w:rsidRDefault="0005062A" w:rsidP="0048090A">
      <w:r>
        <w:rPr>
          <w:lang w:eastAsia="en-US"/>
        </w:rPr>
        <w:lastRenderedPageBreak/>
        <mc:AlternateContent>
          <mc:Choice Requires="wpg">
            <w:drawing>
              <wp:anchor distT="0" distB="0" distL="114300" distR="114300" simplePos="0" relativeHeight="251709440" behindDoc="1" locked="0" layoutInCell="1" allowOverlap="1" wp14:anchorId="009BECD0" wp14:editId="63EC9BE9">
                <wp:simplePos x="0" y="0"/>
                <wp:positionH relativeFrom="page">
                  <wp:posOffset>237769</wp:posOffset>
                </wp:positionH>
                <wp:positionV relativeFrom="page">
                  <wp:posOffset>450822</wp:posOffset>
                </wp:positionV>
                <wp:extent cx="228879" cy="9165834"/>
                <wp:effectExtent l="0" t="0" r="0" b="0"/>
                <wp:wrapNone/>
                <wp:docPr id="211" name="Group 211" descr="Decorative sidebar for cover page "/>
                <wp:cNvGraphicFramePr/>
                <a:graphic xmlns:a="http://schemas.openxmlformats.org/drawingml/2006/main">
                  <a:graphicData uri="http://schemas.microsoft.com/office/word/2010/wordprocessingGroup">
                    <wpg:wgp>
                      <wpg:cNvGrpSpPr/>
                      <wpg:grpSpPr>
                        <a:xfrm>
                          <a:off x="0" y="0"/>
                          <a:ext cx="228879" cy="9165834"/>
                          <a:chOff x="-588397" y="206734"/>
                          <a:chExt cx="228879" cy="9165834"/>
                        </a:xfrm>
                      </wpg:grpSpPr>
                      <wps:wsp>
                        <wps:cNvPr id="212" name="Rectangle 212" descr="Decorative sidebar"/>
                        <wps:cNvSpPr/>
                        <wps:spPr>
                          <a:xfrm>
                            <a:off x="-588397" y="206734"/>
                            <a:ext cx="228600" cy="878205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ctangle 213" descr="Decorative sidebar"/>
                        <wps:cNvSpPr>
                          <a:spLocks noChangeAspect="1"/>
                        </wps:cNvSpPr>
                        <wps:spPr>
                          <a:xfrm>
                            <a:off x="-588118" y="9143968"/>
                            <a:ext cx="228600" cy="22860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53B27A9" id="Group 211" o:spid="_x0000_s1026" alt="Decorative sidebar for cover page " style="position:absolute;margin-left:18.7pt;margin-top:35.5pt;width:18pt;height:721.7pt;z-index:-251607040;mso-position-horizontal-relative:page;mso-position-vertical-relative:page" coordorigin="-5883,2067" coordsize="2288,9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">
                <v:rect id="Rectangle 212" o:spid="_x0000_s1027" alt="Decorative sidebar" style="position:absolute;left:-5883;top:2067;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" fillcolor="#ffe084 [1304]" stroked="f" strokeweight="1pt"/>
                <v:rect id="Rectangle 213" o:spid="_x0000_s1028" alt="Decorative sidebar" style="position:absolute;left:-5881;top:9143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" fillcolor="#ff967a [1305]" stroked="f" strokeweight="1pt">
                  <o:lock v:ext="edit" aspectratio="t"/>
                </v:rect>
                <w10:wrap anchorx="page" anchory="page"/>
              </v:group>
            </w:pict>
          </mc:Fallback>
        </mc:AlternateContent>
      </w:r>
    </w:p>
    <w:p w14:paraId="671A3A1F" w14:textId="1200B7D9" w:rsidR="00DA3D5D" w:rsidRDefault="00DA3D5D" w:rsidP="005246A8"/>
    <w:p w14:paraId="743497D7" w14:textId="7B177D0E" w:rsidR="00DA3D5D" w:rsidRDefault="00DA3D5D" w:rsidP="005246A8"/>
    <w:p w14:paraId="20B2187B" w14:textId="2C45C540" w:rsidR="00DA3D5D" w:rsidRPr="005246A8" w:rsidRDefault="00DA3D5D" w:rsidP="005246A8"/>
    <w:p w14:paraId="6B61E672" w14:textId="1B4FEACA" w:rsidR="00DA3D5D" w:rsidRDefault="00DA3D5D" w:rsidP="00AA4716">
      <w:pPr>
        <w:pStyle w:val="Heading1"/>
        <w:rPr>
          <w:rFonts w:asciiTheme="minorHAnsi" w:eastAsiaTheme="minorEastAsia" w:hAnsiTheme="minorHAnsi" w:cstheme="minorBidi"/>
          <w:caps w:val="0"/>
          <w:color w:val="auto"/>
          <w:sz w:val="22"/>
          <w:szCs w:val="22"/>
        </w:rPr>
      </w:pPr>
    </w:p>
    <w:p w14:paraId="25D2935C" w14:textId="1CBC4C6A" w:rsidR="00DA3D5D" w:rsidRPr="00AA4716" w:rsidRDefault="00DA3D5D" w:rsidP="00AA4716"/>
    <w:p w14:paraId="20A2B2AE" w14:textId="0779DF0F" w:rsidR="0005062A" w:rsidRDefault="0005062A" w:rsidP="00DA3D5D">
      <w:pPr>
        <w:spacing w:after="0"/>
        <w:ind w:left="360" w:right="0"/>
        <w:textAlignment w:val="baseline"/>
        <w:rPr>
          <w:rFonts w:ascii="Arial" w:eastAsia="Times New Roman" w:hAnsi="Arial" w:cs="Arial"/>
          <w:color w:val="000000" w:themeColor="text1"/>
          <w:sz w:val="24"/>
          <w:szCs w:val="24"/>
          <w:lang w:eastAsia="en-US"/>
        </w:rPr>
      </w:pPr>
      <w:r>
        <w:rPr>
          <w:lang w:eastAsia="en-US"/>
        </w:rPr>
        <mc:AlternateContent>
          <mc:Choice Requires="wps">
            <w:drawing>
              <wp:anchor distT="45720" distB="45720" distL="114300" distR="114300" simplePos="0" relativeHeight="251704320" behindDoc="0" locked="0" layoutInCell="1" allowOverlap="1" wp14:anchorId="7CE9FBAB" wp14:editId="7ED3CFFD">
                <wp:simplePos x="0" y="0"/>
                <wp:positionH relativeFrom="column">
                  <wp:posOffset>873760</wp:posOffset>
                </wp:positionH>
                <wp:positionV relativeFrom="paragraph">
                  <wp:posOffset>2109025</wp:posOffset>
                </wp:positionV>
                <wp:extent cx="4434205" cy="1200150"/>
                <wp:effectExtent l="0" t="0" r="4445"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136CB4CF" w14:textId="5D8F2DA5" w:rsidR="0005062A" w:rsidRDefault="0005062A" w:rsidP="0005062A">
                            <w:pPr>
                              <w:jc w:val="center"/>
                              <w:rPr>
                                <w:b/>
                                <w:sz w:val="44"/>
                                <w:szCs w:val="44"/>
                              </w:rPr>
                            </w:pPr>
                            <w:r w:rsidRPr="006111F3">
                              <w:rPr>
                                <w:b/>
                                <w:sz w:val="44"/>
                                <w:szCs w:val="44"/>
                              </w:rPr>
                              <w:t>NAO Documentation</w:t>
                            </w:r>
                            <w:r>
                              <w:rPr>
                                <w:b/>
                                <w:sz w:val="44"/>
                                <w:szCs w:val="44"/>
                              </w:rPr>
                              <w:t xml:space="preserve"> Part </w:t>
                            </w:r>
                            <w:r>
                              <w:rPr>
                                <w:b/>
                                <w:sz w:val="44"/>
                                <w:szCs w:val="44"/>
                              </w:rPr>
                              <w:t>5</w:t>
                            </w:r>
                            <w:r w:rsidRPr="006111F3">
                              <w:rPr>
                                <w:b/>
                                <w:sz w:val="44"/>
                                <w:szCs w:val="44"/>
                              </w:rPr>
                              <w:t>:</w:t>
                            </w:r>
                          </w:p>
                          <w:p w14:paraId="4C6132A1" w14:textId="0BD5D071" w:rsidR="0005062A" w:rsidRPr="006111F3" w:rsidRDefault="0005062A" w:rsidP="0005062A">
                            <w:pPr>
                              <w:jc w:val="center"/>
                              <w:rPr>
                                <w:b/>
                                <w:sz w:val="44"/>
                                <w:szCs w:val="44"/>
                              </w:rPr>
                            </w:pPr>
                            <w:r>
                              <w:rPr>
                                <w:color w:val="FF0000"/>
                                <w:sz w:val="44"/>
                                <w:szCs w:val="44"/>
                              </w:rPr>
                              <w:t>Final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9FBAB" id="_x0000_s1034" type="#_x0000_t202" style="position:absolute;left:0;text-align:left;margin-left:68.8pt;margin-top:166.05pt;width:349.15pt;height:94.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" stroked="f">
                <v:textbox>
                  <w:txbxContent>
                    <w:p w14:paraId="136CB4CF" w14:textId="5D8F2DA5" w:rsidR="0005062A" w:rsidRDefault="0005062A" w:rsidP="0005062A">
                      <w:pPr>
                        <w:jc w:val="center"/>
                        <w:rPr>
                          <w:b/>
                          <w:sz w:val="44"/>
                          <w:szCs w:val="44"/>
                        </w:rPr>
                      </w:pPr>
                      <w:r w:rsidRPr="006111F3">
                        <w:rPr>
                          <w:b/>
                          <w:sz w:val="44"/>
                          <w:szCs w:val="44"/>
                        </w:rPr>
                        <w:t>NAO Documentation</w:t>
                      </w:r>
                      <w:r>
                        <w:rPr>
                          <w:b/>
                          <w:sz w:val="44"/>
                          <w:szCs w:val="44"/>
                        </w:rPr>
                        <w:t xml:space="preserve"> Part </w:t>
                      </w:r>
                      <w:r>
                        <w:rPr>
                          <w:b/>
                          <w:sz w:val="44"/>
                          <w:szCs w:val="44"/>
                        </w:rPr>
                        <w:t>5</w:t>
                      </w:r>
                      <w:r w:rsidRPr="006111F3">
                        <w:rPr>
                          <w:b/>
                          <w:sz w:val="44"/>
                          <w:szCs w:val="44"/>
                        </w:rPr>
                        <w:t>:</w:t>
                      </w:r>
                    </w:p>
                    <w:p w14:paraId="4C6132A1" w14:textId="0BD5D071" w:rsidR="0005062A" w:rsidRPr="006111F3" w:rsidRDefault="0005062A" w:rsidP="0005062A">
                      <w:pPr>
                        <w:jc w:val="center"/>
                        <w:rPr>
                          <w:b/>
                          <w:sz w:val="44"/>
                          <w:szCs w:val="44"/>
                        </w:rPr>
                      </w:pPr>
                      <w:r>
                        <w:rPr>
                          <w:color w:val="FF0000"/>
                          <w:sz w:val="44"/>
                          <w:szCs w:val="44"/>
                        </w:rPr>
                        <w:t>Final Report</w:t>
                      </w:r>
                    </w:p>
                  </w:txbxContent>
                </v:textbox>
                <w10:wrap type="square"/>
              </v:shape>
            </w:pict>
          </mc:Fallback>
        </mc:AlternateContent>
      </w:r>
      <w:r w:rsidRPr="0005062A">
        <w:drawing>
          <wp:anchor distT="0" distB="0" distL="114300" distR="114300" simplePos="0" relativeHeight="251706368" behindDoc="1" locked="0" layoutInCell="1" allowOverlap="1" wp14:anchorId="7886E8B5" wp14:editId="64999DAD">
            <wp:simplePos x="0" y="0"/>
            <wp:positionH relativeFrom="column">
              <wp:posOffset>2014855</wp:posOffset>
            </wp:positionH>
            <wp:positionV relativeFrom="paragraph">
              <wp:posOffset>687977</wp:posOffset>
            </wp:positionV>
            <wp:extent cx="4485005" cy="1504950"/>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0">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sidRPr="0005062A">
        <w:drawing>
          <wp:anchor distT="0" distB="0" distL="114300" distR="114300" simplePos="0" relativeHeight="251707392" behindDoc="1" locked="0" layoutInCell="1" allowOverlap="1" wp14:anchorId="3D5718FF" wp14:editId="057DA9FC">
            <wp:simplePos x="0" y="0"/>
            <wp:positionH relativeFrom="column">
              <wp:posOffset>826135</wp:posOffset>
            </wp:positionH>
            <wp:positionV relativeFrom="paragraph">
              <wp:posOffset>557737</wp:posOffset>
            </wp:positionV>
            <wp:extent cx="1758507" cy="1550822"/>
            <wp:effectExtent l="0" t="0" r="0" b="0"/>
            <wp:wrapNone/>
            <wp:docPr id="210" name="Picture 210"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p>
    <w:p w14:paraId="1DCA6D15" w14:textId="77777777" w:rsidR="0005062A" w:rsidRPr="0005062A" w:rsidRDefault="0005062A" w:rsidP="0005062A">
      <w:pPr>
        <w:rPr>
          <w:rFonts w:ascii="Arial" w:eastAsia="Times New Roman" w:hAnsi="Arial" w:cs="Arial"/>
          <w:sz w:val="24"/>
          <w:szCs w:val="24"/>
          <w:lang w:eastAsia="en-US"/>
        </w:rPr>
      </w:pPr>
    </w:p>
    <w:p w14:paraId="76204892" w14:textId="77777777" w:rsidR="0005062A" w:rsidRPr="0005062A" w:rsidRDefault="0005062A" w:rsidP="0005062A">
      <w:pPr>
        <w:rPr>
          <w:rFonts w:ascii="Arial" w:eastAsia="Times New Roman" w:hAnsi="Arial" w:cs="Arial"/>
          <w:sz w:val="24"/>
          <w:szCs w:val="24"/>
          <w:lang w:eastAsia="en-US"/>
        </w:rPr>
      </w:pPr>
    </w:p>
    <w:p w14:paraId="6CBA4E88" w14:textId="77777777" w:rsidR="0005062A" w:rsidRPr="0005062A" w:rsidRDefault="0005062A" w:rsidP="0005062A">
      <w:pPr>
        <w:rPr>
          <w:rFonts w:ascii="Arial" w:eastAsia="Times New Roman" w:hAnsi="Arial" w:cs="Arial"/>
          <w:sz w:val="24"/>
          <w:szCs w:val="24"/>
          <w:lang w:eastAsia="en-US"/>
        </w:rPr>
      </w:pPr>
    </w:p>
    <w:p w14:paraId="05319CBD" w14:textId="77777777" w:rsidR="0005062A" w:rsidRPr="0005062A" w:rsidRDefault="0005062A" w:rsidP="0005062A">
      <w:pPr>
        <w:rPr>
          <w:rFonts w:ascii="Arial" w:eastAsia="Times New Roman" w:hAnsi="Arial" w:cs="Arial"/>
          <w:sz w:val="24"/>
          <w:szCs w:val="24"/>
          <w:lang w:eastAsia="en-US"/>
        </w:rPr>
      </w:pPr>
    </w:p>
    <w:p w14:paraId="26AC6985" w14:textId="77777777" w:rsidR="0005062A" w:rsidRPr="0005062A" w:rsidRDefault="0005062A" w:rsidP="0005062A">
      <w:pPr>
        <w:rPr>
          <w:rFonts w:ascii="Arial" w:eastAsia="Times New Roman" w:hAnsi="Arial" w:cs="Arial"/>
          <w:sz w:val="24"/>
          <w:szCs w:val="24"/>
          <w:lang w:eastAsia="en-US"/>
        </w:rPr>
      </w:pPr>
    </w:p>
    <w:p w14:paraId="4F02668F" w14:textId="77777777" w:rsidR="0005062A" w:rsidRPr="0005062A" w:rsidRDefault="0005062A" w:rsidP="0005062A">
      <w:pPr>
        <w:rPr>
          <w:rFonts w:ascii="Arial" w:eastAsia="Times New Roman" w:hAnsi="Arial" w:cs="Arial"/>
          <w:sz w:val="24"/>
          <w:szCs w:val="24"/>
          <w:lang w:eastAsia="en-US"/>
        </w:rPr>
      </w:pPr>
    </w:p>
    <w:p w14:paraId="777DFF5A" w14:textId="77777777" w:rsidR="0005062A" w:rsidRPr="0005062A" w:rsidRDefault="0005062A" w:rsidP="0005062A">
      <w:pPr>
        <w:rPr>
          <w:rFonts w:ascii="Arial" w:eastAsia="Times New Roman" w:hAnsi="Arial" w:cs="Arial"/>
          <w:sz w:val="24"/>
          <w:szCs w:val="24"/>
          <w:lang w:eastAsia="en-US"/>
        </w:rPr>
      </w:pPr>
    </w:p>
    <w:p w14:paraId="775B8F45" w14:textId="77777777" w:rsidR="0005062A" w:rsidRPr="0005062A" w:rsidRDefault="0005062A" w:rsidP="0005062A">
      <w:pPr>
        <w:rPr>
          <w:rFonts w:ascii="Arial" w:eastAsia="Times New Roman" w:hAnsi="Arial" w:cs="Arial"/>
          <w:sz w:val="24"/>
          <w:szCs w:val="24"/>
          <w:lang w:eastAsia="en-US"/>
        </w:rPr>
      </w:pPr>
    </w:p>
    <w:p w14:paraId="6A84A44A" w14:textId="77777777" w:rsidR="0005062A" w:rsidRPr="0005062A" w:rsidRDefault="0005062A" w:rsidP="0005062A">
      <w:pPr>
        <w:rPr>
          <w:rFonts w:ascii="Arial" w:eastAsia="Times New Roman" w:hAnsi="Arial" w:cs="Arial"/>
          <w:sz w:val="24"/>
          <w:szCs w:val="24"/>
          <w:lang w:eastAsia="en-US"/>
        </w:rPr>
      </w:pPr>
    </w:p>
    <w:p w14:paraId="70B86511" w14:textId="77777777" w:rsidR="0005062A" w:rsidRPr="0005062A" w:rsidRDefault="0005062A" w:rsidP="0005062A">
      <w:pPr>
        <w:rPr>
          <w:rFonts w:ascii="Arial" w:eastAsia="Times New Roman" w:hAnsi="Arial" w:cs="Arial"/>
          <w:sz w:val="24"/>
          <w:szCs w:val="24"/>
          <w:lang w:eastAsia="en-US"/>
        </w:rPr>
      </w:pPr>
    </w:p>
    <w:p w14:paraId="3CB945CC" w14:textId="77777777" w:rsidR="0005062A" w:rsidRPr="0005062A" w:rsidRDefault="0005062A" w:rsidP="0005062A">
      <w:pPr>
        <w:rPr>
          <w:rFonts w:ascii="Arial" w:eastAsia="Times New Roman" w:hAnsi="Arial" w:cs="Arial"/>
          <w:sz w:val="24"/>
          <w:szCs w:val="24"/>
          <w:lang w:eastAsia="en-US"/>
        </w:rPr>
      </w:pPr>
    </w:p>
    <w:p w14:paraId="5A641D6A" w14:textId="77777777" w:rsidR="0005062A" w:rsidRPr="0005062A" w:rsidRDefault="0005062A" w:rsidP="0005062A">
      <w:pPr>
        <w:rPr>
          <w:rFonts w:ascii="Arial" w:eastAsia="Times New Roman" w:hAnsi="Arial" w:cs="Arial"/>
          <w:sz w:val="24"/>
          <w:szCs w:val="24"/>
          <w:lang w:eastAsia="en-US"/>
        </w:rPr>
      </w:pPr>
    </w:p>
    <w:p w14:paraId="422D82B0" w14:textId="77777777" w:rsidR="0005062A" w:rsidRPr="0005062A" w:rsidRDefault="0005062A" w:rsidP="0005062A">
      <w:pPr>
        <w:rPr>
          <w:rFonts w:ascii="Arial" w:eastAsia="Times New Roman" w:hAnsi="Arial" w:cs="Arial"/>
          <w:sz w:val="24"/>
          <w:szCs w:val="24"/>
          <w:lang w:eastAsia="en-US"/>
        </w:rPr>
      </w:pPr>
    </w:p>
    <w:p w14:paraId="56D7B380" w14:textId="77777777" w:rsidR="0005062A" w:rsidRPr="0005062A" w:rsidRDefault="0005062A" w:rsidP="0005062A">
      <w:pPr>
        <w:rPr>
          <w:rFonts w:ascii="Arial" w:eastAsia="Times New Roman" w:hAnsi="Arial" w:cs="Arial"/>
          <w:sz w:val="24"/>
          <w:szCs w:val="24"/>
          <w:lang w:eastAsia="en-US"/>
        </w:rPr>
      </w:pPr>
    </w:p>
    <w:p w14:paraId="32E2491B" w14:textId="77777777" w:rsidR="0005062A" w:rsidRPr="0005062A" w:rsidRDefault="0005062A" w:rsidP="0005062A">
      <w:pPr>
        <w:rPr>
          <w:rFonts w:ascii="Arial" w:eastAsia="Times New Roman" w:hAnsi="Arial" w:cs="Arial"/>
          <w:sz w:val="24"/>
          <w:szCs w:val="24"/>
          <w:lang w:eastAsia="en-US"/>
        </w:rPr>
      </w:pPr>
    </w:p>
    <w:p w14:paraId="6B110868" w14:textId="77777777" w:rsidR="0005062A" w:rsidRPr="0005062A" w:rsidRDefault="0005062A" w:rsidP="0005062A">
      <w:pPr>
        <w:rPr>
          <w:rFonts w:ascii="Arial" w:eastAsia="Times New Roman" w:hAnsi="Arial" w:cs="Arial"/>
          <w:sz w:val="24"/>
          <w:szCs w:val="24"/>
          <w:lang w:eastAsia="en-US"/>
        </w:rPr>
      </w:pPr>
    </w:p>
    <w:p w14:paraId="4DC080E1" w14:textId="77777777" w:rsidR="0005062A" w:rsidRPr="0005062A" w:rsidRDefault="0005062A" w:rsidP="0005062A">
      <w:pPr>
        <w:rPr>
          <w:rFonts w:ascii="Arial" w:eastAsia="Times New Roman" w:hAnsi="Arial" w:cs="Arial"/>
          <w:sz w:val="24"/>
          <w:szCs w:val="24"/>
          <w:lang w:eastAsia="en-US"/>
        </w:rPr>
      </w:pPr>
    </w:p>
    <w:p w14:paraId="696F06BD" w14:textId="6D1D1DCA" w:rsidR="0005062A" w:rsidRDefault="0005062A" w:rsidP="0005062A">
      <w:pPr>
        <w:rPr>
          <w:rFonts w:ascii="Arial" w:eastAsia="Times New Roman" w:hAnsi="Arial" w:cs="Arial"/>
          <w:sz w:val="24"/>
          <w:szCs w:val="24"/>
          <w:lang w:eastAsia="en-US"/>
        </w:rPr>
      </w:pPr>
    </w:p>
    <w:p w14:paraId="110CB75C" w14:textId="3410246A" w:rsidR="00DA3D5D" w:rsidRDefault="0005062A" w:rsidP="0005062A">
      <w:pPr>
        <w:tabs>
          <w:tab w:val="left" w:pos="2379"/>
        </w:tabs>
        <w:rPr>
          <w:rFonts w:ascii="Arial" w:eastAsia="Times New Roman" w:hAnsi="Arial" w:cs="Arial"/>
          <w:sz w:val="24"/>
          <w:szCs w:val="24"/>
          <w:lang w:eastAsia="en-US"/>
        </w:rPr>
      </w:pPr>
      <w:r>
        <w:rPr>
          <w:rFonts w:ascii="Arial" w:eastAsia="Times New Roman" w:hAnsi="Arial" w:cs="Arial"/>
          <w:sz w:val="24"/>
          <w:szCs w:val="24"/>
          <w:lang w:eastAsia="en-US"/>
        </w:rPr>
        <w:tab/>
      </w:r>
    </w:p>
    <w:p w14:paraId="6A51BF90" w14:textId="5D2ED4F9" w:rsidR="0005062A" w:rsidRDefault="0005062A" w:rsidP="0005062A">
      <w:pPr>
        <w:tabs>
          <w:tab w:val="left" w:pos="2379"/>
        </w:tabs>
        <w:rPr>
          <w:rFonts w:ascii="Arial" w:eastAsia="Times New Roman" w:hAnsi="Arial" w:cs="Arial"/>
          <w:sz w:val="24"/>
          <w:szCs w:val="24"/>
          <w:lang w:eastAsia="en-US"/>
        </w:rPr>
      </w:pPr>
    </w:p>
    <w:p w14:paraId="68AD303E" w14:textId="5720A7EB" w:rsidR="0005062A" w:rsidRDefault="0005062A" w:rsidP="0005062A">
      <w:pPr>
        <w:tabs>
          <w:tab w:val="left" w:pos="2379"/>
        </w:tabs>
        <w:rPr>
          <w:rFonts w:ascii="Arial" w:eastAsia="Times New Roman" w:hAnsi="Arial" w:cs="Arial"/>
          <w:sz w:val="24"/>
          <w:szCs w:val="24"/>
          <w:lang w:eastAsia="en-US"/>
        </w:rPr>
      </w:pPr>
    </w:p>
    <w:p w14:paraId="1AD6C3B5" w14:textId="3C1EA85B" w:rsidR="0005062A" w:rsidRDefault="0005062A" w:rsidP="0005062A">
      <w:pPr>
        <w:tabs>
          <w:tab w:val="left" w:pos="2379"/>
        </w:tabs>
        <w:rPr>
          <w:rFonts w:ascii="Arial" w:eastAsia="Times New Roman" w:hAnsi="Arial" w:cs="Arial"/>
          <w:sz w:val="24"/>
          <w:szCs w:val="24"/>
          <w:lang w:eastAsia="en-US"/>
        </w:rPr>
      </w:pPr>
    </w:p>
    <w:p w14:paraId="7F2D8E56" w14:textId="11BA6CEF" w:rsidR="0005062A" w:rsidRDefault="0005062A" w:rsidP="0005062A">
      <w:pPr>
        <w:tabs>
          <w:tab w:val="left" w:pos="2379"/>
        </w:tabs>
        <w:rPr>
          <w:rFonts w:ascii="Arial" w:eastAsia="Times New Roman" w:hAnsi="Arial" w:cs="Arial"/>
          <w:sz w:val="24"/>
          <w:szCs w:val="24"/>
          <w:lang w:eastAsia="en-US"/>
        </w:rPr>
      </w:pPr>
    </w:p>
    <w:p w14:paraId="37F1D1AF" w14:textId="5305FDA4" w:rsidR="0005062A" w:rsidRDefault="0005062A" w:rsidP="0005062A">
      <w:pPr>
        <w:tabs>
          <w:tab w:val="left" w:pos="2379"/>
        </w:tabs>
        <w:rPr>
          <w:rFonts w:ascii="Arial" w:eastAsia="Times New Roman" w:hAnsi="Arial" w:cs="Arial"/>
          <w:sz w:val="24"/>
          <w:szCs w:val="24"/>
          <w:lang w:eastAsia="en-US"/>
        </w:rPr>
      </w:pPr>
    </w:p>
    <w:p w14:paraId="27E058F7" w14:textId="64C1D425" w:rsidR="0005062A" w:rsidRDefault="0005062A" w:rsidP="0005062A">
      <w:pPr>
        <w:tabs>
          <w:tab w:val="left" w:pos="2379"/>
        </w:tabs>
        <w:rPr>
          <w:rFonts w:ascii="Arial" w:eastAsia="Times New Roman" w:hAnsi="Arial" w:cs="Arial"/>
          <w:sz w:val="24"/>
          <w:szCs w:val="24"/>
          <w:lang w:eastAsia="en-US"/>
        </w:rPr>
      </w:pPr>
    </w:p>
    <w:p w14:paraId="7AF4762A" w14:textId="0F662A96" w:rsidR="0005062A" w:rsidRDefault="0005062A" w:rsidP="0005062A">
      <w:pPr>
        <w:tabs>
          <w:tab w:val="left" w:pos="2379"/>
        </w:tabs>
        <w:rPr>
          <w:rFonts w:ascii="Arial" w:eastAsia="Times New Roman" w:hAnsi="Arial" w:cs="Arial"/>
          <w:sz w:val="24"/>
          <w:szCs w:val="24"/>
          <w:lang w:eastAsia="en-US"/>
        </w:rPr>
      </w:pPr>
    </w:p>
    <w:p w14:paraId="5D7C83BF" w14:textId="0CD72CA1" w:rsidR="0005062A" w:rsidRDefault="0005062A" w:rsidP="0005062A">
      <w:pPr>
        <w:tabs>
          <w:tab w:val="left" w:pos="2379"/>
        </w:tabs>
        <w:rPr>
          <w:rFonts w:ascii="Arial" w:eastAsia="Times New Roman" w:hAnsi="Arial" w:cs="Arial"/>
          <w:sz w:val="24"/>
          <w:szCs w:val="24"/>
          <w:lang w:eastAsia="en-US"/>
        </w:rPr>
      </w:pPr>
    </w:p>
    <w:p w14:paraId="35D7C1BB" w14:textId="312FE0FA" w:rsidR="0005062A" w:rsidRDefault="0005062A" w:rsidP="0005062A">
      <w:pPr>
        <w:tabs>
          <w:tab w:val="left" w:pos="2379"/>
        </w:tabs>
        <w:rPr>
          <w:rFonts w:ascii="Arial" w:eastAsia="Times New Roman" w:hAnsi="Arial" w:cs="Arial"/>
          <w:sz w:val="24"/>
          <w:szCs w:val="24"/>
          <w:lang w:eastAsia="en-US"/>
        </w:rPr>
      </w:pPr>
    </w:p>
    <w:p w14:paraId="14D69996" w14:textId="07CEBCE7" w:rsidR="0005062A" w:rsidRDefault="0005062A" w:rsidP="0005062A">
      <w:pPr>
        <w:tabs>
          <w:tab w:val="left" w:pos="2379"/>
        </w:tabs>
        <w:rPr>
          <w:rFonts w:ascii="Arial" w:eastAsia="Times New Roman" w:hAnsi="Arial" w:cs="Arial"/>
          <w:sz w:val="24"/>
          <w:szCs w:val="24"/>
          <w:lang w:eastAsia="en-US"/>
        </w:rPr>
      </w:pPr>
    </w:p>
    <w:p w14:paraId="2131A03E" w14:textId="07DD3874" w:rsidR="0005062A" w:rsidRDefault="0005062A" w:rsidP="0005062A">
      <w:pPr>
        <w:tabs>
          <w:tab w:val="left" w:pos="2379"/>
        </w:tabs>
        <w:rPr>
          <w:rFonts w:ascii="Arial" w:eastAsia="Times New Roman" w:hAnsi="Arial" w:cs="Arial"/>
          <w:sz w:val="24"/>
          <w:szCs w:val="24"/>
          <w:lang w:eastAsia="en-US"/>
        </w:rPr>
      </w:pPr>
    </w:p>
    <w:p w14:paraId="4CCB6A05" w14:textId="32AF1E47" w:rsidR="0005062A" w:rsidRDefault="0005062A" w:rsidP="0005062A">
      <w:pPr>
        <w:tabs>
          <w:tab w:val="left" w:pos="2379"/>
        </w:tabs>
        <w:rPr>
          <w:rFonts w:ascii="Arial" w:eastAsia="Times New Roman" w:hAnsi="Arial" w:cs="Arial"/>
          <w:sz w:val="24"/>
          <w:szCs w:val="24"/>
          <w:lang w:eastAsia="en-US"/>
        </w:rPr>
      </w:pPr>
    </w:p>
    <w:p w14:paraId="0329692E" w14:textId="66B4C5F4" w:rsidR="0005062A" w:rsidRDefault="0005062A" w:rsidP="0005062A">
      <w:pPr>
        <w:tabs>
          <w:tab w:val="left" w:pos="2379"/>
        </w:tabs>
        <w:rPr>
          <w:rFonts w:ascii="Arial" w:eastAsia="Times New Roman" w:hAnsi="Arial" w:cs="Arial"/>
          <w:sz w:val="24"/>
          <w:szCs w:val="24"/>
          <w:lang w:eastAsia="en-US"/>
        </w:rPr>
      </w:pPr>
    </w:p>
    <w:p w14:paraId="401AFCFB" w14:textId="666803C5" w:rsidR="0005062A" w:rsidRDefault="0005062A" w:rsidP="0005062A">
      <w:pPr>
        <w:tabs>
          <w:tab w:val="left" w:pos="2379"/>
        </w:tabs>
        <w:rPr>
          <w:rFonts w:ascii="Arial" w:eastAsia="Times New Roman" w:hAnsi="Arial" w:cs="Arial"/>
          <w:sz w:val="24"/>
          <w:szCs w:val="24"/>
          <w:lang w:eastAsia="en-US"/>
        </w:rPr>
      </w:pPr>
    </w:p>
    <w:p w14:paraId="3F658D8F" w14:textId="35F47D7E" w:rsidR="0005062A" w:rsidRDefault="0005062A" w:rsidP="0005062A">
      <w:pPr>
        <w:tabs>
          <w:tab w:val="left" w:pos="2379"/>
        </w:tabs>
        <w:rPr>
          <w:rFonts w:ascii="Arial" w:eastAsia="Times New Roman" w:hAnsi="Arial" w:cs="Arial"/>
          <w:sz w:val="24"/>
          <w:szCs w:val="24"/>
          <w:lang w:eastAsia="en-US"/>
        </w:rPr>
      </w:pPr>
    </w:p>
    <w:p w14:paraId="7F7F1CBE" w14:textId="4A7E9A49" w:rsidR="0005062A" w:rsidRDefault="0005062A" w:rsidP="0005062A">
      <w:pPr>
        <w:tabs>
          <w:tab w:val="left" w:pos="2379"/>
        </w:tabs>
        <w:rPr>
          <w:rFonts w:ascii="Arial" w:eastAsia="Times New Roman" w:hAnsi="Arial" w:cs="Arial"/>
          <w:sz w:val="24"/>
          <w:szCs w:val="24"/>
          <w:lang w:eastAsia="en-US"/>
        </w:rPr>
      </w:pPr>
    </w:p>
    <w:p w14:paraId="75F1C6B2" w14:textId="5760953F" w:rsidR="0005062A" w:rsidRDefault="0005062A" w:rsidP="0005062A">
      <w:pPr>
        <w:tabs>
          <w:tab w:val="left" w:pos="2379"/>
        </w:tabs>
        <w:rPr>
          <w:rFonts w:ascii="Arial" w:eastAsia="Times New Roman" w:hAnsi="Arial" w:cs="Arial"/>
          <w:sz w:val="24"/>
          <w:szCs w:val="24"/>
          <w:lang w:eastAsia="en-US"/>
        </w:rPr>
      </w:pPr>
    </w:p>
    <w:p w14:paraId="2F4A7205" w14:textId="56050561" w:rsidR="0005062A" w:rsidRDefault="0005062A" w:rsidP="0005062A">
      <w:pPr>
        <w:tabs>
          <w:tab w:val="left" w:pos="2379"/>
        </w:tabs>
        <w:rPr>
          <w:rFonts w:ascii="Arial" w:eastAsia="Times New Roman" w:hAnsi="Arial" w:cs="Arial"/>
          <w:sz w:val="24"/>
          <w:szCs w:val="24"/>
          <w:lang w:eastAsia="en-US"/>
        </w:rPr>
      </w:pPr>
    </w:p>
    <w:p w14:paraId="19AC32BB" w14:textId="7E22F743" w:rsidR="0005062A" w:rsidRDefault="0005062A" w:rsidP="0005062A">
      <w:pPr>
        <w:tabs>
          <w:tab w:val="left" w:pos="2379"/>
        </w:tabs>
        <w:rPr>
          <w:rFonts w:ascii="Arial" w:eastAsia="Times New Roman" w:hAnsi="Arial" w:cs="Arial"/>
          <w:sz w:val="24"/>
          <w:szCs w:val="24"/>
          <w:lang w:eastAsia="en-US"/>
        </w:rPr>
      </w:pPr>
    </w:p>
    <w:p w14:paraId="1E74C28C" w14:textId="00583C6C" w:rsidR="0005062A" w:rsidRDefault="0005062A" w:rsidP="0005062A">
      <w:pPr>
        <w:tabs>
          <w:tab w:val="left" w:pos="2379"/>
        </w:tabs>
        <w:rPr>
          <w:rFonts w:ascii="Arial" w:eastAsia="Times New Roman" w:hAnsi="Arial" w:cs="Arial"/>
          <w:sz w:val="24"/>
          <w:szCs w:val="24"/>
          <w:lang w:eastAsia="en-US"/>
        </w:rPr>
      </w:pPr>
    </w:p>
    <w:p w14:paraId="54129A41" w14:textId="68B49118" w:rsidR="0005062A" w:rsidRDefault="0005062A" w:rsidP="0005062A">
      <w:pPr>
        <w:tabs>
          <w:tab w:val="left" w:pos="2379"/>
        </w:tabs>
        <w:rPr>
          <w:rFonts w:ascii="Arial" w:eastAsia="Times New Roman" w:hAnsi="Arial" w:cs="Arial"/>
          <w:sz w:val="24"/>
          <w:szCs w:val="24"/>
          <w:lang w:eastAsia="en-US"/>
        </w:rPr>
      </w:pPr>
    </w:p>
    <w:p w14:paraId="722F3A01" w14:textId="18D134F9" w:rsidR="0005062A" w:rsidRDefault="0005062A" w:rsidP="0005062A">
      <w:pPr>
        <w:tabs>
          <w:tab w:val="left" w:pos="2379"/>
        </w:tabs>
        <w:rPr>
          <w:rFonts w:ascii="Arial" w:eastAsia="Times New Roman" w:hAnsi="Arial" w:cs="Arial"/>
          <w:sz w:val="24"/>
          <w:szCs w:val="24"/>
          <w:lang w:eastAsia="en-US"/>
        </w:rPr>
      </w:pPr>
    </w:p>
    <w:p w14:paraId="2CE9EAA2" w14:textId="24DB08D8" w:rsidR="0005062A" w:rsidRDefault="0005062A" w:rsidP="0005062A">
      <w:pPr>
        <w:tabs>
          <w:tab w:val="left" w:pos="2379"/>
        </w:tabs>
        <w:rPr>
          <w:rFonts w:ascii="Arial" w:eastAsia="Times New Roman" w:hAnsi="Arial" w:cs="Arial"/>
          <w:sz w:val="24"/>
          <w:szCs w:val="24"/>
          <w:lang w:eastAsia="en-US"/>
        </w:rPr>
      </w:pPr>
    </w:p>
    <w:p w14:paraId="01EEFE98" w14:textId="48A9C291" w:rsidR="0005062A" w:rsidRDefault="0005062A" w:rsidP="0005062A">
      <w:pPr>
        <w:tabs>
          <w:tab w:val="left" w:pos="2379"/>
        </w:tabs>
        <w:rPr>
          <w:rFonts w:ascii="Arial" w:eastAsia="Times New Roman" w:hAnsi="Arial" w:cs="Arial"/>
          <w:sz w:val="24"/>
          <w:szCs w:val="24"/>
          <w:lang w:eastAsia="en-US"/>
        </w:rPr>
      </w:pPr>
    </w:p>
    <w:p w14:paraId="339A1B1B" w14:textId="3A0EB0E7" w:rsidR="0005062A" w:rsidRDefault="0005062A" w:rsidP="0005062A">
      <w:pPr>
        <w:tabs>
          <w:tab w:val="left" w:pos="2379"/>
        </w:tabs>
        <w:rPr>
          <w:rFonts w:ascii="Arial" w:eastAsia="Times New Roman" w:hAnsi="Arial" w:cs="Arial"/>
          <w:sz w:val="24"/>
          <w:szCs w:val="24"/>
          <w:lang w:eastAsia="en-US"/>
        </w:rPr>
      </w:pPr>
    </w:p>
    <w:p w14:paraId="60A55C71" w14:textId="42D842AD" w:rsidR="0005062A" w:rsidRDefault="0005062A" w:rsidP="0005062A">
      <w:pPr>
        <w:tabs>
          <w:tab w:val="left" w:pos="2379"/>
        </w:tabs>
        <w:rPr>
          <w:rFonts w:ascii="Arial" w:eastAsia="Times New Roman" w:hAnsi="Arial" w:cs="Arial"/>
          <w:sz w:val="24"/>
          <w:szCs w:val="24"/>
          <w:lang w:eastAsia="en-US"/>
        </w:rPr>
      </w:pPr>
    </w:p>
    <w:p w14:paraId="7D82C8B3" w14:textId="1D5A83C6" w:rsidR="0005062A" w:rsidRDefault="0005062A" w:rsidP="0005062A">
      <w:pPr>
        <w:tabs>
          <w:tab w:val="left" w:pos="2379"/>
        </w:tabs>
        <w:rPr>
          <w:rFonts w:ascii="Arial" w:eastAsia="Times New Roman" w:hAnsi="Arial" w:cs="Arial"/>
          <w:sz w:val="24"/>
          <w:szCs w:val="24"/>
          <w:lang w:eastAsia="en-US"/>
        </w:rPr>
      </w:pPr>
    </w:p>
    <w:p w14:paraId="347E0970" w14:textId="623CE49A" w:rsidR="0005062A" w:rsidRDefault="0005062A" w:rsidP="0005062A">
      <w:pPr>
        <w:tabs>
          <w:tab w:val="left" w:pos="2379"/>
        </w:tabs>
        <w:rPr>
          <w:rFonts w:ascii="Arial" w:eastAsia="Times New Roman" w:hAnsi="Arial" w:cs="Arial"/>
          <w:sz w:val="24"/>
          <w:szCs w:val="24"/>
          <w:lang w:eastAsia="en-US"/>
        </w:rPr>
      </w:pPr>
    </w:p>
    <w:p w14:paraId="551ADCC2" w14:textId="0293DF23" w:rsidR="0005062A" w:rsidRDefault="0005062A" w:rsidP="0005062A">
      <w:pPr>
        <w:tabs>
          <w:tab w:val="left" w:pos="2379"/>
        </w:tabs>
        <w:rPr>
          <w:rFonts w:ascii="Arial" w:eastAsia="Times New Roman" w:hAnsi="Arial" w:cs="Arial"/>
          <w:sz w:val="24"/>
          <w:szCs w:val="24"/>
          <w:lang w:eastAsia="en-US"/>
        </w:rPr>
      </w:pPr>
    </w:p>
    <w:p w14:paraId="7DE40153" w14:textId="2F13D587" w:rsidR="0005062A" w:rsidRDefault="0005062A" w:rsidP="0005062A">
      <w:pPr>
        <w:tabs>
          <w:tab w:val="left" w:pos="2379"/>
        </w:tabs>
        <w:rPr>
          <w:rFonts w:ascii="Arial" w:eastAsia="Times New Roman" w:hAnsi="Arial" w:cs="Arial"/>
          <w:sz w:val="24"/>
          <w:szCs w:val="24"/>
          <w:lang w:eastAsia="en-US"/>
        </w:rPr>
      </w:pPr>
    </w:p>
    <w:p w14:paraId="26F356B7" w14:textId="60526692" w:rsidR="0005062A" w:rsidRDefault="0005062A" w:rsidP="0005062A">
      <w:pPr>
        <w:tabs>
          <w:tab w:val="left" w:pos="2379"/>
        </w:tabs>
        <w:rPr>
          <w:rFonts w:ascii="Arial" w:eastAsia="Times New Roman" w:hAnsi="Arial" w:cs="Arial"/>
          <w:sz w:val="24"/>
          <w:szCs w:val="24"/>
          <w:lang w:eastAsia="en-US"/>
        </w:rPr>
      </w:pPr>
    </w:p>
    <w:p w14:paraId="5435E2CD" w14:textId="324AC4AA" w:rsidR="0005062A" w:rsidRDefault="0005062A" w:rsidP="0005062A">
      <w:pPr>
        <w:tabs>
          <w:tab w:val="left" w:pos="2379"/>
        </w:tabs>
        <w:rPr>
          <w:rFonts w:ascii="Arial" w:eastAsia="Times New Roman" w:hAnsi="Arial" w:cs="Arial"/>
          <w:sz w:val="24"/>
          <w:szCs w:val="24"/>
          <w:lang w:eastAsia="en-US"/>
        </w:rPr>
      </w:pPr>
    </w:p>
    <w:p w14:paraId="796780B3" w14:textId="12C15628" w:rsidR="0005062A" w:rsidRDefault="0005062A" w:rsidP="0005062A">
      <w:pPr>
        <w:tabs>
          <w:tab w:val="left" w:pos="2379"/>
        </w:tabs>
        <w:rPr>
          <w:rFonts w:ascii="Arial" w:eastAsia="Times New Roman" w:hAnsi="Arial" w:cs="Arial"/>
          <w:sz w:val="24"/>
          <w:szCs w:val="24"/>
          <w:lang w:eastAsia="en-US"/>
        </w:rPr>
      </w:pPr>
    </w:p>
    <w:p w14:paraId="1E12EB37" w14:textId="56D656AD" w:rsidR="0005062A" w:rsidRDefault="0005062A" w:rsidP="0005062A">
      <w:pPr>
        <w:tabs>
          <w:tab w:val="left" w:pos="2379"/>
        </w:tabs>
        <w:rPr>
          <w:rFonts w:ascii="Arial" w:eastAsia="Times New Roman" w:hAnsi="Arial" w:cs="Arial"/>
          <w:sz w:val="24"/>
          <w:szCs w:val="24"/>
          <w:lang w:eastAsia="en-US"/>
        </w:rPr>
      </w:pPr>
    </w:p>
    <w:p w14:paraId="77C7FF70" w14:textId="4E9F6EA9" w:rsidR="0005062A" w:rsidRDefault="0005062A" w:rsidP="0005062A">
      <w:pPr>
        <w:tabs>
          <w:tab w:val="left" w:pos="2379"/>
        </w:tabs>
        <w:rPr>
          <w:rFonts w:ascii="Arial" w:eastAsia="Times New Roman" w:hAnsi="Arial" w:cs="Arial"/>
          <w:sz w:val="24"/>
          <w:szCs w:val="24"/>
          <w:lang w:eastAsia="en-US"/>
        </w:rPr>
      </w:pPr>
    </w:p>
    <w:p w14:paraId="556536B7" w14:textId="26F0E4D9" w:rsidR="0005062A" w:rsidRDefault="0005062A" w:rsidP="0005062A">
      <w:pPr>
        <w:tabs>
          <w:tab w:val="left" w:pos="2379"/>
        </w:tabs>
        <w:rPr>
          <w:rFonts w:ascii="Arial" w:eastAsia="Times New Roman" w:hAnsi="Arial" w:cs="Arial"/>
          <w:sz w:val="24"/>
          <w:szCs w:val="24"/>
          <w:lang w:eastAsia="en-US"/>
        </w:rPr>
      </w:pPr>
    </w:p>
    <w:p w14:paraId="02880E8F" w14:textId="38A3407E" w:rsidR="0005062A" w:rsidRDefault="0005062A" w:rsidP="0005062A">
      <w:pPr>
        <w:tabs>
          <w:tab w:val="left" w:pos="2379"/>
        </w:tabs>
        <w:rPr>
          <w:rFonts w:ascii="Arial" w:eastAsia="Times New Roman" w:hAnsi="Arial" w:cs="Arial"/>
          <w:sz w:val="24"/>
          <w:szCs w:val="24"/>
          <w:lang w:eastAsia="en-US"/>
        </w:rPr>
      </w:pPr>
    </w:p>
    <w:p w14:paraId="69EDF29F" w14:textId="6881AE3A" w:rsidR="0005062A" w:rsidRDefault="0005062A" w:rsidP="0005062A">
      <w:pPr>
        <w:tabs>
          <w:tab w:val="left" w:pos="2379"/>
        </w:tabs>
        <w:rPr>
          <w:rFonts w:ascii="Arial" w:eastAsia="Times New Roman" w:hAnsi="Arial" w:cs="Arial"/>
          <w:sz w:val="24"/>
          <w:szCs w:val="24"/>
          <w:lang w:eastAsia="en-US"/>
        </w:rPr>
      </w:pPr>
    </w:p>
    <w:p w14:paraId="5205D98F" w14:textId="457831C5" w:rsidR="0005062A" w:rsidRDefault="0005062A" w:rsidP="0005062A">
      <w:pPr>
        <w:tabs>
          <w:tab w:val="left" w:pos="2379"/>
        </w:tabs>
        <w:rPr>
          <w:rFonts w:ascii="Arial" w:eastAsia="Times New Roman" w:hAnsi="Arial" w:cs="Arial"/>
          <w:sz w:val="24"/>
          <w:szCs w:val="24"/>
          <w:lang w:eastAsia="en-US"/>
        </w:rPr>
      </w:pPr>
    </w:p>
    <w:p w14:paraId="2F1A1ED8" w14:textId="181E1ADD" w:rsidR="0005062A" w:rsidRDefault="0005062A" w:rsidP="0005062A">
      <w:pPr>
        <w:tabs>
          <w:tab w:val="left" w:pos="2379"/>
        </w:tabs>
        <w:rPr>
          <w:rFonts w:ascii="Arial" w:eastAsia="Times New Roman" w:hAnsi="Arial" w:cs="Arial"/>
          <w:sz w:val="24"/>
          <w:szCs w:val="24"/>
          <w:lang w:eastAsia="en-US"/>
        </w:rPr>
      </w:pPr>
    </w:p>
    <w:p w14:paraId="55F95452" w14:textId="7267327F" w:rsidR="0005062A" w:rsidRDefault="0005062A" w:rsidP="0005062A">
      <w:pPr>
        <w:tabs>
          <w:tab w:val="left" w:pos="2379"/>
        </w:tabs>
        <w:rPr>
          <w:rFonts w:ascii="Arial" w:eastAsia="Times New Roman" w:hAnsi="Arial" w:cs="Arial"/>
          <w:sz w:val="24"/>
          <w:szCs w:val="24"/>
          <w:lang w:eastAsia="en-US"/>
        </w:rPr>
      </w:pPr>
      <w:r>
        <w:rPr>
          <w:lang w:eastAsia="en-US"/>
        </w:rPr>
        <w:lastRenderedPageBreak/>
        <mc:AlternateContent>
          <mc:Choice Requires="wps">
            <w:drawing>
              <wp:anchor distT="45720" distB="45720" distL="114300" distR="114300" simplePos="0" relativeHeight="251716608" behindDoc="0" locked="0" layoutInCell="1" allowOverlap="1" wp14:anchorId="2AD156C7" wp14:editId="0A680BE5">
                <wp:simplePos x="0" y="0"/>
                <wp:positionH relativeFrom="column">
                  <wp:posOffset>890344</wp:posOffset>
                </wp:positionH>
                <wp:positionV relativeFrom="paragraph">
                  <wp:posOffset>3552330</wp:posOffset>
                </wp:positionV>
                <wp:extent cx="4434205" cy="1200150"/>
                <wp:effectExtent l="0" t="0" r="4445" b="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1604B4FF" w14:textId="0376CEFB" w:rsidR="0005062A" w:rsidRDefault="0005062A" w:rsidP="0005062A">
                            <w:pPr>
                              <w:jc w:val="center"/>
                              <w:rPr>
                                <w:b/>
                                <w:sz w:val="44"/>
                                <w:szCs w:val="44"/>
                              </w:rPr>
                            </w:pPr>
                            <w:r w:rsidRPr="006111F3">
                              <w:rPr>
                                <w:b/>
                                <w:sz w:val="44"/>
                                <w:szCs w:val="44"/>
                              </w:rPr>
                              <w:t>NAO Documentation</w:t>
                            </w:r>
                            <w:r>
                              <w:rPr>
                                <w:b/>
                                <w:sz w:val="44"/>
                                <w:szCs w:val="44"/>
                              </w:rPr>
                              <w:t xml:space="preserve"> Part </w:t>
                            </w:r>
                            <w:r>
                              <w:rPr>
                                <w:b/>
                                <w:sz w:val="44"/>
                                <w:szCs w:val="44"/>
                              </w:rPr>
                              <w:t>6</w:t>
                            </w:r>
                            <w:r w:rsidRPr="006111F3">
                              <w:rPr>
                                <w:b/>
                                <w:sz w:val="44"/>
                                <w:szCs w:val="44"/>
                              </w:rPr>
                              <w:t>:</w:t>
                            </w:r>
                          </w:p>
                          <w:p w14:paraId="4DA05E99" w14:textId="165EC457" w:rsidR="0005062A" w:rsidRPr="006111F3" w:rsidRDefault="0005062A" w:rsidP="0005062A">
                            <w:pPr>
                              <w:jc w:val="center"/>
                              <w:rPr>
                                <w:b/>
                                <w:sz w:val="44"/>
                                <w:szCs w:val="44"/>
                              </w:rPr>
                            </w:pPr>
                            <w:r>
                              <w:rPr>
                                <w:color w:val="FF0000"/>
                                <w:sz w:val="44"/>
                                <w:szCs w:val="44"/>
                              </w:rPr>
                              <w:t>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156C7" id="_x0000_s1035" type="#_x0000_t202" style="position:absolute;left:0;text-align:left;margin-left:70.1pt;margin-top:279.7pt;width:349.15pt;height:94.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" stroked="f">
                <v:textbox>
                  <w:txbxContent>
                    <w:p w14:paraId="1604B4FF" w14:textId="0376CEFB" w:rsidR="0005062A" w:rsidRDefault="0005062A" w:rsidP="0005062A">
                      <w:pPr>
                        <w:jc w:val="center"/>
                        <w:rPr>
                          <w:b/>
                          <w:sz w:val="44"/>
                          <w:szCs w:val="44"/>
                        </w:rPr>
                      </w:pPr>
                      <w:r w:rsidRPr="006111F3">
                        <w:rPr>
                          <w:b/>
                          <w:sz w:val="44"/>
                          <w:szCs w:val="44"/>
                        </w:rPr>
                        <w:t>NAO Documentation</w:t>
                      </w:r>
                      <w:r>
                        <w:rPr>
                          <w:b/>
                          <w:sz w:val="44"/>
                          <w:szCs w:val="44"/>
                        </w:rPr>
                        <w:t xml:space="preserve"> Part </w:t>
                      </w:r>
                      <w:r>
                        <w:rPr>
                          <w:b/>
                          <w:sz w:val="44"/>
                          <w:szCs w:val="44"/>
                        </w:rPr>
                        <w:t>6</w:t>
                      </w:r>
                      <w:r w:rsidRPr="006111F3">
                        <w:rPr>
                          <w:b/>
                          <w:sz w:val="44"/>
                          <w:szCs w:val="44"/>
                        </w:rPr>
                        <w:t>:</w:t>
                      </w:r>
                    </w:p>
                    <w:p w14:paraId="4DA05E99" w14:textId="165EC457" w:rsidR="0005062A" w:rsidRPr="006111F3" w:rsidRDefault="0005062A" w:rsidP="0005062A">
                      <w:pPr>
                        <w:jc w:val="center"/>
                        <w:rPr>
                          <w:b/>
                          <w:sz w:val="44"/>
                          <w:szCs w:val="44"/>
                        </w:rPr>
                      </w:pPr>
                      <w:r>
                        <w:rPr>
                          <w:color w:val="FF0000"/>
                          <w:sz w:val="44"/>
                          <w:szCs w:val="44"/>
                        </w:rPr>
                        <w:t>References</w:t>
                      </w:r>
                    </w:p>
                  </w:txbxContent>
                </v:textbox>
                <w10:wrap type="square"/>
              </v:shape>
            </w:pict>
          </mc:Fallback>
        </mc:AlternateContent>
      </w:r>
      <w:r w:rsidRPr="0005062A">
        <w:rPr>
          <w:rFonts w:ascii="Arial" w:eastAsia="Times New Roman" w:hAnsi="Arial" w:cs="Arial"/>
          <w:sz w:val="24"/>
          <w:szCs w:val="24"/>
          <w:lang w:eastAsia="en-US"/>
        </w:rPr>
        <w:drawing>
          <wp:anchor distT="0" distB="0" distL="114300" distR="114300" simplePos="0" relativeHeight="251714560" behindDoc="1" locked="0" layoutInCell="1" allowOverlap="1" wp14:anchorId="5021C86E" wp14:editId="19D6204E">
            <wp:simplePos x="0" y="0"/>
            <wp:positionH relativeFrom="column">
              <wp:posOffset>961390</wp:posOffset>
            </wp:positionH>
            <wp:positionV relativeFrom="paragraph">
              <wp:posOffset>2009775</wp:posOffset>
            </wp:positionV>
            <wp:extent cx="1758315" cy="1550670"/>
            <wp:effectExtent l="0" t="0" r="0" b="0"/>
            <wp:wrapNone/>
            <wp:docPr id="219" name="Picture 219"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8315" cy="1550670"/>
                    </a:xfrm>
                    <a:prstGeom prst="rect">
                      <a:avLst/>
                    </a:prstGeom>
                    <a:noFill/>
                    <a:ln>
                      <a:noFill/>
                    </a:ln>
                  </pic:spPr>
                </pic:pic>
              </a:graphicData>
            </a:graphic>
          </wp:anchor>
        </w:drawing>
      </w:r>
      <w:r w:rsidRPr="0005062A">
        <w:rPr>
          <w:rFonts w:ascii="Arial" w:eastAsia="Times New Roman" w:hAnsi="Arial" w:cs="Arial"/>
          <w:sz w:val="24"/>
          <w:szCs w:val="24"/>
          <w:lang w:eastAsia="en-US"/>
        </w:rPr>
        <w:drawing>
          <wp:anchor distT="0" distB="0" distL="114300" distR="114300" simplePos="0" relativeHeight="251713536" behindDoc="1" locked="0" layoutInCell="1" allowOverlap="1" wp14:anchorId="27D3A0A0" wp14:editId="7AD0703D">
            <wp:simplePos x="0" y="0"/>
            <wp:positionH relativeFrom="column">
              <wp:posOffset>2150292</wp:posOffset>
            </wp:positionH>
            <wp:positionV relativeFrom="paragraph">
              <wp:posOffset>2139992</wp:posOffset>
            </wp:positionV>
            <wp:extent cx="4485005" cy="150495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10">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Pr>
          <w:lang w:eastAsia="en-US"/>
        </w:rPr>
        <mc:AlternateContent>
          <mc:Choice Requires="wpg">
            <w:drawing>
              <wp:anchor distT="0" distB="0" distL="114300" distR="114300" simplePos="0" relativeHeight="251711488" behindDoc="1" locked="0" layoutInCell="1" allowOverlap="1" wp14:anchorId="2E62C555" wp14:editId="7908180B">
                <wp:simplePos x="0" y="0"/>
                <wp:positionH relativeFrom="page">
                  <wp:posOffset>237211</wp:posOffset>
                </wp:positionH>
                <wp:positionV relativeFrom="page">
                  <wp:posOffset>458974</wp:posOffset>
                </wp:positionV>
                <wp:extent cx="228879" cy="9165834"/>
                <wp:effectExtent l="0" t="0" r="0" b="0"/>
                <wp:wrapNone/>
                <wp:docPr id="214" name="Group 214" descr="Decorative sidebar for cover page "/>
                <wp:cNvGraphicFramePr/>
                <a:graphic xmlns:a="http://schemas.openxmlformats.org/drawingml/2006/main">
                  <a:graphicData uri="http://schemas.microsoft.com/office/word/2010/wordprocessingGroup">
                    <wpg:wgp>
                      <wpg:cNvGrpSpPr/>
                      <wpg:grpSpPr>
                        <a:xfrm>
                          <a:off x="0" y="0"/>
                          <a:ext cx="228879" cy="9165834"/>
                          <a:chOff x="-588397" y="206734"/>
                          <a:chExt cx="228879" cy="9165834"/>
                        </a:xfrm>
                      </wpg:grpSpPr>
                      <wps:wsp>
                        <wps:cNvPr id="215" name="Rectangle 215" descr="Decorative sidebar"/>
                        <wps:cNvSpPr/>
                        <wps:spPr>
                          <a:xfrm>
                            <a:off x="-588397" y="206734"/>
                            <a:ext cx="228600" cy="8782050"/>
                          </a:xfrm>
                          <a:prstGeom prst="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descr="Decorative sidebar"/>
                        <wps:cNvSpPr>
                          <a:spLocks noChangeAspect="1"/>
                        </wps:cNvSpPr>
                        <wps:spPr>
                          <a:xfrm>
                            <a:off x="-588118" y="9143968"/>
                            <a:ext cx="228600" cy="22860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C8B3C97" id="Group 214" o:spid="_x0000_s1026" alt="Decorative sidebar for cover page " style="position:absolute;margin-left:18.7pt;margin-top:36.15pt;width:18pt;height:721.7pt;z-index:-251604992;mso-position-horizontal-relative:page;mso-position-vertical-relative:page" coordorigin="-5883,2067" coordsize="2288,91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">
                <v:rect id="Rectangle 215" o:spid="_x0000_s1027" alt="Decorative sidebar" style="position:absolute;left:-5883;top:2067;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" fillcolor="#ffe084 [1304]" stroked="f" strokeweight="1pt"/>
                <v:rect id="Rectangle 216" o:spid="_x0000_s1028" alt="Decorative sidebar" style="position:absolute;left:-5881;top:91439;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" fillcolor="#ff967a [1305]" stroked="f" strokeweight="1pt">
                  <o:lock v:ext="edit" aspectratio="t"/>
                </v:rect>
                <w10:wrap anchorx="page" anchory="page"/>
              </v:group>
            </w:pict>
          </mc:Fallback>
        </mc:AlternateContent>
      </w:r>
    </w:p>
    <w:p w14:paraId="1370092F" w14:textId="77777777" w:rsidR="0005062A" w:rsidRPr="0005062A" w:rsidRDefault="0005062A" w:rsidP="0005062A">
      <w:pPr>
        <w:rPr>
          <w:rFonts w:ascii="Arial" w:eastAsia="Times New Roman" w:hAnsi="Arial" w:cs="Arial"/>
          <w:sz w:val="24"/>
          <w:szCs w:val="24"/>
          <w:lang w:eastAsia="en-US"/>
        </w:rPr>
      </w:pPr>
    </w:p>
    <w:p w14:paraId="101E09E6" w14:textId="77777777" w:rsidR="0005062A" w:rsidRPr="0005062A" w:rsidRDefault="0005062A" w:rsidP="0005062A">
      <w:pPr>
        <w:rPr>
          <w:rFonts w:ascii="Arial" w:eastAsia="Times New Roman" w:hAnsi="Arial" w:cs="Arial"/>
          <w:sz w:val="24"/>
          <w:szCs w:val="24"/>
          <w:lang w:eastAsia="en-US"/>
        </w:rPr>
      </w:pPr>
    </w:p>
    <w:p w14:paraId="06BB755C" w14:textId="77777777" w:rsidR="0005062A" w:rsidRPr="0005062A" w:rsidRDefault="0005062A" w:rsidP="0005062A">
      <w:pPr>
        <w:rPr>
          <w:rFonts w:ascii="Arial" w:eastAsia="Times New Roman" w:hAnsi="Arial" w:cs="Arial"/>
          <w:sz w:val="24"/>
          <w:szCs w:val="24"/>
          <w:lang w:eastAsia="en-US"/>
        </w:rPr>
      </w:pPr>
    </w:p>
    <w:p w14:paraId="59A9CA8A" w14:textId="77777777" w:rsidR="0005062A" w:rsidRPr="0005062A" w:rsidRDefault="0005062A" w:rsidP="0005062A">
      <w:pPr>
        <w:rPr>
          <w:rFonts w:ascii="Arial" w:eastAsia="Times New Roman" w:hAnsi="Arial" w:cs="Arial"/>
          <w:sz w:val="24"/>
          <w:szCs w:val="24"/>
          <w:lang w:eastAsia="en-US"/>
        </w:rPr>
      </w:pPr>
    </w:p>
    <w:p w14:paraId="67E9FAF8" w14:textId="77777777" w:rsidR="0005062A" w:rsidRPr="0005062A" w:rsidRDefault="0005062A" w:rsidP="0005062A">
      <w:pPr>
        <w:rPr>
          <w:rFonts w:ascii="Arial" w:eastAsia="Times New Roman" w:hAnsi="Arial" w:cs="Arial"/>
          <w:sz w:val="24"/>
          <w:szCs w:val="24"/>
          <w:lang w:eastAsia="en-US"/>
        </w:rPr>
      </w:pPr>
    </w:p>
    <w:p w14:paraId="4833C886" w14:textId="77777777" w:rsidR="0005062A" w:rsidRPr="0005062A" w:rsidRDefault="0005062A" w:rsidP="0005062A">
      <w:pPr>
        <w:rPr>
          <w:rFonts w:ascii="Arial" w:eastAsia="Times New Roman" w:hAnsi="Arial" w:cs="Arial"/>
          <w:sz w:val="24"/>
          <w:szCs w:val="24"/>
          <w:lang w:eastAsia="en-US"/>
        </w:rPr>
      </w:pPr>
    </w:p>
    <w:p w14:paraId="7CC0FDBA" w14:textId="77777777" w:rsidR="0005062A" w:rsidRPr="0005062A" w:rsidRDefault="0005062A" w:rsidP="0005062A">
      <w:pPr>
        <w:rPr>
          <w:rFonts w:ascii="Arial" w:eastAsia="Times New Roman" w:hAnsi="Arial" w:cs="Arial"/>
          <w:sz w:val="24"/>
          <w:szCs w:val="24"/>
          <w:lang w:eastAsia="en-US"/>
        </w:rPr>
      </w:pPr>
    </w:p>
    <w:p w14:paraId="3A1FB4AE" w14:textId="77777777" w:rsidR="0005062A" w:rsidRPr="0005062A" w:rsidRDefault="0005062A" w:rsidP="0005062A">
      <w:pPr>
        <w:rPr>
          <w:rFonts w:ascii="Arial" w:eastAsia="Times New Roman" w:hAnsi="Arial" w:cs="Arial"/>
          <w:sz w:val="24"/>
          <w:szCs w:val="24"/>
          <w:lang w:eastAsia="en-US"/>
        </w:rPr>
      </w:pPr>
    </w:p>
    <w:p w14:paraId="1409E9D7" w14:textId="77777777" w:rsidR="0005062A" w:rsidRPr="0005062A" w:rsidRDefault="0005062A" w:rsidP="0005062A">
      <w:pPr>
        <w:rPr>
          <w:rFonts w:ascii="Arial" w:eastAsia="Times New Roman" w:hAnsi="Arial" w:cs="Arial"/>
          <w:sz w:val="24"/>
          <w:szCs w:val="24"/>
          <w:lang w:eastAsia="en-US"/>
        </w:rPr>
      </w:pPr>
    </w:p>
    <w:p w14:paraId="0AD2A268" w14:textId="77777777" w:rsidR="0005062A" w:rsidRPr="0005062A" w:rsidRDefault="0005062A" w:rsidP="0005062A">
      <w:pPr>
        <w:rPr>
          <w:rFonts w:ascii="Arial" w:eastAsia="Times New Roman" w:hAnsi="Arial" w:cs="Arial"/>
          <w:sz w:val="24"/>
          <w:szCs w:val="24"/>
          <w:lang w:eastAsia="en-US"/>
        </w:rPr>
      </w:pPr>
    </w:p>
    <w:p w14:paraId="057674EE" w14:textId="77777777" w:rsidR="0005062A" w:rsidRPr="0005062A" w:rsidRDefault="0005062A" w:rsidP="0005062A">
      <w:pPr>
        <w:rPr>
          <w:rFonts w:ascii="Arial" w:eastAsia="Times New Roman" w:hAnsi="Arial" w:cs="Arial"/>
          <w:sz w:val="24"/>
          <w:szCs w:val="24"/>
          <w:lang w:eastAsia="en-US"/>
        </w:rPr>
      </w:pPr>
    </w:p>
    <w:p w14:paraId="726C6EE9" w14:textId="77777777" w:rsidR="0005062A" w:rsidRPr="0005062A" w:rsidRDefault="0005062A" w:rsidP="0005062A">
      <w:pPr>
        <w:rPr>
          <w:rFonts w:ascii="Arial" w:eastAsia="Times New Roman" w:hAnsi="Arial" w:cs="Arial"/>
          <w:sz w:val="24"/>
          <w:szCs w:val="24"/>
          <w:lang w:eastAsia="en-US"/>
        </w:rPr>
      </w:pPr>
    </w:p>
    <w:p w14:paraId="0BD5572C" w14:textId="77777777" w:rsidR="0005062A" w:rsidRPr="0005062A" w:rsidRDefault="0005062A" w:rsidP="0005062A">
      <w:pPr>
        <w:rPr>
          <w:rFonts w:ascii="Arial" w:eastAsia="Times New Roman" w:hAnsi="Arial" w:cs="Arial"/>
          <w:sz w:val="24"/>
          <w:szCs w:val="24"/>
          <w:lang w:eastAsia="en-US"/>
        </w:rPr>
      </w:pPr>
    </w:p>
    <w:p w14:paraId="04609EA3" w14:textId="77777777" w:rsidR="0005062A" w:rsidRPr="0005062A" w:rsidRDefault="0005062A" w:rsidP="0005062A">
      <w:pPr>
        <w:rPr>
          <w:rFonts w:ascii="Arial" w:eastAsia="Times New Roman" w:hAnsi="Arial" w:cs="Arial"/>
          <w:sz w:val="24"/>
          <w:szCs w:val="24"/>
          <w:lang w:eastAsia="en-US"/>
        </w:rPr>
      </w:pPr>
    </w:p>
    <w:p w14:paraId="1F9B74D9" w14:textId="77777777" w:rsidR="0005062A" w:rsidRPr="0005062A" w:rsidRDefault="0005062A" w:rsidP="0005062A">
      <w:pPr>
        <w:rPr>
          <w:rFonts w:ascii="Arial" w:eastAsia="Times New Roman" w:hAnsi="Arial" w:cs="Arial"/>
          <w:sz w:val="24"/>
          <w:szCs w:val="24"/>
          <w:lang w:eastAsia="en-US"/>
        </w:rPr>
      </w:pPr>
    </w:p>
    <w:p w14:paraId="547F1DBD" w14:textId="77777777" w:rsidR="0005062A" w:rsidRPr="0005062A" w:rsidRDefault="0005062A" w:rsidP="0005062A">
      <w:pPr>
        <w:rPr>
          <w:rFonts w:ascii="Arial" w:eastAsia="Times New Roman" w:hAnsi="Arial" w:cs="Arial"/>
          <w:sz w:val="24"/>
          <w:szCs w:val="24"/>
          <w:lang w:eastAsia="en-US"/>
        </w:rPr>
      </w:pPr>
    </w:p>
    <w:p w14:paraId="69EA94A0" w14:textId="77777777" w:rsidR="0005062A" w:rsidRPr="0005062A" w:rsidRDefault="0005062A" w:rsidP="0005062A">
      <w:pPr>
        <w:rPr>
          <w:rFonts w:ascii="Arial" w:eastAsia="Times New Roman" w:hAnsi="Arial" w:cs="Arial"/>
          <w:sz w:val="24"/>
          <w:szCs w:val="24"/>
          <w:lang w:eastAsia="en-US"/>
        </w:rPr>
      </w:pPr>
    </w:p>
    <w:p w14:paraId="369B2AC5" w14:textId="77777777" w:rsidR="0005062A" w:rsidRPr="0005062A" w:rsidRDefault="0005062A" w:rsidP="0005062A">
      <w:pPr>
        <w:rPr>
          <w:rFonts w:ascii="Arial" w:eastAsia="Times New Roman" w:hAnsi="Arial" w:cs="Arial"/>
          <w:sz w:val="24"/>
          <w:szCs w:val="24"/>
          <w:lang w:eastAsia="en-US"/>
        </w:rPr>
      </w:pPr>
    </w:p>
    <w:p w14:paraId="05E1566F" w14:textId="77777777" w:rsidR="0005062A" w:rsidRPr="0005062A" w:rsidRDefault="0005062A" w:rsidP="0005062A">
      <w:pPr>
        <w:rPr>
          <w:rFonts w:ascii="Arial" w:eastAsia="Times New Roman" w:hAnsi="Arial" w:cs="Arial"/>
          <w:sz w:val="24"/>
          <w:szCs w:val="24"/>
          <w:lang w:eastAsia="en-US"/>
        </w:rPr>
      </w:pPr>
    </w:p>
    <w:p w14:paraId="7368F651" w14:textId="77777777" w:rsidR="0005062A" w:rsidRPr="0005062A" w:rsidRDefault="0005062A" w:rsidP="0005062A">
      <w:pPr>
        <w:rPr>
          <w:rFonts w:ascii="Arial" w:eastAsia="Times New Roman" w:hAnsi="Arial" w:cs="Arial"/>
          <w:sz w:val="24"/>
          <w:szCs w:val="24"/>
          <w:lang w:eastAsia="en-US"/>
        </w:rPr>
      </w:pPr>
    </w:p>
    <w:p w14:paraId="4F63BE91" w14:textId="77777777" w:rsidR="0005062A" w:rsidRPr="0005062A" w:rsidRDefault="0005062A" w:rsidP="0005062A">
      <w:pPr>
        <w:rPr>
          <w:rFonts w:ascii="Arial" w:eastAsia="Times New Roman" w:hAnsi="Arial" w:cs="Arial"/>
          <w:sz w:val="24"/>
          <w:szCs w:val="24"/>
          <w:lang w:eastAsia="en-US"/>
        </w:rPr>
      </w:pPr>
    </w:p>
    <w:p w14:paraId="560A4B6C" w14:textId="77777777" w:rsidR="0005062A" w:rsidRPr="0005062A" w:rsidRDefault="0005062A" w:rsidP="0005062A">
      <w:pPr>
        <w:rPr>
          <w:rFonts w:ascii="Arial" w:eastAsia="Times New Roman" w:hAnsi="Arial" w:cs="Arial"/>
          <w:sz w:val="24"/>
          <w:szCs w:val="24"/>
          <w:lang w:eastAsia="en-US"/>
        </w:rPr>
      </w:pPr>
    </w:p>
    <w:p w14:paraId="61C762AA" w14:textId="77777777" w:rsidR="0005062A" w:rsidRPr="0005062A" w:rsidRDefault="0005062A" w:rsidP="0005062A">
      <w:pPr>
        <w:rPr>
          <w:rFonts w:ascii="Arial" w:eastAsia="Times New Roman" w:hAnsi="Arial" w:cs="Arial"/>
          <w:sz w:val="24"/>
          <w:szCs w:val="24"/>
          <w:lang w:eastAsia="en-US"/>
        </w:rPr>
      </w:pPr>
    </w:p>
    <w:p w14:paraId="43BD04E9" w14:textId="77777777" w:rsidR="0005062A" w:rsidRPr="0005062A" w:rsidRDefault="0005062A" w:rsidP="0005062A">
      <w:pPr>
        <w:rPr>
          <w:rFonts w:ascii="Arial" w:eastAsia="Times New Roman" w:hAnsi="Arial" w:cs="Arial"/>
          <w:sz w:val="24"/>
          <w:szCs w:val="24"/>
          <w:lang w:eastAsia="en-US"/>
        </w:rPr>
      </w:pPr>
    </w:p>
    <w:p w14:paraId="4BE4C816" w14:textId="77777777" w:rsidR="0005062A" w:rsidRPr="0005062A" w:rsidRDefault="0005062A" w:rsidP="0005062A">
      <w:pPr>
        <w:rPr>
          <w:rFonts w:ascii="Arial" w:eastAsia="Times New Roman" w:hAnsi="Arial" w:cs="Arial"/>
          <w:sz w:val="24"/>
          <w:szCs w:val="24"/>
          <w:lang w:eastAsia="en-US"/>
        </w:rPr>
      </w:pPr>
    </w:p>
    <w:p w14:paraId="0CE80982" w14:textId="77777777" w:rsidR="0005062A" w:rsidRPr="0005062A" w:rsidRDefault="0005062A" w:rsidP="0005062A">
      <w:pPr>
        <w:rPr>
          <w:rFonts w:ascii="Arial" w:eastAsia="Times New Roman" w:hAnsi="Arial" w:cs="Arial"/>
          <w:sz w:val="24"/>
          <w:szCs w:val="24"/>
          <w:lang w:eastAsia="en-US"/>
        </w:rPr>
      </w:pPr>
    </w:p>
    <w:p w14:paraId="67C50C6D" w14:textId="77777777" w:rsidR="0005062A" w:rsidRPr="0005062A" w:rsidRDefault="0005062A" w:rsidP="0005062A">
      <w:pPr>
        <w:rPr>
          <w:rFonts w:ascii="Arial" w:eastAsia="Times New Roman" w:hAnsi="Arial" w:cs="Arial"/>
          <w:sz w:val="24"/>
          <w:szCs w:val="24"/>
          <w:lang w:eastAsia="en-US"/>
        </w:rPr>
      </w:pPr>
    </w:p>
    <w:p w14:paraId="3574491F" w14:textId="77777777" w:rsidR="0005062A" w:rsidRPr="0005062A" w:rsidRDefault="0005062A" w:rsidP="0005062A">
      <w:pPr>
        <w:rPr>
          <w:rFonts w:ascii="Arial" w:eastAsia="Times New Roman" w:hAnsi="Arial" w:cs="Arial"/>
          <w:sz w:val="24"/>
          <w:szCs w:val="24"/>
          <w:lang w:eastAsia="en-US"/>
        </w:rPr>
      </w:pPr>
    </w:p>
    <w:p w14:paraId="7C0913C4" w14:textId="49260107" w:rsidR="0005062A" w:rsidRDefault="0005062A" w:rsidP="0005062A">
      <w:pPr>
        <w:rPr>
          <w:rFonts w:ascii="Arial" w:eastAsia="Times New Roman" w:hAnsi="Arial" w:cs="Arial"/>
          <w:sz w:val="24"/>
          <w:szCs w:val="24"/>
          <w:lang w:eastAsia="en-US"/>
        </w:rPr>
      </w:pPr>
    </w:p>
    <w:p w14:paraId="5202506B" w14:textId="3DD401C5" w:rsidR="0005062A" w:rsidRDefault="0005062A" w:rsidP="0005062A">
      <w:pPr>
        <w:rPr>
          <w:rFonts w:ascii="Arial" w:eastAsia="Times New Roman" w:hAnsi="Arial" w:cs="Arial"/>
          <w:sz w:val="24"/>
          <w:szCs w:val="24"/>
          <w:lang w:eastAsia="en-US"/>
        </w:rPr>
      </w:pPr>
    </w:p>
    <w:p w14:paraId="0954C7CC" w14:textId="4BDC21E9" w:rsidR="0005062A" w:rsidRDefault="0005062A" w:rsidP="0005062A">
      <w:pPr>
        <w:tabs>
          <w:tab w:val="left" w:pos="7443"/>
        </w:tabs>
        <w:rPr>
          <w:rFonts w:ascii="Arial" w:eastAsia="Times New Roman" w:hAnsi="Arial" w:cs="Arial"/>
          <w:sz w:val="24"/>
          <w:szCs w:val="24"/>
          <w:lang w:eastAsia="en-US"/>
        </w:rPr>
      </w:pPr>
      <w:r>
        <w:rPr>
          <w:rFonts w:ascii="Arial" w:eastAsia="Times New Roman" w:hAnsi="Arial" w:cs="Arial"/>
          <w:sz w:val="24"/>
          <w:szCs w:val="24"/>
          <w:lang w:eastAsia="en-US"/>
        </w:rPr>
        <w:tab/>
      </w:r>
    </w:p>
    <w:p w14:paraId="570DC873" w14:textId="46CFD7B1" w:rsidR="0005062A" w:rsidRDefault="0005062A" w:rsidP="0005062A">
      <w:pPr>
        <w:tabs>
          <w:tab w:val="left" w:pos="7443"/>
        </w:tabs>
        <w:rPr>
          <w:rFonts w:ascii="Arial" w:eastAsia="Times New Roman" w:hAnsi="Arial" w:cs="Arial"/>
          <w:sz w:val="24"/>
          <w:szCs w:val="24"/>
          <w:lang w:eastAsia="en-US"/>
        </w:rPr>
      </w:pPr>
    </w:p>
    <w:p w14:paraId="2E927B11" w14:textId="77777777" w:rsidR="0005062A" w:rsidRPr="0005062A" w:rsidRDefault="0005062A" w:rsidP="0005062A">
      <w:pPr>
        <w:tabs>
          <w:tab w:val="left" w:pos="7443"/>
        </w:tabs>
        <w:rPr>
          <w:rFonts w:ascii="Arial" w:eastAsia="Times New Roman" w:hAnsi="Arial" w:cs="Arial"/>
          <w:sz w:val="24"/>
          <w:szCs w:val="24"/>
          <w:lang w:eastAsia="en-US"/>
        </w:rPr>
      </w:pPr>
    </w:p>
    <w:sectPr w:rsidR="0005062A" w:rsidRPr="0005062A" w:rsidSect="00BE1FEF">
      <w:footerReference w:type="default" r:id="rId21"/>
      <w:head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8C01D" w14:textId="77777777" w:rsidR="00FE29DC" w:rsidRDefault="00FE29DC">
      <w:r>
        <w:separator/>
      </w:r>
    </w:p>
    <w:p w14:paraId="006EE4BE" w14:textId="77777777" w:rsidR="00FE29DC" w:rsidRDefault="00FE29DC"/>
  </w:endnote>
  <w:endnote w:type="continuationSeparator" w:id="0">
    <w:p w14:paraId="65727226" w14:textId="77777777" w:rsidR="00FE29DC" w:rsidRDefault="00FE29DC">
      <w:r>
        <w:continuationSeparator/>
      </w:r>
    </w:p>
    <w:p w14:paraId="7291FE08" w14:textId="77777777" w:rsidR="00FE29DC" w:rsidRDefault="00FE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921146"/>
      <w:docPartObj>
        <w:docPartGallery w:val="Page Numbers (Bottom of Page)"/>
        <w:docPartUnique/>
      </w:docPartObj>
    </w:sdtPr>
    <w:sdtEndPr>
      <w:rPr>
        <w:noProof/>
      </w:rPr>
    </w:sdtEndPr>
    <w:sdtContent>
      <w:p w14:paraId="0DF1B89C" w14:textId="3727C8EB" w:rsidR="00DA3D5D" w:rsidRDefault="00DA3D5D">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7AF4AA97" w14:textId="77777777" w:rsidR="00DA3D5D" w:rsidRDefault="00DA3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4CABE" w14:textId="77777777" w:rsidR="00FE29DC" w:rsidRDefault="00FE29DC">
      <w:r>
        <w:separator/>
      </w:r>
    </w:p>
    <w:p w14:paraId="3A62A1C2" w14:textId="77777777" w:rsidR="00FE29DC" w:rsidRDefault="00FE29DC"/>
  </w:footnote>
  <w:footnote w:type="continuationSeparator" w:id="0">
    <w:p w14:paraId="769B3D45" w14:textId="77777777" w:rsidR="00FE29DC" w:rsidRDefault="00FE29DC">
      <w:r>
        <w:continuationSeparator/>
      </w:r>
    </w:p>
    <w:p w14:paraId="3C8A885D" w14:textId="77777777" w:rsidR="00FE29DC" w:rsidRDefault="00FE29DC"/>
  </w:footnote>
  <w:footnote w:id="1">
    <w:p w14:paraId="13479EDE" w14:textId="77777777" w:rsidR="00DA3D5D" w:rsidRDefault="00DA3D5D" w:rsidP="007B2553">
      <w:pPr>
        <w:pStyle w:val="FootnoteText"/>
      </w:pPr>
      <w:r>
        <w:rPr>
          <w:rStyle w:val="FootnoteReference"/>
        </w:rPr>
        <w:footnoteRef/>
      </w:r>
      <w:r>
        <w:t xml:space="preserve"> </w:t>
      </w:r>
      <w:r w:rsidRPr="00C9051F">
        <w:t>http://doc.aldebaran.com/2-1/nao/basic_channel_conversation.html</w:t>
      </w:r>
    </w:p>
  </w:footnote>
  <w:footnote w:id="2">
    <w:p w14:paraId="3DA677FA" w14:textId="77777777" w:rsidR="00DA3D5D" w:rsidRDefault="00DA3D5D">
      <w:pPr>
        <w:pStyle w:val="FootnoteText"/>
      </w:pPr>
      <w:r>
        <w:rPr>
          <w:rStyle w:val="FootnoteReference"/>
        </w:rPr>
        <w:footnoteRef/>
      </w:r>
      <w:r>
        <w:t xml:space="preserve"> NAOqi Documentation Page: </w:t>
      </w:r>
      <w:hyperlink r:id="rId1" w:history="1">
        <w:r w:rsidRPr="002F101A">
          <w:rPr>
            <w:rStyle w:val="Hyperlink"/>
          </w:rPr>
          <w:t>http://doc.aldebaran.com/1-14/dev/naoqi/index.html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86E05" w14:textId="77777777" w:rsidR="00DA3D5D" w:rsidRDefault="00DA3D5D">
    <w:pPr>
      <w:pStyle w:val="Header"/>
    </w:pPr>
    <w:r>
      <w:rPr>
        <w:noProof/>
        <w:lang w:eastAsia="en-US"/>
      </w:rPr>
      <mc:AlternateContent>
        <mc:Choice Requires="wpg">
          <w:drawing>
            <wp:anchor distT="0" distB="0" distL="114300" distR="114300" simplePos="0" relativeHeight="251659264" behindDoc="1" locked="0" layoutInCell="1" allowOverlap="1" wp14:anchorId="1AEB986A" wp14:editId="5B42DB4F">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161EC4"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ffbd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fillcolor="#e84c22 [3204]" stroked="f" strokeweight="1pt">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D7F"/>
    <w:multiLevelType w:val="multilevel"/>
    <w:tmpl w:val="DFB8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4091A"/>
    <w:multiLevelType w:val="hybridMultilevel"/>
    <w:tmpl w:val="AFDAD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31295"/>
    <w:multiLevelType w:val="hybridMultilevel"/>
    <w:tmpl w:val="081C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6F1271"/>
    <w:multiLevelType w:val="multilevel"/>
    <w:tmpl w:val="43A20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F45AB"/>
    <w:multiLevelType w:val="multilevel"/>
    <w:tmpl w:val="D8EE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B7BC9"/>
    <w:multiLevelType w:val="hybridMultilevel"/>
    <w:tmpl w:val="56185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1619B1"/>
    <w:multiLevelType w:val="multilevel"/>
    <w:tmpl w:val="A5DC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5307A"/>
    <w:multiLevelType w:val="hybridMultilevel"/>
    <w:tmpl w:val="0C6CC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3D765C3"/>
    <w:multiLevelType w:val="multilevel"/>
    <w:tmpl w:val="4F2A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5526C"/>
    <w:multiLevelType w:val="multilevel"/>
    <w:tmpl w:val="6F30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14E87"/>
    <w:multiLevelType w:val="multilevel"/>
    <w:tmpl w:val="92DA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091718"/>
    <w:multiLevelType w:val="multilevel"/>
    <w:tmpl w:val="479C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50346"/>
    <w:multiLevelType w:val="multilevel"/>
    <w:tmpl w:val="693A4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56FDC"/>
    <w:multiLevelType w:val="multilevel"/>
    <w:tmpl w:val="4610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660ACB"/>
    <w:multiLevelType w:val="multilevel"/>
    <w:tmpl w:val="7D3E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B17EA"/>
    <w:multiLevelType w:val="hybridMultilevel"/>
    <w:tmpl w:val="38BC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774A93"/>
    <w:multiLevelType w:val="multilevel"/>
    <w:tmpl w:val="7BA0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C3C16"/>
    <w:multiLevelType w:val="multilevel"/>
    <w:tmpl w:val="BD52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37BA4"/>
    <w:multiLevelType w:val="hybridMultilevel"/>
    <w:tmpl w:val="15860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4D4EF1"/>
    <w:multiLevelType w:val="multilevel"/>
    <w:tmpl w:val="674A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C603F4"/>
    <w:multiLevelType w:val="multilevel"/>
    <w:tmpl w:val="A23A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D1320"/>
    <w:multiLevelType w:val="multilevel"/>
    <w:tmpl w:val="C57E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621D8F"/>
    <w:multiLevelType w:val="hybridMultilevel"/>
    <w:tmpl w:val="6870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1C0EDD"/>
    <w:multiLevelType w:val="hybridMultilevel"/>
    <w:tmpl w:val="BD90F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9B77E4"/>
    <w:multiLevelType w:val="hybridMultilevel"/>
    <w:tmpl w:val="580A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452FEF"/>
    <w:multiLevelType w:val="multilevel"/>
    <w:tmpl w:val="3ED2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8E0417"/>
    <w:multiLevelType w:val="hybridMultilevel"/>
    <w:tmpl w:val="31B0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047BCB"/>
    <w:multiLevelType w:val="hybridMultilevel"/>
    <w:tmpl w:val="DF9A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09B1C0F"/>
    <w:multiLevelType w:val="hybridMultilevel"/>
    <w:tmpl w:val="49B87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BD0B15"/>
    <w:multiLevelType w:val="multilevel"/>
    <w:tmpl w:val="A906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A1AFA"/>
    <w:multiLevelType w:val="hybridMultilevel"/>
    <w:tmpl w:val="5CD6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2D45B2B"/>
    <w:multiLevelType w:val="hybridMultilevel"/>
    <w:tmpl w:val="73422E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3" w15:restartNumberingAfterBreak="0">
    <w:nsid w:val="5AC63901"/>
    <w:multiLevelType w:val="multilevel"/>
    <w:tmpl w:val="299E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DA38D9"/>
    <w:multiLevelType w:val="hybridMultilevel"/>
    <w:tmpl w:val="2AD82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AF41E86"/>
    <w:multiLevelType w:val="hybridMultilevel"/>
    <w:tmpl w:val="814CD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C8F1A43"/>
    <w:multiLevelType w:val="multilevel"/>
    <w:tmpl w:val="5F6A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A2378B"/>
    <w:multiLevelType w:val="multilevel"/>
    <w:tmpl w:val="3020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F63BF3"/>
    <w:multiLevelType w:val="hybridMultilevel"/>
    <w:tmpl w:val="0FD6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5F54405"/>
    <w:multiLevelType w:val="multilevel"/>
    <w:tmpl w:val="7716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144BA3"/>
    <w:multiLevelType w:val="multilevel"/>
    <w:tmpl w:val="BF0A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BF480E"/>
    <w:multiLevelType w:val="multilevel"/>
    <w:tmpl w:val="277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FA79A6"/>
    <w:multiLevelType w:val="multilevel"/>
    <w:tmpl w:val="5626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410791"/>
    <w:multiLevelType w:val="multilevel"/>
    <w:tmpl w:val="E228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FC2A34"/>
    <w:multiLevelType w:val="hybridMultilevel"/>
    <w:tmpl w:val="83D86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2"/>
  </w:num>
  <w:num w:numId="3">
    <w:abstractNumId w:val="28"/>
  </w:num>
  <w:num w:numId="4">
    <w:abstractNumId w:val="5"/>
  </w:num>
  <w:num w:numId="5">
    <w:abstractNumId w:val="29"/>
  </w:num>
  <w:num w:numId="6">
    <w:abstractNumId w:val="7"/>
  </w:num>
  <w:num w:numId="7">
    <w:abstractNumId w:val="31"/>
  </w:num>
  <w:num w:numId="8">
    <w:abstractNumId w:val="1"/>
  </w:num>
  <w:num w:numId="9">
    <w:abstractNumId w:val="27"/>
  </w:num>
  <w:num w:numId="10">
    <w:abstractNumId w:val="23"/>
  </w:num>
  <w:num w:numId="11">
    <w:abstractNumId w:val="24"/>
  </w:num>
  <w:num w:numId="12">
    <w:abstractNumId w:val="25"/>
  </w:num>
  <w:num w:numId="13">
    <w:abstractNumId w:val="38"/>
  </w:num>
  <w:num w:numId="14">
    <w:abstractNumId w:val="35"/>
  </w:num>
  <w:num w:numId="15">
    <w:abstractNumId w:val="16"/>
  </w:num>
  <w:num w:numId="16">
    <w:abstractNumId w:val="32"/>
  </w:num>
  <w:num w:numId="17">
    <w:abstractNumId w:val="44"/>
  </w:num>
  <w:num w:numId="18">
    <w:abstractNumId w:val="34"/>
  </w:num>
  <w:num w:numId="19">
    <w:abstractNumId w:val="19"/>
  </w:num>
  <w:num w:numId="20">
    <w:abstractNumId w:val="3"/>
  </w:num>
  <w:num w:numId="21">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abstractNumId w:val="33"/>
  </w:num>
  <w:num w:numId="23">
    <w:abstractNumId w:val="10"/>
  </w:num>
  <w:num w:numId="24">
    <w:abstractNumId w:val="11"/>
  </w:num>
  <w:num w:numId="25">
    <w:abstractNumId w:val="0"/>
  </w:num>
  <w:num w:numId="26">
    <w:abstractNumId w:val="9"/>
  </w:num>
  <w:num w:numId="27">
    <w:abstractNumId w:val="18"/>
  </w:num>
  <w:num w:numId="28">
    <w:abstractNumId w:val="20"/>
  </w:num>
  <w:num w:numId="29">
    <w:abstractNumId w:val="37"/>
  </w:num>
  <w:num w:numId="30">
    <w:abstractNumId w:val="41"/>
  </w:num>
  <w:num w:numId="31">
    <w:abstractNumId w:val="42"/>
  </w:num>
  <w:num w:numId="32">
    <w:abstractNumId w:val="40"/>
  </w:num>
  <w:num w:numId="33">
    <w:abstractNumId w:val="15"/>
  </w:num>
  <w:num w:numId="34">
    <w:abstractNumId w:val="36"/>
  </w:num>
  <w:num w:numId="35">
    <w:abstractNumId w:val="26"/>
  </w:num>
  <w:num w:numId="36">
    <w:abstractNumId w:val="17"/>
  </w:num>
  <w:num w:numId="37">
    <w:abstractNumId w:val="22"/>
  </w:num>
  <w:num w:numId="38">
    <w:abstractNumId w:val="21"/>
  </w:num>
  <w:num w:numId="39">
    <w:abstractNumId w:val="4"/>
  </w:num>
  <w:num w:numId="40">
    <w:abstractNumId w:val="39"/>
  </w:num>
  <w:num w:numId="41">
    <w:abstractNumId w:val="8"/>
  </w:num>
  <w:num w:numId="42">
    <w:abstractNumId w:val="43"/>
  </w:num>
  <w:num w:numId="43">
    <w:abstractNumId w:val="13"/>
  </w:num>
  <w:num w:numId="44">
    <w:abstractNumId w:val="12"/>
  </w:num>
  <w:num w:numId="45">
    <w:abstractNumId w:val="12"/>
    <w:lvlOverride w:ilvl="1">
      <w:lvl w:ilvl="1">
        <w:numFmt w:val="bullet"/>
        <w:lvlText w:val=""/>
        <w:lvlJc w:val="left"/>
        <w:pPr>
          <w:tabs>
            <w:tab w:val="num" w:pos="1440"/>
          </w:tabs>
          <w:ind w:left="1440" w:hanging="360"/>
        </w:pPr>
        <w:rPr>
          <w:rFonts w:ascii="Symbol" w:hAnsi="Symbol" w:hint="default"/>
          <w:sz w:val="20"/>
        </w:rPr>
      </w:lvl>
    </w:lvlOverride>
  </w:num>
  <w:num w:numId="46">
    <w:abstractNumId w:val="30"/>
  </w:num>
  <w:num w:numId="47">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89E"/>
    <w:rsid w:val="00003EF2"/>
    <w:rsid w:val="00035F18"/>
    <w:rsid w:val="0005062A"/>
    <w:rsid w:val="0005206B"/>
    <w:rsid w:val="00067E02"/>
    <w:rsid w:val="000777D6"/>
    <w:rsid w:val="00087CF2"/>
    <w:rsid w:val="000A1592"/>
    <w:rsid w:val="000A1637"/>
    <w:rsid w:val="000D278A"/>
    <w:rsid w:val="000E528F"/>
    <w:rsid w:val="000F44B6"/>
    <w:rsid w:val="0010745E"/>
    <w:rsid w:val="00107CB6"/>
    <w:rsid w:val="00127BAC"/>
    <w:rsid w:val="00133034"/>
    <w:rsid w:val="0013333F"/>
    <w:rsid w:val="00174C2C"/>
    <w:rsid w:val="00182172"/>
    <w:rsid w:val="00190C38"/>
    <w:rsid w:val="00193090"/>
    <w:rsid w:val="00193898"/>
    <w:rsid w:val="001C7DEA"/>
    <w:rsid w:val="001D0022"/>
    <w:rsid w:val="001D5B9B"/>
    <w:rsid w:val="001E031C"/>
    <w:rsid w:val="001E4A6E"/>
    <w:rsid w:val="001F00DD"/>
    <w:rsid w:val="002139A9"/>
    <w:rsid w:val="00234D1C"/>
    <w:rsid w:val="00292759"/>
    <w:rsid w:val="002B1717"/>
    <w:rsid w:val="002B21AE"/>
    <w:rsid w:val="002C4033"/>
    <w:rsid w:val="002E7074"/>
    <w:rsid w:val="002F2A02"/>
    <w:rsid w:val="002F674A"/>
    <w:rsid w:val="002F6B85"/>
    <w:rsid w:val="003067D4"/>
    <w:rsid w:val="00312DD5"/>
    <w:rsid w:val="00313D1A"/>
    <w:rsid w:val="003239E0"/>
    <w:rsid w:val="00323F34"/>
    <w:rsid w:val="0033593E"/>
    <w:rsid w:val="003432F2"/>
    <w:rsid w:val="00343849"/>
    <w:rsid w:val="003510DA"/>
    <w:rsid w:val="003648B4"/>
    <w:rsid w:val="00365D97"/>
    <w:rsid w:val="00367A60"/>
    <w:rsid w:val="00367CC3"/>
    <w:rsid w:val="00391618"/>
    <w:rsid w:val="00391803"/>
    <w:rsid w:val="00394A77"/>
    <w:rsid w:val="003A32C5"/>
    <w:rsid w:val="003C3B17"/>
    <w:rsid w:val="003C6BB4"/>
    <w:rsid w:val="003D51E3"/>
    <w:rsid w:val="004304B9"/>
    <w:rsid w:val="00432939"/>
    <w:rsid w:val="00442452"/>
    <w:rsid w:val="00451C44"/>
    <w:rsid w:val="004529ED"/>
    <w:rsid w:val="004534A5"/>
    <w:rsid w:val="00455E9E"/>
    <w:rsid w:val="004566FA"/>
    <w:rsid w:val="00466212"/>
    <w:rsid w:val="004717DD"/>
    <w:rsid w:val="004747DB"/>
    <w:rsid w:val="0048090A"/>
    <w:rsid w:val="00482197"/>
    <w:rsid w:val="00495232"/>
    <w:rsid w:val="004A4EC4"/>
    <w:rsid w:val="004B0D5D"/>
    <w:rsid w:val="004C1088"/>
    <w:rsid w:val="00513138"/>
    <w:rsid w:val="00513B8A"/>
    <w:rsid w:val="005246A8"/>
    <w:rsid w:val="00525535"/>
    <w:rsid w:val="005331CA"/>
    <w:rsid w:val="00541B2D"/>
    <w:rsid w:val="005504AE"/>
    <w:rsid w:val="00554BB0"/>
    <w:rsid w:val="005558E3"/>
    <w:rsid w:val="00570FDA"/>
    <w:rsid w:val="00573664"/>
    <w:rsid w:val="00584DB0"/>
    <w:rsid w:val="00585B8C"/>
    <w:rsid w:val="00591EAC"/>
    <w:rsid w:val="00594BA9"/>
    <w:rsid w:val="005B758F"/>
    <w:rsid w:val="005C1D4A"/>
    <w:rsid w:val="005C7CFA"/>
    <w:rsid w:val="005F27E7"/>
    <w:rsid w:val="005F3428"/>
    <w:rsid w:val="006111F3"/>
    <w:rsid w:val="006175C6"/>
    <w:rsid w:val="00621FCD"/>
    <w:rsid w:val="0064570A"/>
    <w:rsid w:val="00660B21"/>
    <w:rsid w:val="00665048"/>
    <w:rsid w:val="00667318"/>
    <w:rsid w:val="006731E5"/>
    <w:rsid w:val="006C07FE"/>
    <w:rsid w:val="006E589E"/>
    <w:rsid w:val="006F12EE"/>
    <w:rsid w:val="00702BC6"/>
    <w:rsid w:val="00714CE5"/>
    <w:rsid w:val="00720F97"/>
    <w:rsid w:val="00733F28"/>
    <w:rsid w:val="00736E05"/>
    <w:rsid w:val="007458ED"/>
    <w:rsid w:val="00775123"/>
    <w:rsid w:val="007778F2"/>
    <w:rsid w:val="007A030E"/>
    <w:rsid w:val="007B2553"/>
    <w:rsid w:val="007E4B12"/>
    <w:rsid w:val="007E4ECD"/>
    <w:rsid w:val="007E7753"/>
    <w:rsid w:val="0081364B"/>
    <w:rsid w:val="00813969"/>
    <w:rsid w:val="00813C5B"/>
    <w:rsid w:val="00822A8D"/>
    <w:rsid w:val="00826651"/>
    <w:rsid w:val="00830C9B"/>
    <w:rsid w:val="00831731"/>
    <w:rsid w:val="00835352"/>
    <w:rsid w:val="00835FC0"/>
    <w:rsid w:val="00852FE0"/>
    <w:rsid w:val="00861373"/>
    <w:rsid w:val="0087048C"/>
    <w:rsid w:val="00874542"/>
    <w:rsid w:val="00890405"/>
    <w:rsid w:val="0089678D"/>
    <w:rsid w:val="008B6100"/>
    <w:rsid w:val="008B72E1"/>
    <w:rsid w:val="008C14DE"/>
    <w:rsid w:val="008C6DEF"/>
    <w:rsid w:val="008D3680"/>
    <w:rsid w:val="008E4A19"/>
    <w:rsid w:val="00902BE5"/>
    <w:rsid w:val="009032AD"/>
    <w:rsid w:val="00907CBB"/>
    <w:rsid w:val="00910279"/>
    <w:rsid w:val="00913AE4"/>
    <w:rsid w:val="00917EB1"/>
    <w:rsid w:val="00922E6F"/>
    <w:rsid w:val="00924657"/>
    <w:rsid w:val="009316DD"/>
    <w:rsid w:val="00931DEC"/>
    <w:rsid w:val="00975009"/>
    <w:rsid w:val="00976A9B"/>
    <w:rsid w:val="009800D6"/>
    <w:rsid w:val="0099384F"/>
    <w:rsid w:val="009A32A1"/>
    <w:rsid w:val="009A7C13"/>
    <w:rsid w:val="009B013A"/>
    <w:rsid w:val="009B69A4"/>
    <w:rsid w:val="009C4C75"/>
    <w:rsid w:val="009D29FD"/>
    <w:rsid w:val="009F0F1C"/>
    <w:rsid w:val="009F379E"/>
    <w:rsid w:val="00A01B5C"/>
    <w:rsid w:val="00A03A47"/>
    <w:rsid w:val="00A14599"/>
    <w:rsid w:val="00A31ACB"/>
    <w:rsid w:val="00A31C80"/>
    <w:rsid w:val="00A44CB7"/>
    <w:rsid w:val="00A47477"/>
    <w:rsid w:val="00A72CC5"/>
    <w:rsid w:val="00A749B5"/>
    <w:rsid w:val="00A838DC"/>
    <w:rsid w:val="00A86AE4"/>
    <w:rsid w:val="00A924D8"/>
    <w:rsid w:val="00AA0446"/>
    <w:rsid w:val="00AA3473"/>
    <w:rsid w:val="00AA4716"/>
    <w:rsid w:val="00AB1284"/>
    <w:rsid w:val="00AB4DB1"/>
    <w:rsid w:val="00AC61F2"/>
    <w:rsid w:val="00AC67D3"/>
    <w:rsid w:val="00AD05EF"/>
    <w:rsid w:val="00AD258A"/>
    <w:rsid w:val="00AD5EE8"/>
    <w:rsid w:val="00AD7CB9"/>
    <w:rsid w:val="00AE259E"/>
    <w:rsid w:val="00AE546B"/>
    <w:rsid w:val="00AE6A76"/>
    <w:rsid w:val="00B03CF0"/>
    <w:rsid w:val="00B21040"/>
    <w:rsid w:val="00B30B09"/>
    <w:rsid w:val="00B50D78"/>
    <w:rsid w:val="00B5231F"/>
    <w:rsid w:val="00B55F12"/>
    <w:rsid w:val="00B6392E"/>
    <w:rsid w:val="00B77896"/>
    <w:rsid w:val="00B8461E"/>
    <w:rsid w:val="00B84773"/>
    <w:rsid w:val="00B87079"/>
    <w:rsid w:val="00BA39BE"/>
    <w:rsid w:val="00BA76BF"/>
    <w:rsid w:val="00BB3D17"/>
    <w:rsid w:val="00BB46BB"/>
    <w:rsid w:val="00BB5778"/>
    <w:rsid w:val="00BB77DA"/>
    <w:rsid w:val="00BC6F2D"/>
    <w:rsid w:val="00BE1FEF"/>
    <w:rsid w:val="00C06B76"/>
    <w:rsid w:val="00C35C1A"/>
    <w:rsid w:val="00C41938"/>
    <w:rsid w:val="00C51B0C"/>
    <w:rsid w:val="00C5386A"/>
    <w:rsid w:val="00C64B77"/>
    <w:rsid w:val="00C65923"/>
    <w:rsid w:val="00C67C9D"/>
    <w:rsid w:val="00C73A6B"/>
    <w:rsid w:val="00C76A2D"/>
    <w:rsid w:val="00C87995"/>
    <w:rsid w:val="00C903DE"/>
    <w:rsid w:val="00CB3F59"/>
    <w:rsid w:val="00CB5473"/>
    <w:rsid w:val="00CC2B01"/>
    <w:rsid w:val="00CC67F3"/>
    <w:rsid w:val="00CE3F33"/>
    <w:rsid w:val="00CE6CC4"/>
    <w:rsid w:val="00CF6DFD"/>
    <w:rsid w:val="00D10AB6"/>
    <w:rsid w:val="00D21501"/>
    <w:rsid w:val="00D3606F"/>
    <w:rsid w:val="00D44E86"/>
    <w:rsid w:val="00D614EE"/>
    <w:rsid w:val="00D6409A"/>
    <w:rsid w:val="00D65EAA"/>
    <w:rsid w:val="00D713A2"/>
    <w:rsid w:val="00D817C3"/>
    <w:rsid w:val="00DA0B66"/>
    <w:rsid w:val="00DA3D5D"/>
    <w:rsid w:val="00DC2FB6"/>
    <w:rsid w:val="00DD1B12"/>
    <w:rsid w:val="00DD2937"/>
    <w:rsid w:val="00DF050D"/>
    <w:rsid w:val="00E001A4"/>
    <w:rsid w:val="00E0185B"/>
    <w:rsid w:val="00E279B8"/>
    <w:rsid w:val="00E32CAB"/>
    <w:rsid w:val="00E445F5"/>
    <w:rsid w:val="00E6095A"/>
    <w:rsid w:val="00E756E6"/>
    <w:rsid w:val="00E81D9E"/>
    <w:rsid w:val="00E9084D"/>
    <w:rsid w:val="00E9115C"/>
    <w:rsid w:val="00EA05B8"/>
    <w:rsid w:val="00EB203B"/>
    <w:rsid w:val="00EB3320"/>
    <w:rsid w:val="00EB3D27"/>
    <w:rsid w:val="00EC6352"/>
    <w:rsid w:val="00EE767C"/>
    <w:rsid w:val="00EE7A9B"/>
    <w:rsid w:val="00F001EA"/>
    <w:rsid w:val="00F01CD9"/>
    <w:rsid w:val="00F06263"/>
    <w:rsid w:val="00F2191D"/>
    <w:rsid w:val="00F25155"/>
    <w:rsid w:val="00F32F0B"/>
    <w:rsid w:val="00F646EE"/>
    <w:rsid w:val="00F911AA"/>
    <w:rsid w:val="00F93ABE"/>
    <w:rsid w:val="00F94D5B"/>
    <w:rsid w:val="00FB60F3"/>
    <w:rsid w:val="00FC1707"/>
    <w:rsid w:val="00FC191D"/>
    <w:rsid w:val="00FC6345"/>
    <w:rsid w:val="00FE29DC"/>
    <w:rsid w:val="00FE590F"/>
    <w:rsid w:val="00FF3CB6"/>
    <w:rsid w:val="4B7D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45B3A"/>
  <w15:chartTrackingRefBased/>
  <w15:docId w15:val="{B1012C5D-F10D-4FDF-B789-0F852D28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78230C"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F49B00"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B2413"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78230C"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F49B00"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B2413"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F49B00"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F49B00"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78230C"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E84C22" w:themeColor="accent1"/>
        <w:bottom w:val="single" w:sz="4" w:space="10" w:color="E84C22" w:themeColor="accent1"/>
      </w:pBdr>
      <w:spacing w:before="360" w:after="360"/>
      <w:ind w:left="864" w:right="864"/>
      <w:jc w:val="center"/>
    </w:pPr>
    <w:rPr>
      <w:i/>
      <w:iCs/>
      <w:color w:val="78230C" w:themeColor="accent1" w:themeShade="80"/>
    </w:rPr>
  </w:style>
  <w:style w:type="character" w:customStyle="1" w:styleId="IntenseQuoteChar">
    <w:name w:val="Intense Quote Char"/>
    <w:basedOn w:val="DefaultParagraphFont"/>
    <w:link w:val="IntenseQuote"/>
    <w:uiPriority w:val="30"/>
    <w:semiHidden/>
    <w:rsid w:val="0013333F"/>
    <w:rPr>
      <w:i/>
      <w:iCs/>
      <w:color w:val="78230C" w:themeColor="accent1" w:themeShade="80"/>
    </w:rPr>
  </w:style>
  <w:style w:type="character" w:styleId="IntenseReference">
    <w:name w:val="Intense Reference"/>
    <w:basedOn w:val="DefaultParagraphFont"/>
    <w:uiPriority w:val="32"/>
    <w:semiHidden/>
    <w:unhideWhenUsed/>
    <w:rsid w:val="0013333F"/>
    <w:rPr>
      <w:b/>
      <w:bCs/>
      <w:caps w:val="0"/>
      <w:smallCaps/>
      <w:color w:val="78230C" w:themeColor="accent1" w:themeShade="80"/>
      <w:spacing w:val="5"/>
    </w:rPr>
  </w:style>
  <w:style w:type="paragraph" w:styleId="BlockText">
    <w:name w:val="Block Text"/>
    <w:basedOn w:val="Normal"/>
    <w:uiPriority w:val="99"/>
    <w:semiHidden/>
    <w:unhideWhenUsed/>
    <w:rsid w:val="0013333F"/>
    <w:pPr>
      <w:pBdr>
        <w:top w:val="single" w:sz="2" w:space="10" w:color="78230C" w:themeColor="accent1" w:themeShade="80" w:shadow="1"/>
        <w:left w:val="single" w:sz="2" w:space="10" w:color="78230C" w:themeColor="accent1" w:themeShade="80" w:shadow="1"/>
        <w:bottom w:val="single" w:sz="2" w:space="10" w:color="78230C" w:themeColor="accent1" w:themeShade="80" w:shadow="1"/>
        <w:right w:val="single" w:sz="2" w:space="10" w:color="78230C" w:themeColor="accent1" w:themeShade="80" w:shadow="1"/>
      </w:pBdr>
      <w:ind w:left="1152" w:right="1152"/>
    </w:pPr>
    <w:rPr>
      <w:i/>
      <w:iCs/>
      <w:color w:val="78230C" w:themeColor="accent1" w:themeShade="80"/>
    </w:rPr>
  </w:style>
  <w:style w:type="character" w:styleId="Hyperlink">
    <w:name w:val="Hyperlink"/>
    <w:basedOn w:val="DefaultParagraphFont"/>
    <w:uiPriority w:val="99"/>
    <w:unhideWhenUsed/>
    <w:rsid w:val="0013333F"/>
    <w:rPr>
      <w:color w:val="933E00"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NormalWeb">
    <w:name w:val="Normal (Web)"/>
    <w:basedOn w:val="Normal"/>
    <w:uiPriority w:val="99"/>
    <w:semiHidden/>
    <w:unhideWhenUsed/>
    <w:rsid w:val="006E589E"/>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apple-tab-span">
    <w:name w:val="apple-tab-span"/>
    <w:basedOn w:val="DefaultParagraphFont"/>
    <w:rsid w:val="006E589E"/>
  </w:style>
  <w:style w:type="paragraph" w:styleId="TOC1">
    <w:name w:val="toc 1"/>
    <w:basedOn w:val="Normal"/>
    <w:next w:val="Normal"/>
    <w:autoRedefine/>
    <w:uiPriority w:val="39"/>
    <w:unhideWhenUsed/>
    <w:rsid w:val="006E589E"/>
    <w:pPr>
      <w:spacing w:after="100"/>
      <w:ind w:left="0"/>
    </w:pPr>
  </w:style>
  <w:style w:type="paragraph" w:styleId="TOC2">
    <w:name w:val="toc 2"/>
    <w:basedOn w:val="Normal"/>
    <w:next w:val="Normal"/>
    <w:autoRedefine/>
    <w:uiPriority w:val="39"/>
    <w:unhideWhenUsed/>
    <w:rsid w:val="006E589E"/>
    <w:pPr>
      <w:spacing w:after="100"/>
      <w:ind w:left="220"/>
    </w:pPr>
  </w:style>
  <w:style w:type="paragraph" w:styleId="TOC3">
    <w:name w:val="toc 3"/>
    <w:basedOn w:val="Normal"/>
    <w:next w:val="Normal"/>
    <w:autoRedefine/>
    <w:uiPriority w:val="39"/>
    <w:unhideWhenUsed/>
    <w:rsid w:val="006E589E"/>
    <w:pPr>
      <w:spacing w:after="100"/>
      <w:ind w:left="440"/>
    </w:pPr>
  </w:style>
  <w:style w:type="paragraph" w:styleId="FootnoteText">
    <w:name w:val="footnote text"/>
    <w:basedOn w:val="Normal"/>
    <w:link w:val="FootnoteTextChar"/>
    <w:uiPriority w:val="99"/>
    <w:semiHidden/>
    <w:unhideWhenUsed/>
    <w:rsid w:val="007B2553"/>
    <w:pPr>
      <w:spacing w:after="0"/>
      <w:ind w:left="0" w:right="0"/>
    </w:pPr>
    <w:rPr>
      <w:kern w:val="0"/>
      <w:szCs w:val="20"/>
      <w14:ligatures w14:val="none"/>
    </w:rPr>
  </w:style>
  <w:style w:type="character" w:customStyle="1" w:styleId="FootnoteTextChar">
    <w:name w:val="Footnote Text Char"/>
    <w:basedOn w:val="DefaultParagraphFont"/>
    <w:link w:val="FootnoteText"/>
    <w:uiPriority w:val="99"/>
    <w:semiHidden/>
    <w:rsid w:val="007B2553"/>
    <w:rPr>
      <w:kern w:val="0"/>
      <w:szCs w:val="20"/>
      <w14:ligatures w14:val="none"/>
    </w:rPr>
  </w:style>
  <w:style w:type="character" w:styleId="FootnoteReference">
    <w:name w:val="footnote reference"/>
    <w:basedOn w:val="DefaultParagraphFont"/>
    <w:uiPriority w:val="99"/>
    <w:semiHidden/>
    <w:unhideWhenUsed/>
    <w:rsid w:val="007B2553"/>
    <w:rPr>
      <w:vertAlign w:val="superscript"/>
    </w:rPr>
  </w:style>
  <w:style w:type="paragraph" w:styleId="ListParagraph">
    <w:name w:val="List Paragraph"/>
    <w:basedOn w:val="Normal"/>
    <w:uiPriority w:val="34"/>
    <w:unhideWhenUsed/>
    <w:qFormat/>
    <w:rsid w:val="007B2553"/>
    <w:pPr>
      <w:spacing w:before="120" w:after="200" w:line="264" w:lineRule="auto"/>
      <w:ind w:left="720" w:right="0"/>
      <w:contextualSpacing/>
    </w:pPr>
    <w:rPr>
      <w:kern w:val="0"/>
      <w14:ligatures w14:val="none"/>
    </w:rPr>
  </w:style>
  <w:style w:type="character" w:customStyle="1" w:styleId="UnresolvedMention2">
    <w:name w:val="Unresolved Mention2"/>
    <w:basedOn w:val="DefaultParagraphFont"/>
    <w:uiPriority w:val="99"/>
    <w:semiHidden/>
    <w:unhideWhenUsed/>
    <w:rsid w:val="00087CF2"/>
    <w:rPr>
      <w:color w:val="605E5C"/>
      <w:shd w:val="clear" w:color="auto" w:fill="E1DFDD"/>
    </w:rPr>
  </w:style>
  <w:style w:type="character" w:customStyle="1" w:styleId="UnresolvedMention3">
    <w:name w:val="Unresolved Mention3"/>
    <w:basedOn w:val="DefaultParagraphFont"/>
    <w:uiPriority w:val="99"/>
    <w:semiHidden/>
    <w:unhideWhenUsed/>
    <w:rsid w:val="00BC6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9480">
      <w:bodyDiv w:val="1"/>
      <w:marLeft w:val="0"/>
      <w:marRight w:val="0"/>
      <w:marTop w:val="0"/>
      <w:marBottom w:val="0"/>
      <w:divBdr>
        <w:top w:val="none" w:sz="0" w:space="0" w:color="auto"/>
        <w:left w:val="none" w:sz="0" w:space="0" w:color="auto"/>
        <w:bottom w:val="none" w:sz="0" w:space="0" w:color="auto"/>
        <w:right w:val="none" w:sz="0" w:space="0" w:color="auto"/>
      </w:divBdr>
    </w:div>
    <w:div w:id="462626326">
      <w:bodyDiv w:val="1"/>
      <w:marLeft w:val="0"/>
      <w:marRight w:val="0"/>
      <w:marTop w:val="0"/>
      <w:marBottom w:val="0"/>
      <w:divBdr>
        <w:top w:val="none" w:sz="0" w:space="0" w:color="auto"/>
        <w:left w:val="none" w:sz="0" w:space="0" w:color="auto"/>
        <w:bottom w:val="none" w:sz="0" w:space="0" w:color="auto"/>
        <w:right w:val="none" w:sz="0" w:space="0" w:color="auto"/>
      </w:divBdr>
    </w:div>
    <w:div w:id="497766736">
      <w:bodyDiv w:val="1"/>
      <w:marLeft w:val="0"/>
      <w:marRight w:val="0"/>
      <w:marTop w:val="0"/>
      <w:marBottom w:val="0"/>
      <w:divBdr>
        <w:top w:val="none" w:sz="0" w:space="0" w:color="auto"/>
        <w:left w:val="none" w:sz="0" w:space="0" w:color="auto"/>
        <w:bottom w:val="none" w:sz="0" w:space="0" w:color="auto"/>
        <w:right w:val="none" w:sz="0" w:space="0" w:color="auto"/>
      </w:divBdr>
    </w:div>
    <w:div w:id="825126825">
      <w:bodyDiv w:val="1"/>
      <w:marLeft w:val="0"/>
      <w:marRight w:val="0"/>
      <w:marTop w:val="0"/>
      <w:marBottom w:val="0"/>
      <w:divBdr>
        <w:top w:val="none" w:sz="0" w:space="0" w:color="auto"/>
        <w:left w:val="none" w:sz="0" w:space="0" w:color="auto"/>
        <w:bottom w:val="none" w:sz="0" w:space="0" w:color="auto"/>
        <w:right w:val="none" w:sz="0" w:space="0" w:color="auto"/>
      </w:divBdr>
    </w:div>
    <w:div w:id="1336961929">
      <w:bodyDiv w:val="1"/>
      <w:marLeft w:val="0"/>
      <w:marRight w:val="0"/>
      <w:marTop w:val="0"/>
      <w:marBottom w:val="0"/>
      <w:divBdr>
        <w:top w:val="none" w:sz="0" w:space="0" w:color="auto"/>
        <w:left w:val="none" w:sz="0" w:space="0" w:color="auto"/>
        <w:bottom w:val="none" w:sz="0" w:space="0" w:color="auto"/>
        <w:right w:val="none" w:sz="0" w:space="0" w:color="auto"/>
      </w:divBdr>
      <w:divsChild>
        <w:div w:id="1498575157">
          <w:marLeft w:val="0"/>
          <w:marRight w:val="0"/>
          <w:marTop w:val="0"/>
          <w:marBottom w:val="0"/>
          <w:divBdr>
            <w:top w:val="none" w:sz="0" w:space="0" w:color="auto"/>
            <w:left w:val="none" w:sz="0" w:space="0" w:color="auto"/>
            <w:bottom w:val="none" w:sz="0" w:space="0" w:color="auto"/>
            <w:right w:val="none" w:sz="0" w:space="0" w:color="auto"/>
          </w:divBdr>
          <w:divsChild>
            <w:div w:id="1603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224">
      <w:bodyDiv w:val="1"/>
      <w:marLeft w:val="0"/>
      <w:marRight w:val="0"/>
      <w:marTop w:val="0"/>
      <w:marBottom w:val="0"/>
      <w:divBdr>
        <w:top w:val="none" w:sz="0" w:space="0" w:color="auto"/>
        <w:left w:val="none" w:sz="0" w:space="0" w:color="auto"/>
        <w:bottom w:val="none" w:sz="0" w:space="0" w:color="auto"/>
        <w:right w:val="none" w:sz="0" w:space="0" w:color="auto"/>
      </w:divBdr>
    </w:div>
    <w:div w:id="1693871776">
      <w:bodyDiv w:val="1"/>
      <w:marLeft w:val="0"/>
      <w:marRight w:val="0"/>
      <w:marTop w:val="0"/>
      <w:marBottom w:val="0"/>
      <w:divBdr>
        <w:top w:val="none" w:sz="0" w:space="0" w:color="auto"/>
        <w:left w:val="none" w:sz="0" w:space="0" w:color="auto"/>
        <w:bottom w:val="none" w:sz="0" w:space="0" w:color="auto"/>
        <w:right w:val="none" w:sz="0" w:space="0" w:color="auto"/>
      </w:divBdr>
    </w:div>
    <w:div w:id="1716585703">
      <w:bodyDiv w:val="1"/>
      <w:marLeft w:val="0"/>
      <w:marRight w:val="0"/>
      <w:marTop w:val="0"/>
      <w:marBottom w:val="0"/>
      <w:divBdr>
        <w:top w:val="none" w:sz="0" w:space="0" w:color="auto"/>
        <w:left w:val="none" w:sz="0" w:space="0" w:color="auto"/>
        <w:bottom w:val="none" w:sz="0" w:space="0" w:color="auto"/>
        <w:right w:val="none" w:sz="0" w:space="0" w:color="auto"/>
      </w:divBdr>
    </w:div>
    <w:div w:id="203564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doc.aldebaran.com/1-14/dev/naoqi/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nensH\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A87472FEFB44088D4A30412A8223CD"/>
        <w:category>
          <w:name w:val="General"/>
          <w:gallery w:val="placeholder"/>
        </w:category>
        <w:types>
          <w:type w:val="bbPlcHdr"/>
        </w:types>
        <w:behaviors>
          <w:behavior w:val="content"/>
        </w:behaviors>
        <w:guid w:val="{610495A1-32A7-4F28-80D2-9A8BA96B401F}"/>
      </w:docPartPr>
      <w:docPartBody>
        <w:p w:rsidR="005B342F" w:rsidRDefault="005B342F">
          <w:pPr>
            <w:pStyle w:val="BCA87472FEFB44088D4A30412A8223CD"/>
          </w:pPr>
          <w:r>
            <w:t>Your name</w:t>
          </w:r>
        </w:p>
      </w:docPartBody>
    </w:docPart>
    <w:docPart>
      <w:docPartPr>
        <w:name w:val="DE758E0960014A8BA7F1CBE11B9CBAD2"/>
        <w:category>
          <w:name w:val="General"/>
          <w:gallery w:val="placeholder"/>
        </w:category>
        <w:types>
          <w:type w:val="bbPlcHdr"/>
        </w:types>
        <w:behaviors>
          <w:behavior w:val="content"/>
        </w:behaviors>
        <w:guid w:val="{DC9131E1-6B46-48A6-B682-9AFB66C9D30A}"/>
      </w:docPartPr>
      <w:docPartBody>
        <w:p w:rsidR="005B342F" w:rsidRDefault="005B342F">
          <w:pPr>
            <w:pStyle w:val="DE758E0960014A8BA7F1CBE11B9CBAD2"/>
          </w:pPr>
          <w:r>
            <w:t>company name</w:t>
          </w:r>
        </w:p>
      </w:docPartBody>
    </w:docPart>
    <w:docPart>
      <w:docPartPr>
        <w:name w:val="38388D9579FD4858911E277791E92813"/>
        <w:category>
          <w:name w:val="General"/>
          <w:gallery w:val="placeholder"/>
        </w:category>
        <w:types>
          <w:type w:val="bbPlcHdr"/>
        </w:types>
        <w:behaviors>
          <w:behavior w:val="content"/>
        </w:behaviors>
        <w:guid w:val="{A1560BBC-8655-422F-A324-67427CAD5147}"/>
      </w:docPartPr>
      <w:docPartBody>
        <w:p w:rsidR="005B342F" w:rsidRDefault="005B342F">
          <w:pPr>
            <w:pStyle w:val="38388D9579FD4858911E277791E92813"/>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2F"/>
    <w:rsid w:val="000B4D07"/>
    <w:rsid w:val="0013393D"/>
    <w:rsid w:val="001440C6"/>
    <w:rsid w:val="00203130"/>
    <w:rsid w:val="002217C1"/>
    <w:rsid w:val="002E4909"/>
    <w:rsid w:val="00426B7F"/>
    <w:rsid w:val="004463B7"/>
    <w:rsid w:val="00454917"/>
    <w:rsid w:val="00476369"/>
    <w:rsid w:val="0047684D"/>
    <w:rsid w:val="005B342F"/>
    <w:rsid w:val="006122FA"/>
    <w:rsid w:val="006B6F21"/>
    <w:rsid w:val="006D6D87"/>
    <w:rsid w:val="00703EAE"/>
    <w:rsid w:val="007F4594"/>
    <w:rsid w:val="009878AB"/>
    <w:rsid w:val="009C73A4"/>
    <w:rsid w:val="00A20EB8"/>
    <w:rsid w:val="00AD5280"/>
    <w:rsid w:val="00AF4C5E"/>
    <w:rsid w:val="00B147D7"/>
    <w:rsid w:val="00BA2132"/>
    <w:rsid w:val="00BB4601"/>
    <w:rsid w:val="00C26E2A"/>
    <w:rsid w:val="00CC14BD"/>
    <w:rsid w:val="00E37343"/>
    <w:rsid w:val="00E86E00"/>
    <w:rsid w:val="00FC3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5260125D9473081FB5E21AAF89EE3">
    <w:name w:val="72D5260125D9473081FB5E21AAF89EE3"/>
  </w:style>
  <w:style w:type="paragraph" w:customStyle="1" w:styleId="44CA21875F1A48839BE2EA1533985DCE">
    <w:name w:val="44CA21875F1A48839BE2EA1533985DCE"/>
  </w:style>
  <w:style w:type="paragraph" w:customStyle="1" w:styleId="9ADA36EEA813480586BB2BC44A6A1F0E">
    <w:name w:val="9ADA36EEA813480586BB2BC44A6A1F0E"/>
  </w:style>
  <w:style w:type="paragraph" w:customStyle="1" w:styleId="6480A46731A343948892D09D4033EB84">
    <w:name w:val="6480A46731A343948892D09D4033EB84"/>
  </w:style>
  <w:style w:type="paragraph" w:customStyle="1" w:styleId="BCA87472FEFB44088D4A30412A8223CD">
    <w:name w:val="BCA87472FEFB44088D4A30412A8223CD"/>
  </w:style>
  <w:style w:type="paragraph" w:customStyle="1" w:styleId="DE758E0960014A8BA7F1CBE11B9CBAD2">
    <w:name w:val="DE758E0960014A8BA7F1CBE11B9CBAD2"/>
  </w:style>
  <w:style w:type="paragraph" w:customStyle="1" w:styleId="38388D9579FD4858911E277791E92813">
    <w:name w:val="38388D9579FD4858911E277791E92813"/>
  </w:style>
  <w:style w:type="paragraph" w:customStyle="1" w:styleId="8CD9CBFDA161418B8E02A9AF0A351178">
    <w:name w:val="8CD9CBFDA161418B8E02A9AF0A351178"/>
  </w:style>
  <w:style w:type="paragraph" w:customStyle="1" w:styleId="9BFFA4BF8F4C49B9B6687F172718B6D2">
    <w:name w:val="9BFFA4BF8F4C49B9B6687F172718B6D2"/>
  </w:style>
  <w:style w:type="paragraph" w:customStyle="1" w:styleId="0C379B681E974113A103C61B973DAD85">
    <w:name w:val="0C379B681E974113A103C61B973DAD85"/>
  </w:style>
  <w:style w:type="paragraph" w:customStyle="1" w:styleId="1563A545C37347F493CC34FD21D5FC85">
    <w:name w:val="1563A545C37347F493CC34FD21D5FC85"/>
  </w:style>
  <w:style w:type="paragraph" w:customStyle="1" w:styleId="34B75F7A0E384DD2A8143E4243192B6B">
    <w:name w:val="34B75F7A0E384DD2A8143E4243192B6B"/>
  </w:style>
  <w:style w:type="paragraph" w:customStyle="1" w:styleId="E2EA0803AA39446995ADFF696B60FD5E">
    <w:name w:val="E2EA0803AA39446995ADFF696B60FD5E"/>
  </w:style>
  <w:style w:type="paragraph" w:customStyle="1" w:styleId="363DA225094647FC97FEBDE2C4524028">
    <w:name w:val="363DA225094647FC97FEBDE2C4524028"/>
  </w:style>
  <w:style w:type="paragraph" w:customStyle="1" w:styleId="29B9CE36CE3E4DF9B793B074705CF3F5">
    <w:name w:val="29B9CE36CE3E4DF9B793B074705CF3F5"/>
  </w:style>
  <w:style w:type="paragraph" w:customStyle="1" w:styleId="F022F37552384DBA8D089BA2C3485D67">
    <w:name w:val="F022F37552384DBA8D089BA2C3485D67"/>
  </w:style>
  <w:style w:type="paragraph" w:customStyle="1" w:styleId="9878CD25439E482291E0B1ECEA30CF34">
    <w:name w:val="9878CD25439E482291E0B1ECEA30CF34"/>
  </w:style>
  <w:style w:type="paragraph" w:customStyle="1" w:styleId="BFB02CD814E54DE6B0973E759493B8FE">
    <w:name w:val="BFB02CD814E54DE6B0973E759493B8FE"/>
  </w:style>
  <w:style w:type="paragraph" w:customStyle="1" w:styleId="5ECCEA2A8EF0468381485A571BD63C0B">
    <w:name w:val="5ECCEA2A8EF0468381485A571BD63C0B"/>
  </w:style>
  <w:style w:type="paragraph" w:customStyle="1" w:styleId="89C778A7F689491FA2FEFC2F930E8170">
    <w:name w:val="89C778A7F689491FA2FEFC2F930E8170"/>
  </w:style>
  <w:style w:type="paragraph" w:customStyle="1" w:styleId="0CACC70D8A2F49C38C272CB6A279150D">
    <w:name w:val="0CACC70D8A2F49C38C272CB6A279150D"/>
  </w:style>
  <w:style w:type="paragraph" w:customStyle="1" w:styleId="AA1502F5BDAD456CA2477D8A9EED29BD">
    <w:name w:val="AA1502F5BDAD456CA2477D8A9EED29BD"/>
  </w:style>
  <w:style w:type="paragraph" w:customStyle="1" w:styleId="0237FDBE9CA94D8E80B50DF4D75E0B81">
    <w:name w:val="0237FDBE9CA94D8E80B50DF4D75E0B81"/>
  </w:style>
  <w:style w:type="paragraph" w:customStyle="1" w:styleId="269F2C58105445E285F7243965D53191">
    <w:name w:val="269F2C58105445E285F7243965D53191"/>
  </w:style>
  <w:style w:type="paragraph" w:customStyle="1" w:styleId="69A606966E84488D933249023EB06BAE">
    <w:name w:val="69A606966E84488D933249023EB06BAE"/>
  </w:style>
  <w:style w:type="paragraph" w:customStyle="1" w:styleId="2716CEC9595F4CB7A5AC0EDF33AA54C2">
    <w:name w:val="2716CEC9595F4CB7A5AC0EDF33AA54C2"/>
  </w:style>
  <w:style w:type="paragraph" w:customStyle="1" w:styleId="C39F9E9C65FE4AB4934A46B8C0E8537A">
    <w:name w:val="C39F9E9C65FE4AB4934A46B8C0E8537A"/>
  </w:style>
  <w:style w:type="paragraph" w:customStyle="1" w:styleId="AB5F7AD1481541AD87372FBE791892B2">
    <w:name w:val="AB5F7AD1481541AD87372FBE791892B2"/>
  </w:style>
  <w:style w:type="paragraph" w:customStyle="1" w:styleId="78FB00D9B17F4D959F374C04F348EBC6">
    <w:name w:val="78FB00D9B17F4D959F374C04F348EBC6"/>
  </w:style>
  <w:style w:type="paragraph" w:customStyle="1" w:styleId="A3AD55A24EC34302AD4435DCD04CE9C7">
    <w:name w:val="A3AD55A24EC34302AD4435DCD04CE9C7"/>
  </w:style>
  <w:style w:type="paragraph" w:customStyle="1" w:styleId="CE9ADDF8F6824152B82A40E5F70AC5F3">
    <w:name w:val="CE9ADDF8F6824152B82A40E5F70AC5F3"/>
  </w:style>
  <w:style w:type="paragraph" w:customStyle="1" w:styleId="C89C95251A88467F950276668F1EAD3E">
    <w:name w:val="C89C95251A88467F950276668F1EAD3E"/>
  </w:style>
  <w:style w:type="paragraph" w:customStyle="1" w:styleId="B6F72CDE311B4E36BDDE74C24200F177">
    <w:name w:val="B6F72CDE311B4E36BDDE74C24200F177"/>
  </w:style>
  <w:style w:type="paragraph" w:customStyle="1" w:styleId="2DB4F8168C444F0BAE3373433C9D7244">
    <w:name w:val="2DB4F8168C444F0BAE3373433C9D7244"/>
  </w:style>
  <w:style w:type="paragraph" w:customStyle="1" w:styleId="4B73B1B2D37C4CF894719875AC3F7644">
    <w:name w:val="4B73B1B2D37C4CF894719875AC3F7644"/>
  </w:style>
  <w:style w:type="paragraph" w:customStyle="1" w:styleId="0495FCE97DBA4DC4895575E1ED4A53A5">
    <w:name w:val="0495FCE97DBA4DC4895575E1ED4A53A5"/>
  </w:style>
  <w:style w:type="paragraph" w:customStyle="1" w:styleId="C12F382474C6474AB5412594592B09EC">
    <w:name w:val="C12F382474C6474AB5412594592B09EC"/>
  </w:style>
  <w:style w:type="paragraph" w:customStyle="1" w:styleId="B695F328820747E5BEABDBFCB2FA61EB">
    <w:name w:val="B695F328820747E5BEABDBFCB2FA61EB"/>
  </w:style>
  <w:style w:type="paragraph" w:customStyle="1" w:styleId="95A31B2B265F43F3B8E725FC21FF2782">
    <w:name w:val="95A31B2B265F43F3B8E725FC21FF2782"/>
  </w:style>
  <w:style w:type="paragraph" w:customStyle="1" w:styleId="7305825ADEDB493B90DC76235407C791">
    <w:name w:val="7305825ADEDB493B90DC76235407C791"/>
  </w:style>
  <w:style w:type="paragraph" w:customStyle="1" w:styleId="BA1E62A750F5495FB352CE4AB8E92A95">
    <w:name w:val="BA1E62A750F5495FB352CE4AB8E92A95"/>
  </w:style>
  <w:style w:type="paragraph" w:customStyle="1" w:styleId="1FADB6310FAE40DEAECA78427AD5552E">
    <w:name w:val="1FADB6310FAE40DEAECA78427AD5552E"/>
  </w:style>
  <w:style w:type="paragraph" w:customStyle="1" w:styleId="2EB4B662E9C14EFBB3AAE273B87713F0">
    <w:name w:val="2EB4B662E9C14EFBB3AAE273B87713F0"/>
  </w:style>
  <w:style w:type="paragraph" w:customStyle="1" w:styleId="00FA59DAA1C04AD8A1B4644209563F1F">
    <w:name w:val="00FA59DAA1C04AD8A1B4644209563F1F"/>
  </w:style>
  <w:style w:type="paragraph" w:customStyle="1" w:styleId="241F9A05D5A94029B17B1A685EE09C30">
    <w:name w:val="241F9A05D5A94029B17B1A685EE09C30"/>
  </w:style>
  <w:style w:type="paragraph" w:customStyle="1" w:styleId="07DD3E4BA3AC47D4B879F691F4BA87D8">
    <w:name w:val="07DD3E4BA3AC47D4B879F691F4BA87D8"/>
  </w:style>
  <w:style w:type="paragraph" w:customStyle="1" w:styleId="C6E675BF2F774106BD2EF8E4F6A8EBF9">
    <w:name w:val="C6E675BF2F774106BD2EF8E4F6A8EBF9"/>
  </w:style>
  <w:style w:type="paragraph" w:customStyle="1" w:styleId="A3DC2B10C04F4ADA99079741F1DA1416">
    <w:name w:val="A3DC2B10C04F4ADA99079741F1DA1416"/>
  </w:style>
  <w:style w:type="paragraph" w:customStyle="1" w:styleId="4040BA08956E4B49929954F92636C3E3">
    <w:name w:val="4040BA08956E4B49929954F92636C3E3"/>
  </w:style>
  <w:style w:type="character" w:styleId="Strong">
    <w:name w:val="Strong"/>
    <w:basedOn w:val="DefaultParagraphFont"/>
    <w:uiPriority w:val="1"/>
    <w:qFormat/>
    <w:rPr>
      <w:b/>
      <w:bCs/>
    </w:rPr>
  </w:style>
  <w:style w:type="paragraph" w:customStyle="1" w:styleId="6D4A18B263FB485AA404FADD4FF7B2C9">
    <w:name w:val="6D4A18B263FB485AA404FADD4FF7B2C9"/>
  </w:style>
  <w:style w:type="paragraph" w:customStyle="1" w:styleId="AB90BDC3C02149D5AB9C4E9D75DFBA08">
    <w:name w:val="AB90BDC3C02149D5AB9C4E9D75DFBA08"/>
  </w:style>
  <w:style w:type="paragraph" w:customStyle="1" w:styleId="A507E49C2DB24B80A59B3865F6B9B69F">
    <w:name w:val="A507E49C2DB24B80A59B3865F6B9B69F"/>
  </w:style>
  <w:style w:type="paragraph" w:customStyle="1" w:styleId="213B8A40429D4AD7A137B8D7B0326569">
    <w:name w:val="213B8A40429D4AD7A137B8D7B0326569"/>
  </w:style>
  <w:style w:type="paragraph" w:customStyle="1" w:styleId="F67D8F797C4744F88A6974C5DDDBBB6C">
    <w:name w:val="F67D8F797C4744F88A6974C5DDDBBB6C"/>
  </w:style>
  <w:style w:type="paragraph" w:customStyle="1" w:styleId="2ACC22E8C0FD4E41AFB663D7C2C0751B">
    <w:name w:val="2ACC22E8C0FD4E41AFB663D7C2C0751B"/>
  </w:style>
  <w:style w:type="paragraph" w:customStyle="1" w:styleId="0E9113F044DD484C8012563863653E02">
    <w:name w:val="0E9113F044DD484C8012563863653E02"/>
  </w:style>
  <w:style w:type="paragraph" w:customStyle="1" w:styleId="4BF1EE054A054DFFB1894E85018C87FB">
    <w:name w:val="4BF1EE054A054DFFB1894E85018C87FB"/>
  </w:style>
  <w:style w:type="paragraph" w:customStyle="1" w:styleId="6485B452830341869870F56DE33524B4">
    <w:name w:val="6485B452830341869870F56DE33524B4"/>
  </w:style>
  <w:style w:type="paragraph" w:customStyle="1" w:styleId="31D112A0F07242AD87474816569E3772">
    <w:name w:val="31D112A0F07242AD87474816569E3772"/>
  </w:style>
  <w:style w:type="paragraph" w:customStyle="1" w:styleId="3429D405EB164009A175BB3D42335770">
    <w:name w:val="3429D405EB164009A175BB3D42335770"/>
  </w:style>
  <w:style w:type="paragraph" w:customStyle="1" w:styleId="E7918530461E430E8A90129E96506C3D">
    <w:name w:val="E7918530461E430E8A90129E96506C3D"/>
  </w:style>
  <w:style w:type="paragraph" w:customStyle="1" w:styleId="F2A598B0C6E74C6F86184CB6EEB8F8FF">
    <w:name w:val="F2A598B0C6E74C6F86184CB6EEB8F8FF"/>
  </w:style>
  <w:style w:type="paragraph" w:customStyle="1" w:styleId="3B7E2268599242D882B35A4407CE34DE">
    <w:name w:val="3B7E2268599242D882B35A4407CE34DE"/>
  </w:style>
  <w:style w:type="paragraph" w:customStyle="1" w:styleId="2DFADFA25AEF4458811728F2592B564F">
    <w:name w:val="2DFADFA25AEF4458811728F2592B564F"/>
  </w:style>
  <w:style w:type="paragraph" w:customStyle="1" w:styleId="DC4A696F6A0B49F5AF95A720323A3CC4">
    <w:name w:val="DC4A696F6A0B49F5AF95A720323A3CC4"/>
  </w:style>
  <w:style w:type="paragraph" w:customStyle="1" w:styleId="16CFD877F30641B5A6E6FA7C1060450D">
    <w:name w:val="16CFD877F30641B5A6E6FA7C1060450D"/>
  </w:style>
  <w:style w:type="paragraph" w:customStyle="1" w:styleId="ECE619ECE14A4EECA435F8E4B8E85DB9">
    <w:name w:val="ECE619ECE14A4EECA435F8E4B8E85DB9"/>
  </w:style>
  <w:style w:type="paragraph" w:customStyle="1" w:styleId="ABE943A5A16449AE97B522FE5D553D6F">
    <w:name w:val="ABE943A5A16449AE97B522FE5D553D6F"/>
  </w:style>
  <w:style w:type="paragraph" w:customStyle="1" w:styleId="8FAD0887E3AC4EB6B8BAAAF9F23955C4">
    <w:name w:val="8FAD0887E3AC4EB6B8BAAAF9F23955C4"/>
  </w:style>
  <w:style w:type="paragraph" w:customStyle="1" w:styleId="242E8716467444BD9C653867A74F89F3">
    <w:name w:val="242E8716467444BD9C653867A74F89F3"/>
  </w:style>
  <w:style w:type="paragraph" w:customStyle="1" w:styleId="B56E06E6153C4B4FB44490D0B20E7EE0">
    <w:name w:val="B56E06E6153C4B4FB44490D0B20E7EE0"/>
  </w:style>
  <w:style w:type="paragraph" w:customStyle="1" w:styleId="E40096EBCD224B1D8CBDEC0FA6D54168">
    <w:name w:val="E40096EBCD224B1D8CBDEC0FA6D54168"/>
  </w:style>
  <w:style w:type="paragraph" w:customStyle="1" w:styleId="D7B27CC0E20A4DF1AD2C02AFE326F7A9">
    <w:name w:val="D7B27CC0E20A4DF1AD2C02AFE326F7A9"/>
  </w:style>
  <w:style w:type="paragraph" w:customStyle="1" w:styleId="CC616C92988E485ABD186AD4D123FF69">
    <w:name w:val="CC616C92988E485ABD186AD4D123FF69"/>
  </w:style>
  <w:style w:type="paragraph" w:customStyle="1" w:styleId="10051C9AE5554DEDB372C0121ECCAC87">
    <w:name w:val="10051C9AE5554DEDB372C0121ECCAC87"/>
  </w:style>
  <w:style w:type="paragraph" w:customStyle="1" w:styleId="48BE9B8DA9044941B18AECF315B79E12">
    <w:name w:val="48BE9B8DA9044941B18AECF315B79E12"/>
  </w:style>
  <w:style w:type="paragraph" w:customStyle="1" w:styleId="782005D3B23E4467A6C44A31E0BA9802">
    <w:name w:val="782005D3B23E4467A6C44A31E0BA9802"/>
  </w:style>
  <w:style w:type="paragraph" w:customStyle="1" w:styleId="E23442DF803F4921A55F869FE97FC79C">
    <w:name w:val="E23442DF803F4921A55F869FE97FC79C"/>
  </w:style>
  <w:style w:type="paragraph" w:customStyle="1" w:styleId="C456F928D2524F589D695F8B6313C683">
    <w:name w:val="C456F928D2524F589D695F8B6313C683"/>
  </w:style>
  <w:style w:type="paragraph" w:customStyle="1" w:styleId="2B3DF63A32A34F928A5218C8F514855B">
    <w:name w:val="2B3DF63A32A34F928A5218C8F514855B"/>
  </w:style>
  <w:style w:type="paragraph" w:customStyle="1" w:styleId="8810AF978D3C4C25B1FFFA9959CE0A75">
    <w:name w:val="8810AF978D3C4C25B1FFFA9959CE0A75"/>
  </w:style>
  <w:style w:type="paragraph" w:customStyle="1" w:styleId="BA2DC9ACA30B47D3821B25ACB8C6A773">
    <w:name w:val="BA2DC9ACA30B47D3821B25ACB8C6A773"/>
  </w:style>
  <w:style w:type="paragraph" w:customStyle="1" w:styleId="182898E4D430468BAFD7FD7DD6D0B2A2">
    <w:name w:val="182898E4D430468BAFD7FD7DD6D0B2A2"/>
  </w:style>
  <w:style w:type="paragraph" w:customStyle="1" w:styleId="38D2DF13539345C48F1AFCC9508F7333">
    <w:name w:val="38D2DF13539345C48F1AFCC9508F7333"/>
  </w:style>
  <w:style w:type="paragraph" w:customStyle="1" w:styleId="BAD3D877C3C645568DB17CF7FFBFA558">
    <w:name w:val="BAD3D877C3C645568DB17CF7FFBFA558"/>
  </w:style>
  <w:style w:type="paragraph" w:customStyle="1" w:styleId="04EF12192E8448FDB949D4B816E70462">
    <w:name w:val="04EF12192E8448FDB949D4B816E70462"/>
  </w:style>
  <w:style w:type="paragraph" w:customStyle="1" w:styleId="A70D3AC8359044088B3C9CCF7EB077C8">
    <w:name w:val="A70D3AC8359044088B3C9CCF7EB077C8"/>
  </w:style>
  <w:style w:type="paragraph" w:customStyle="1" w:styleId="E09EF240671C4CB7A75C96E9542F9124">
    <w:name w:val="E09EF240671C4CB7A75C96E9542F9124"/>
  </w:style>
  <w:style w:type="paragraph" w:customStyle="1" w:styleId="89C4FBC2DDDC48098302E116C20DF13A">
    <w:name w:val="89C4FBC2DDDC48098302E116C20DF13A"/>
  </w:style>
  <w:style w:type="paragraph" w:customStyle="1" w:styleId="5EEB98ABCEAC4D989060A7F89C31C1CA">
    <w:name w:val="5EEB98ABCEAC4D989060A7F89C31C1CA"/>
  </w:style>
  <w:style w:type="paragraph" w:customStyle="1" w:styleId="9CE9A38B707E4F7D87340CCBDCA3D9AF">
    <w:name w:val="9CE9A38B707E4F7D87340CCBDCA3D9AF"/>
  </w:style>
  <w:style w:type="paragraph" w:customStyle="1" w:styleId="33B5F9F2A301407EA12A5A7D8E2C5E34">
    <w:name w:val="33B5F9F2A301407EA12A5A7D8E2C5E34"/>
  </w:style>
  <w:style w:type="paragraph" w:customStyle="1" w:styleId="844D089289ED487FA7FACCD4D89B8384">
    <w:name w:val="844D089289ED487FA7FACCD4D89B8384"/>
  </w:style>
  <w:style w:type="paragraph" w:customStyle="1" w:styleId="8F6FFD91D2F64048A1F5E579F1985AD1">
    <w:name w:val="8F6FFD91D2F64048A1F5E579F1985AD1"/>
  </w:style>
  <w:style w:type="paragraph" w:customStyle="1" w:styleId="66F4A884AE2E49D6B67B149CF3D89060">
    <w:name w:val="66F4A884AE2E49D6B67B149CF3D89060"/>
  </w:style>
  <w:style w:type="paragraph" w:customStyle="1" w:styleId="18ACC523CA54411CBAA42FA59749BDB3">
    <w:name w:val="18ACC523CA54411CBAA42FA59749BDB3"/>
  </w:style>
  <w:style w:type="paragraph" w:customStyle="1" w:styleId="426986688C0C4882BA8B483CCE05E0AD">
    <w:name w:val="426986688C0C4882BA8B483CCE05E0AD"/>
  </w:style>
  <w:style w:type="paragraph" w:customStyle="1" w:styleId="69A8F3A182B845638EBBA4C60035B1B2">
    <w:name w:val="69A8F3A182B845638EBBA4C60035B1B2"/>
  </w:style>
  <w:style w:type="paragraph" w:customStyle="1" w:styleId="6ADB24CB60A840468E069C37869C1CBD">
    <w:name w:val="6ADB24CB60A840468E069C37869C1CBD"/>
  </w:style>
  <w:style w:type="paragraph" w:customStyle="1" w:styleId="703C0BC24EFD445CB624C01DA312B3B2">
    <w:name w:val="703C0BC24EFD445CB624C01DA312B3B2"/>
  </w:style>
  <w:style w:type="paragraph" w:customStyle="1" w:styleId="6858EE8526BA40D591621F57956222F8">
    <w:name w:val="6858EE8526BA40D591621F57956222F8"/>
  </w:style>
  <w:style w:type="paragraph" w:customStyle="1" w:styleId="537F0F28F2B3485BA0B3E97AC0D86C34">
    <w:name w:val="537F0F28F2B3485BA0B3E97AC0D86C34"/>
  </w:style>
  <w:style w:type="paragraph" w:customStyle="1" w:styleId="30A98FABEBDA41B68F8FAFAED680B1CC">
    <w:name w:val="30A98FABEBDA41B68F8FAFAED680B1CC"/>
  </w:style>
  <w:style w:type="paragraph" w:customStyle="1" w:styleId="7A7DE1A144ED4E28AE369124B032F9FC">
    <w:name w:val="7A7DE1A144ED4E28AE369124B032F9FC"/>
  </w:style>
  <w:style w:type="paragraph" w:customStyle="1" w:styleId="9497B6893E6043EDA104394C362BB0FF">
    <w:name w:val="9497B6893E6043EDA104394C362BB0FF"/>
  </w:style>
  <w:style w:type="paragraph" w:customStyle="1" w:styleId="6F6B1F739D4E46878E6BAEA78E33C587">
    <w:name w:val="6F6B1F739D4E46878E6BAEA78E33C587"/>
  </w:style>
  <w:style w:type="paragraph" w:customStyle="1" w:styleId="67B55ED05025419F8C26E1D0843402DC">
    <w:name w:val="67B55ED05025419F8C26E1D0843402DC"/>
  </w:style>
  <w:style w:type="paragraph" w:customStyle="1" w:styleId="C01B66A647D4450F99DE94C49F4AF6DF">
    <w:name w:val="C01B66A647D4450F99DE94C49F4AF6DF"/>
  </w:style>
  <w:style w:type="paragraph" w:customStyle="1" w:styleId="A915AC0D0E85401EB70A31A0D355EE59">
    <w:name w:val="A915AC0D0E85401EB70A31A0D355EE59"/>
  </w:style>
  <w:style w:type="paragraph" w:customStyle="1" w:styleId="16DB1A91FC42437B8CB73FE57B64A218">
    <w:name w:val="16DB1A91FC42437B8CB73FE57B64A218"/>
  </w:style>
  <w:style w:type="paragraph" w:customStyle="1" w:styleId="3F831C4CF7F14D6AA2D6893CC9A4FABA">
    <w:name w:val="3F831C4CF7F14D6AA2D6893CC9A4FABA"/>
  </w:style>
  <w:style w:type="paragraph" w:customStyle="1" w:styleId="DB7F7FF29F884CD7B20E63E2B1E903A0">
    <w:name w:val="DB7F7FF29F884CD7B20E63E2B1E903A0"/>
    <w:rsid w:val="002E4909"/>
  </w:style>
  <w:style w:type="paragraph" w:customStyle="1" w:styleId="69BFA55E946247C2A93A14AE7BE238D6">
    <w:name w:val="69BFA55E946247C2A93A14AE7BE238D6"/>
    <w:rsid w:val="002E4909"/>
  </w:style>
  <w:style w:type="paragraph" w:customStyle="1" w:styleId="320C44C7416A410999C941F17C2A6A1E">
    <w:name w:val="320C44C7416A410999C941F17C2A6A1E"/>
    <w:rsid w:val="002E4909"/>
  </w:style>
  <w:style w:type="paragraph" w:customStyle="1" w:styleId="9A2752A0D7704AB990D61A5A35F4C7BD">
    <w:name w:val="9A2752A0D7704AB990D61A5A35F4C7BD"/>
    <w:rsid w:val="002E4909"/>
  </w:style>
  <w:style w:type="paragraph" w:customStyle="1" w:styleId="43251D7546F547BD8D7D87FA34CAEBA6">
    <w:name w:val="43251D7546F547BD8D7D87FA34CAEBA6"/>
    <w:rsid w:val="002E4909"/>
  </w:style>
  <w:style w:type="paragraph" w:customStyle="1" w:styleId="EC42A06867F2409B859927D6BA1359AB">
    <w:name w:val="EC42A06867F2409B859927D6BA1359AB"/>
    <w:rsid w:val="002217C1"/>
  </w:style>
  <w:style w:type="paragraph" w:customStyle="1" w:styleId="687B946386F54A36B74367669A76305A">
    <w:name w:val="687B946386F54A36B74367669A76305A"/>
    <w:rsid w:val="002217C1"/>
  </w:style>
  <w:style w:type="paragraph" w:customStyle="1" w:styleId="394060933C244AB58DF72AD4370859E1">
    <w:name w:val="394060933C244AB58DF72AD4370859E1"/>
    <w:rsid w:val="002217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Project communication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Ellensburg, wa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EA05C4-F761-41DD-B7A2-DC4CC539C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TotalTime>
  <Pages>1</Pages>
  <Words>7685</Words>
  <Characters>43808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Arigato, central washington university</Company>
  <LinksUpToDate>false</LinksUpToDate>
  <CharactersWithSpaces>51391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Dhanens</dc:creator>
  <cp:keywords>Project NAO Specific Requirement Specification</cp:keywords>
  <dc:description>Casey chen, hailey dhanens, matthew harker, angie quach, &amp; derek vaughan</dc:description>
  <cp:lastModifiedBy>derek vaughan</cp:lastModifiedBy>
  <cp:revision>4</cp:revision>
  <cp:lastPrinted>2019-03-04T05:41:00Z</cp:lastPrinted>
  <dcterms:created xsi:type="dcterms:W3CDTF">2019-03-04T05:40:00Z</dcterms:created>
  <dcterms:modified xsi:type="dcterms:W3CDTF">2019-03-04T05:41:00Z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