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10500" w14:textId="588425EC" w:rsidR="00E279B8" w:rsidRDefault="00924657" w:rsidP="00E279B8">
      <w:pPr>
        <w:pStyle w:val="Subtitle"/>
      </w:pPr>
      <w:r>
        <w:t>VERSION 1.0</w:t>
      </w:r>
    </w:p>
    <w:p w14:paraId="67949C46" w14:textId="3B985D91" w:rsidR="00924657" w:rsidRDefault="006111F3" w:rsidP="00924657">
      <w:pPr>
        <w:pStyle w:val="Logo"/>
        <w:tabs>
          <w:tab w:val="left" w:pos="6282"/>
        </w:tabs>
        <w:jc w:val="left"/>
      </w:pPr>
      <w:r>
        <w:rPr>
          <w:lang w:eastAsia="en-US"/>
        </w:rPr>
        <mc:AlternateContent>
          <mc:Choice Requires="wps">
            <w:drawing>
              <wp:anchor distT="45720" distB="45720" distL="114300" distR="114300" simplePos="0" relativeHeight="251664384" behindDoc="0" locked="0" layoutInCell="1" allowOverlap="1" wp14:anchorId="5DABBD19" wp14:editId="1C992C64">
                <wp:simplePos x="0" y="0"/>
                <wp:positionH relativeFrom="column">
                  <wp:posOffset>1865668</wp:posOffset>
                </wp:positionH>
                <wp:positionV relativeFrom="paragraph">
                  <wp:posOffset>4058285</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BE1FEF" w:rsidRPr="00BE1FEF" w:rsidRDefault="00BE1FEF"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46.9pt;margin-top:319.55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" stroked="f">
                <v:textbox>
                  <w:txbxContent>
                    <w:p w14:paraId="6A28D6DF" w14:textId="2E6CCC4F" w:rsidR="00BE1FEF" w:rsidRPr="00BE1FEF" w:rsidRDefault="00BE1FEF" w:rsidP="00BE1FEF">
                      <w:pPr>
                        <w:rPr>
                          <w:sz w:val="32"/>
                          <w:szCs w:val="32"/>
                        </w:rPr>
                      </w:pPr>
                      <w:r w:rsidRPr="00BE1FEF">
                        <w:rPr>
                          <w:sz w:val="32"/>
                          <w:szCs w:val="32"/>
                        </w:rPr>
                        <w:t>Human-Robot Interaction</w:t>
                      </w:r>
                    </w:p>
                  </w:txbxContent>
                </v:textbox>
                <w10:wrap type="square"/>
              </v:shape>
            </w:pict>
          </mc:Fallback>
        </mc:AlternateContent>
      </w:r>
      <w:r w:rsidR="007B2553">
        <w:rPr>
          <w:lang w:eastAsia="en-US"/>
        </w:rPr>
        <w:drawing>
          <wp:anchor distT="0" distB="0" distL="114300" distR="114300" simplePos="0" relativeHeight="251661312" behindDoc="1" locked="0" layoutInCell="1" allowOverlap="1" wp14:anchorId="3F21AA93" wp14:editId="7B35D4AF">
            <wp:simplePos x="0" y="0"/>
            <wp:positionH relativeFrom="column">
              <wp:posOffset>2310765</wp:posOffset>
            </wp:positionH>
            <wp:positionV relativeFrom="paragraph">
              <wp:posOffset>1746962</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9">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924657">
        <w:rPr>
          <w:lang w:eastAsia="en-US"/>
        </w:rPr>
        <w:drawing>
          <wp:anchor distT="0" distB="0" distL="114300" distR="114300" simplePos="0" relativeHeight="251662336" behindDoc="1" locked="0" layoutInCell="1" allowOverlap="1" wp14:anchorId="751FA79B" wp14:editId="6D45A71E">
            <wp:simplePos x="0" y="0"/>
            <wp:positionH relativeFrom="column">
              <wp:posOffset>764651</wp:posOffset>
            </wp:positionH>
            <wp:positionV relativeFrom="paragraph">
              <wp:posOffset>1617897</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924657">
        <w:rPr>
          <w:lang w:eastAsia="en-US"/>
        </w:rPr>
        <mc:AlternateContent>
          <mc:Choice Requires="wps">
            <w:drawing>
              <wp:anchor distT="45720" distB="45720" distL="114300" distR="114300" simplePos="0" relativeHeight="251659264" behindDoc="0" locked="0" layoutInCell="1" allowOverlap="1" wp14:anchorId="534CA4E7" wp14:editId="24843E29">
                <wp:simplePos x="0" y="0"/>
                <wp:positionH relativeFrom="column">
                  <wp:posOffset>972211</wp:posOffset>
                </wp:positionH>
                <wp:positionV relativeFrom="paragraph">
                  <wp:posOffset>3667354</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5F456967" w:rsidR="00922E6F" w:rsidRPr="006111F3" w:rsidRDefault="00924657">
                            <w:pPr>
                              <w:rPr>
                                <w:b/>
                                <w:sz w:val="44"/>
                                <w:szCs w:val="44"/>
                              </w:rPr>
                            </w:pPr>
                            <w:r w:rsidRPr="006111F3">
                              <w:rPr>
                                <w:b/>
                                <w:sz w:val="44"/>
                                <w:szCs w:val="44"/>
                              </w:rPr>
                              <w:t>NAO Documentation</w:t>
                            </w:r>
                            <w:r w:rsidR="006111F3" w:rsidRPr="006111F3">
                              <w:rPr>
                                <w:b/>
                                <w:sz w:val="44"/>
                                <w:szCs w:val="44"/>
                              </w:rPr>
                              <w:t>:</w:t>
                            </w:r>
                            <w:r w:rsidRPr="006111F3">
                              <w:rPr>
                                <w:b/>
                                <w:sz w:val="44"/>
                                <w:szCs w:val="44"/>
                              </w:rPr>
                              <w:t xml:space="preserve"> </w:t>
                            </w:r>
                            <w:r w:rsidRPr="006111F3">
                              <w:rPr>
                                <w:color w:val="FF0000"/>
                                <w:sz w:val="44"/>
                                <w:szCs w:val="44"/>
                              </w:rPr>
                              <w:t>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A4E7" id="_x0000_s1027" type="#_x0000_t202" style="position:absolute;left:0;text-align:left;margin-left:76.55pt;margin-top:288.7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" stroked="f">
                <v:textbox>
                  <w:txbxContent>
                    <w:p w14:paraId="3FEF5AFB" w14:textId="5F456967" w:rsidR="00922E6F" w:rsidRPr="006111F3" w:rsidRDefault="00924657">
                      <w:pPr>
                        <w:rPr>
                          <w:b/>
                          <w:sz w:val="44"/>
                          <w:szCs w:val="44"/>
                        </w:rPr>
                      </w:pPr>
                      <w:r w:rsidRPr="006111F3">
                        <w:rPr>
                          <w:b/>
                          <w:sz w:val="44"/>
                          <w:szCs w:val="44"/>
                        </w:rPr>
                        <w:t>NAO Documentation</w:t>
                      </w:r>
                      <w:r w:rsidR="006111F3" w:rsidRPr="006111F3">
                        <w:rPr>
                          <w:b/>
                          <w:sz w:val="44"/>
                          <w:szCs w:val="44"/>
                        </w:rPr>
                        <w:t>:</w:t>
                      </w:r>
                      <w:r w:rsidRPr="006111F3">
                        <w:rPr>
                          <w:b/>
                          <w:sz w:val="44"/>
                          <w:szCs w:val="44"/>
                        </w:rPr>
                        <w:t xml:space="preserve"> </w:t>
                      </w:r>
                      <w:r w:rsidRPr="006111F3">
                        <w:rPr>
                          <w:color w:val="FF0000"/>
                          <w:sz w:val="44"/>
                          <w:szCs w:val="44"/>
                        </w:rPr>
                        <w:t>User Manual</w:t>
                      </w:r>
                    </w:p>
                  </w:txbxContent>
                </v:textbox>
                <w10:wrap type="square"/>
              </v:shape>
            </w:pict>
          </mc:Fallback>
        </mc:AlternateContent>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5C933BAA" w14:textId="1764CF43" w:rsidR="00924657" w:rsidRDefault="00924657" w:rsidP="00924657"/>
    <w:p w14:paraId="40A882DB" w14:textId="77777777" w:rsidR="00924657" w:rsidRPr="00924657" w:rsidRDefault="00924657" w:rsidP="00924657"/>
    <w:p w14:paraId="43044C2F" w14:textId="223E3B7B"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6E589E" w:rsidRPr="00924657">
            <w:rPr>
              <w:sz w:val="32"/>
              <w:szCs w:val="32"/>
            </w:rPr>
            <w:t>Casey Chen, Hailey Dhanens, Matthew Harker, Angie Quach,</w:t>
          </w:r>
          <w:r w:rsidR="00924657">
            <w:rPr>
              <w:sz w:val="32"/>
              <w:szCs w:val="32"/>
            </w:rPr>
            <w:t xml:space="preserve"> &amp;</w:t>
          </w:r>
          <w:r w:rsidR="006E589E" w:rsidRPr="00924657">
            <w:rPr>
              <w:sz w:val="32"/>
              <w:szCs w:val="32"/>
            </w:rPr>
            <w:t xml:space="preserve"> Derek Vaughan</w:t>
          </w:r>
        </w:sdtContent>
      </w:sdt>
    </w:p>
    <w:p w14:paraId="16EB6D23" w14:textId="29FBA6CB" w:rsidR="00E279B8" w:rsidRDefault="00D713A2"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EndPr/>
        <w:sdtContent>
          <w:r w:rsidR="006E589E" w:rsidRPr="00BE1FEF">
            <w:t>Arigato</w:t>
          </w:r>
          <w:r w:rsidR="00924657" w:rsidRPr="00BE1FEF">
            <w:t>, central washington university</w:t>
          </w:r>
        </w:sdtContent>
      </w:sdt>
    </w:p>
    <w:p w14:paraId="109EE3EF" w14:textId="3B98188B" w:rsidR="00924657" w:rsidRPr="00BE1FEF" w:rsidRDefault="00D713A2" w:rsidP="00924657">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EndPr/>
        <w:sdtContent>
          <w:r w:rsidR="006E589E" w:rsidRPr="00BE1FEF">
            <w:t>Ellensburg, wa</w:t>
          </w:r>
        </w:sdtContent>
      </w:sdt>
    </w:p>
    <w:p w14:paraId="67D0B787" w14:textId="77777777"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lastRenderedPageBreak/>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____________________________________________________________________________</w:t>
      </w:r>
    </w:p>
    <w:p w14:paraId="406BB8B9" w14:textId="58215AA0" w:rsidR="00924657" w:rsidRDefault="00924657" w:rsidP="00924657">
      <w:pPr>
        <w:pStyle w:val="Heading1"/>
        <w:rPr>
          <w:noProof/>
        </w:rPr>
      </w:pPr>
      <w:r>
        <w:rPr>
          <w:noProof/>
        </w:rPr>
        <w:t>CONTENTS</w:t>
      </w:r>
    </w:p>
    <w:p w14:paraId="3283A9DA" w14:textId="09A6C2AD" w:rsidR="00924657" w:rsidRDefault="00924657" w:rsidP="00924657">
      <w:r>
        <w:t>Section 1: Introduction to the NAO Robot</w:t>
      </w:r>
    </w:p>
    <w:p w14:paraId="5D87251D" w14:textId="09D01FC5" w:rsidR="00924657" w:rsidRDefault="00924657" w:rsidP="00924657">
      <w:r>
        <w:tab/>
        <w:t>1.1 What is NAO?............................................................................................................................</w:t>
      </w:r>
      <w:r w:rsidR="002C4033">
        <w:t>X</w:t>
      </w:r>
    </w:p>
    <w:p w14:paraId="169C700E" w14:textId="3CC165AA" w:rsidR="00924657" w:rsidRDefault="00924657" w:rsidP="00924657">
      <w:r>
        <w:tab/>
        <w:t xml:space="preserve">1.2 </w:t>
      </w:r>
      <w:r w:rsidR="00775123">
        <w:t>Who made NAO</w:t>
      </w:r>
      <w:r>
        <w:t>?</w:t>
      </w:r>
      <w:r w:rsidR="00775123">
        <w:t>..........................................</w:t>
      </w:r>
      <w:r>
        <w:t>............................................................................</w:t>
      </w:r>
      <w:r w:rsidR="002C4033">
        <w:t>X</w:t>
      </w:r>
    </w:p>
    <w:p w14:paraId="155E7BA7" w14:textId="2460A126" w:rsidR="00924657" w:rsidRDefault="00924657" w:rsidP="00924657">
      <w:r>
        <w:tab/>
        <w:t xml:space="preserve">1.3 Definitions, Acronyms, </w:t>
      </w:r>
      <w:r w:rsidR="002C4033">
        <w:t>&amp;</w:t>
      </w:r>
      <w:r>
        <w:t xml:space="preserve"> Abbreviations</w:t>
      </w:r>
      <w:r w:rsidR="002C4033">
        <w:t>….</w:t>
      </w:r>
      <w:r>
        <w:t>……………………………………………………………………………</w:t>
      </w:r>
      <w:r w:rsidR="002C4033">
        <w:t>X</w:t>
      </w:r>
      <w:r>
        <w:t xml:space="preserve"> </w:t>
      </w:r>
    </w:p>
    <w:p w14:paraId="0F29C8C7" w14:textId="5C00818E" w:rsidR="00924657" w:rsidRDefault="00924657" w:rsidP="00924657">
      <w:r>
        <w:tab/>
        <w:t>1.4 References……………………………………………………………………………………………………………………………</w:t>
      </w:r>
      <w:r w:rsidR="002C4033">
        <w:t>X</w:t>
      </w:r>
    </w:p>
    <w:p w14:paraId="611007B7" w14:textId="15977AA4" w:rsidR="00924657" w:rsidRDefault="00924657" w:rsidP="00924657">
      <w:r>
        <w:t>Section 2: NAO’s Capabilities</w:t>
      </w:r>
    </w:p>
    <w:p w14:paraId="3F04DF42" w14:textId="3191008E" w:rsidR="00924657" w:rsidRDefault="00924657" w:rsidP="00924657">
      <w:r>
        <w:tab/>
      </w:r>
      <w:r w:rsidR="00775123">
        <w:t>2</w:t>
      </w:r>
      <w:r>
        <w:t xml:space="preserve">.1 </w:t>
      </w:r>
      <w:r w:rsidR="00775123">
        <w:t>Initial (Pre-Built) Capabilities</w:t>
      </w:r>
      <w:r>
        <w:t>....................................................................................................</w:t>
      </w:r>
      <w:r w:rsidR="002C4033">
        <w:t>X</w:t>
      </w:r>
    </w:p>
    <w:p w14:paraId="38F5B068" w14:textId="03319DC0" w:rsidR="00924657" w:rsidRDefault="00924657" w:rsidP="00924657">
      <w:r>
        <w:tab/>
      </w:r>
      <w:r w:rsidR="00775123">
        <w:t>2</w:t>
      </w:r>
      <w:r>
        <w:t xml:space="preserve">.2 </w:t>
      </w:r>
      <w:r w:rsidR="00035F18">
        <w:t>Verbal Responses (Q&amp;A)……………………………</w:t>
      </w:r>
      <w:r>
        <w:t>............................................................................</w:t>
      </w:r>
      <w:r w:rsidR="002C4033">
        <w:t>X</w:t>
      </w:r>
    </w:p>
    <w:p w14:paraId="447D5FEC" w14:textId="7D6D5E70" w:rsidR="00924657" w:rsidRDefault="00924657" w:rsidP="00924657">
      <w:r>
        <w:tab/>
      </w:r>
      <w:r w:rsidR="00775123">
        <w:t>2</w:t>
      </w:r>
      <w:r>
        <w:t xml:space="preserve">.3 </w:t>
      </w:r>
      <w:r w:rsidR="00035F18">
        <w:t>Internet-Based Requests &amp; Responses……</w:t>
      </w:r>
      <w:r>
        <w:t>……………………………………………………………………………</w:t>
      </w:r>
      <w:r w:rsidR="002C4033">
        <w:t>X</w:t>
      </w:r>
    </w:p>
    <w:p w14:paraId="67CCD8A2" w14:textId="31BA3B61" w:rsidR="00035F18" w:rsidRDefault="00035F18" w:rsidP="00924657">
      <w:r>
        <w:tab/>
        <w:t>2.4 Facial Detection &amp; Recognition Responses…………………………………………………………………………..X</w:t>
      </w:r>
    </w:p>
    <w:p w14:paraId="18D5A7EB" w14:textId="6DCA7352" w:rsidR="00924657" w:rsidRDefault="00924657" w:rsidP="00924657">
      <w:r>
        <w:tab/>
      </w:r>
      <w:r w:rsidR="00775123">
        <w:t>2</w:t>
      </w:r>
      <w:r>
        <w:t>.</w:t>
      </w:r>
      <w:r w:rsidR="00035F18">
        <w:t>5</w:t>
      </w:r>
      <w:r>
        <w:t xml:space="preserve"> </w:t>
      </w:r>
      <w:r w:rsidR="00035F18">
        <w:t>Basic Movement Options</w:t>
      </w:r>
      <w:r>
        <w:t>……………</w:t>
      </w:r>
      <w:r w:rsidR="00035F18">
        <w:t>..</w:t>
      </w:r>
      <w:r>
        <w:t>……………</w:t>
      </w:r>
      <w:r w:rsidR="00035F18">
        <w:t>…..</w:t>
      </w:r>
      <w:r>
        <w:t>……………………………………………………………………</w:t>
      </w:r>
      <w:r w:rsidR="002C4033">
        <w:t>X</w:t>
      </w:r>
    </w:p>
    <w:p w14:paraId="5A4A19B6" w14:textId="626E14D5" w:rsidR="00035F18" w:rsidRDefault="00035F18" w:rsidP="00924657">
      <w:r>
        <w:tab/>
        <w:t>2.6 Advanced Movement Options………………………..……………………………………………………………………X</w:t>
      </w:r>
    </w:p>
    <w:p w14:paraId="34220F23" w14:textId="53AF90AB" w:rsidR="00B77896" w:rsidRPr="00924657" w:rsidRDefault="00B77896" w:rsidP="00B77896">
      <w:pPr>
        <w:ind w:firstLine="648"/>
      </w:pPr>
      <w:r>
        <w:t>2.7 Miscellaneous Modules……………………………………………………………………………………………………….X</w:t>
      </w:r>
    </w:p>
    <w:p w14:paraId="3972320E" w14:textId="36C4045D" w:rsidR="004717DD" w:rsidRDefault="004717DD" w:rsidP="004717DD">
      <w:r>
        <w:t>Section 3: Creating Your Own NAO Modules</w:t>
      </w:r>
    </w:p>
    <w:p w14:paraId="6CF725EA" w14:textId="500701DA" w:rsidR="004717DD" w:rsidRDefault="004717DD" w:rsidP="004717DD">
      <w:r>
        <w:tab/>
        <w:t xml:space="preserve">3.1 </w:t>
      </w:r>
      <w:r w:rsidR="00BE1FEF">
        <w:t>Basics of</w:t>
      </w:r>
      <w:r>
        <w:t xml:space="preserve"> Choregraphe</w:t>
      </w:r>
      <w:r w:rsidR="00BE1FEF">
        <w:t>………………….</w:t>
      </w:r>
      <w:r>
        <w:t>..........................................................................................X</w:t>
      </w:r>
    </w:p>
    <w:p w14:paraId="60767240" w14:textId="5D709E92" w:rsidR="004717DD" w:rsidRDefault="004717DD" w:rsidP="004717DD">
      <w:r>
        <w:tab/>
        <w:t>3.2 Using the NAOqi Framework....................................................................................................X</w:t>
      </w:r>
    </w:p>
    <w:p w14:paraId="3B09DEFC" w14:textId="0655D67C" w:rsidR="004717DD" w:rsidRDefault="004717DD" w:rsidP="004717DD">
      <w:r>
        <w:tab/>
        <w:t xml:space="preserve">3.3 </w:t>
      </w:r>
      <w:r w:rsidR="00BE1FEF">
        <w:t>Creating Your First Module………………….</w:t>
      </w:r>
      <w:r>
        <w:t xml:space="preserve">….……………………………………………………………………………X </w:t>
      </w:r>
    </w:p>
    <w:p w14:paraId="182E86C7" w14:textId="31D3209F" w:rsidR="00AA4716" w:rsidRDefault="004717DD" w:rsidP="00AA4716">
      <w:r>
        <w:tab/>
        <w:t xml:space="preserve">3.4 </w:t>
      </w:r>
      <w:r w:rsidR="00BE1FEF">
        <w:t>Integrating Your Module onto NAO</w:t>
      </w:r>
      <w:r>
        <w:t>………………………………………………………………………………………X</w:t>
      </w:r>
    </w:p>
    <w:p w14:paraId="092ABBED" w14:textId="6B080ADF" w:rsidR="00AA4716" w:rsidRDefault="00AA4716" w:rsidP="00AA4716">
      <w:r>
        <w:t xml:space="preserve">Section 4: Help </w:t>
      </w:r>
    </w:p>
    <w:p w14:paraId="17A633C5" w14:textId="66721B8C" w:rsidR="00AA4716" w:rsidRDefault="00AA4716" w:rsidP="00AA4716">
      <w:r>
        <w:tab/>
        <w:t>4.1 General FAQs……………………………….………………………………………………………………………………………X</w:t>
      </w:r>
    </w:p>
    <w:p w14:paraId="5E1CD219" w14:textId="562DB3CB" w:rsidR="00AA4716" w:rsidRDefault="00AA4716" w:rsidP="00AA4716">
      <w:r>
        <w:tab/>
        <w:t>4.2 Troubleshooting…………………………………………………………………………………………………………………..X</w:t>
      </w:r>
    </w:p>
    <w:p w14:paraId="3507D95E" w14:textId="15090F8C" w:rsidR="00AA4716" w:rsidRDefault="00AA4716" w:rsidP="00AA4716"/>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77777777" w:rsidR="00924657" w:rsidRDefault="00924657" w:rsidP="00924657">
      <w:pPr>
        <w:jc w:val="center"/>
        <w:rPr>
          <w:rFonts w:ascii="Times New Roman" w:hAnsi="Times New Roman" w:cs="Times New Roman"/>
          <w:noProof/>
          <w:sz w:val="24"/>
          <w:szCs w:val="24"/>
        </w:rPr>
      </w:pPr>
    </w:p>
    <w:p w14:paraId="4D85F6E1" w14:textId="3A86005D" w:rsidR="0048090A" w:rsidRDefault="0048090A" w:rsidP="0048090A">
      <w:pPr>
        <w:pStyle w:val="Heading1"/>
        <w:ind w:left="0"/>
        <w:rPr>
          <w:rFonts w:ascii="Times New Roman" w:eastAsiaTheme="minorEastAsia" w:hAnsi="Times New Roman" w:cs="Times New Roman"/>
          <w:caps w:val="0"/>
          <w:noProof/>
          <w:color w:val="auto"/>
          <w:sz w:val="24"/>
          <w:szCs w:val="24"/>
        </w:rPr>
      </w:pPr>
    </w:p>
    <w:p w14:paraId="321FA5E6" w14:textId="2050D6CB" w:rsidR="0048090A" w:rsidRDefault="0048090A" w:rsidP="0048090A">
      <w:pPr>
        <w:pStyle w:val="Heading1"/>
        <w:ind w:left="0"/>
        <w:rPr>
          <w:rFonts w:asciiTheme="minorHAnsi" w:eastAsiaTheme="minorEastAsia" w:hAnsiTheme="minorHAnsi" w:cstheme="minorBidi"/>
          <w:caps w:val="0"/>
          <w:color w:val="auto"/>
          <w:sz w:val="22"/>
          <w:szCs w:val="22"/>
        </w:rPr>
      </w:pPr>
    </w:p>
    <w:p w14:paraId="584CE311" w14:textId="18AFDB4B" w:rsidR="0048090A" w:rsidRDefault="0048090A" w:rsidP="0048090A"/>
    <w:p w14:paraId="2D7C971A" w14:textId="77777777" w:rsidR="0048090A" w:rsidRPr="0048090A" w:rsidRDefault="0048090A" w:rsidP="0048090A"/>
    <w:p w14:paraId="63794A3B" w14:textId="3AC1A690" w:rsidR="006E589E" w:rsidRPr="0048090A" w:rsidRDefault="00AA4716" w:rsidP="0048090A">
      <w:pPr>
        <w:pStyle w:val="Heading1"/>
        <w:ind w:left="0"/>
        <w:rPr>
          <w:noProof/>
        </w:rPr>
      </w:pPr>
      <w:r w:rsidRPr="0048090A">
        <w:rPr>
          <w:noProof/>
        </w:rPr>
        <w:lastRenderedPageBreak/>
        <w:t>SECTION 1: INTRODUCTION TO THE NAO ROBOT</w:t>
      </w:r>
    </w:p>
    <w:p w14:paraId="19D885CD" w14:textId="613AA231" w:rsidR="0048090A" w:rsidRDefault="0048090A" w:rsidP="0048090A">
      <w:pPr>
        <w:ind w:left="0"/>
        <w:rPr>
          <w:sz w:val="28"/>
          <w:szCs w:val="28"/>
        </w:rPr>
      </w:pPr>
    </w:p>
    <w:p w14:paraId="216D269E" w14:textId="1E39A702" w:rsidR="0048090A" w:rsidRDefault="0048090A" w:rsidP="0048090A">
      <w:pPr>
        <w:pStyle w:val="Heading2"/>
        <w:ind w:left="0"/>
      </w:pPr>
      <w:r w:rsidRPr="0048090A">
        <w:t>1.1 WHAT IS NAO?</w:t>
      </w:r>
    </w:p>
    <w:p w14:paraId="5F133C95" w14:textId="4661B9A9" w:rsidR="00573664" w:rsidRDefault="00573664" w:rsidP="00573664">
      <w:pPr>
        <w:ind w:firstLine="720"/>
      </w:pPr>
      <w:r>
        <w:t xml:space="preserve">NAO is an autonomous, humanoid, fully programmable robot. </w:t>
      </w:r>
      <w:r w:rsidR="00CC67F3">
        <w:t xml:space="preserve">NAO robots are capable of 25 degrees of freedom, and thanks to their humanoid nature and design, are able to walk around, adapt, and interact with their surrounding environment. Furthermore, NAO has 4 directional microphones, </w:t>
      </w:r>
      <w:r w:rsidR="00367CC3">
        <w:t>loud</w:t>
      </w:r>
      <w:r w:rsidR="00CC67F3">
        <w:t xml:space="preserve">speakers, and 2 cameras capable of filming and analyzing the robot’s environment, and human faces, for example. NAO is additionally capable of connecting to the internet by means of ethernet or Wi-Fi – this enables features such as http requests or big data analytics using the cloud. </w:t>
      </w:r>
    </w:p>
    <w:p w14:paraId="2384F4E7" w14:textId="77EDB0C4" w:rsidR="00FC6345" w:rsidRDefault="00FC6345" w:rsidP="00FC6345">
      <w:pPr>
        <w:ind w:firstLine="648"/>
      </w:pPr>
      <w:r>
        <w:t xml:space="preserve">All of these features add up to NAO’s capabilities essentially being limitless, it is truly up to the developer’s imagination to decide what the robot will eventually be capable of. </w:t>
      </w:r>
      <w:r w:rsidR="00CE6CC4">
        <w:t>Development for NAO can</w:t>
      </w:r>
      <w:r w:rsidR="00087CF2">
        <w:t xml:space="preserve"> primarily</w:t>
      </w:r>
      <w:r w:rsidR="00CE6CC4">
        <w:t xml:space="preserve"> be conducted in either Python or C++</w:t>
      </w:r>
      <w:r w:rsidR="00087CF2">
        <w:t xml:space="preserve">, though some other programming languages have small amounts of support as well (e.g. Java, </w:t>
      </w:r>
      <w:proofErr w:type="spellStart"/>
      <w:r w:rsidR="00087CF2">
        <w:t>MatLab</w:t>
      </w:r>
      <w:proofErr w:type="spellEnd"/>
      <w:r w:rsidR="00087CF2">
        <w:t>)</w:t>
      </w:r>
      <w:r w:rsidR="00CE6CC4">
        <w:t>.</w:t>
      </w:r>
    </w:p>
    <w:p w14:paraId="0AC8F2CE" w14:textId="51B9B4EB" w:rsidR="00CE6CC4" w:rsidRDefault="00CE6CC4" w:rsidP="00FC6345">
      <w:pPr>
        <w:ind w:firstLine="648"/>
      </w:pPr>
      <w:r>
        <w:t>Additional Specifications:</w:t>
      </w:r>
    </w:p>
    <w:p w14:paraId="5C5E7283" w14:textId="0E09C5FA" w:rsidR="00CE6CC4" w:rsidRDefault="00CE6CC4" w:rsidP="00CE6CC4">
      <w:pPr>
        <w:pStyle w:val="ListParagraph"/>
        <w:numPr>
          <w:ilvl w:val="0"/>
          <w:numId w:val="15"/>
        </w:numPr>
      </w:pPr>
      <w:r>
        <w:t>Dimensions: 22.6 x 10.8 x 12.2 inches (574 x 311 x 275 mm)</w:t>
      </w:r>
    </w:p>
    <w:p w14:paraId="66A38F17" w14:textId="182BA649" w:rsidR="00CE6CC4" w:rsidRDefault="00CE6CC4" w:rsidP="00CE6CC4">
      <w:pPr>
        <w:pStyle w:val="ListParagraph"/>
        <w:numPr>
          <w:ilvl w:val="0"/>
          <w:numId w:val="15"/>
        </w:numPr>
      </w:pPr>
      <w:r>
        <w:t>Weight: 12.08 pounds (5.48 kg)</w:t>
      </w:r>
    </w:p>
    <w:p w14:paraId="1A7FA46B" w14:textId="77C6E25C" w:rsidR="00CE6CC4" w:rsidRDefault="00CE6CC4" w:rsidP="00CE6CC4">
      <w:pPr>
        <w:pStyle w:val="ListParagraph"/>
        <w:numPr>
          <w:ilvl w:val="0"/>
          <w:numId w:val="15"/>
        </w:numPr>
      </w:pPr>
      <w:r>
        <w:t>Autonomous Battery Life: 60 minutes active use, 90 minutes stationary use</w:t>
      </w:r>
    </w:p>
    <w:p w14:paraId="37536912" w14:textId="7E097D96" w:rsidR="00CE6CC4" w:rsidRDefault="00CE6CC4" w:rsidP="00CE6CC4">
      <w:pPr>
        <w:pStyle w:val="ListParagraph"/>
        <w:numPr>
          <w:ilvl w:val="0"/>
          <w:numId w:val="15"/>
        </w:numPr>
      </w:pPr>
      <w:r>
        <w:t xml:space="preserve">Operating System: </w:t>
      </w:r>
      <w:r w:rsidR="00C5386A">
        <w:t>Linux-Based NAOqi 2.8</w:t>
      </w:r>
      <w:r>
        <w:t xml:space="preserve"> (</w:t>
      </w:r>
      <w:r w:rsidR="00C5386A">
        <w:t xml:space="preserve">Linux </w:t>
      </w:r>
      <w:r>
        <w:t>Distro: Gentoo)</w:t>
      </w:r>
    </w:p>
    <w:p w14:paraId="24C8A835" w14:textId="07BE91C5" w:rsidR="0048090A" w:rsidRDefault="00CE6CC4" w:rsidP="00CE6CC4">
      <w:pPr>
        <w:pStyle w:val="ListParagraph"/>
        <w:numPr>
          <w:ilvl w:val="0"/>
          <w:numId w:val="15"/>
        </w:numPr>
      </w:pPr>
      <w:r>
        <w:t>Processor: Intel Atom E3845</w:t>
      </w:r>
      <w:r w:rsidR="00C5386A">
        <w:t xml:space="preserve"> @ 1.91 GHz</w:t>
      </w:r>
    </w:p>
    <w:p w14:paraId="53A0E586" w14:textId="77777777" w:rsidR="00CE6CC4" w:rsidRDefault="00CE6CC4" w:rsidP="00CE6CC4">
      <w:pPr>
        <w:pStyle w:val="ListParagraph"/>
        <w:ind w:left="1440"/>
      </w:pPr>
    </w:p>
    <w:p w14:paraId="5BC8AB81" w14:textId="265826A6" w:rsidR="0048090A" w:rsidRPr="0048090A" w:rsidRDefault="0048090A" w:rsidP="0048090A">
      <w:pPr>
        <w:pStyle w:val="Heading2"/>
        <w:ind w:left="0"/>
      </w:pPr>
      <w:r w:rsidRPr="0048090A">
        <w:t>1.</w:t>
      </w:r>
      <w:r>
        <w:t>2</w:t>
      </w:r>
      <w:r w:rsidRPr="0048090A">
        <w:t xml:space="preserve"> WH</w:t>
      </w:r>
      <w:r>
        <w:t>o made</w:t>
      </w:r>
      <w:r w:rsidRPr="0048090A">
        <w:t xml:space="preserve"> NAO?</w:t>
      </w:r>
    </w:p>
    <w:p w14:paraId="6293D113" w14:textId="19E913BF" w:rsidR="0048090A" w:rsidRDefault="00FC6345" w:rsidP="0048090A">
      <w:r>
        <w:tab/>
      </w:r>
      <w:r w:rsidR="00C5386A">
        <w:t xml:space="preserve">The initial development of the NAO robot began as early as 2004. </w:t>
      </w:r>
      <w:r>
        <w:t xml:space="preserve">NAO was created by a French company </w:t>
      </w:r>
      <w:r w:rsidR="00CE6CC4">
        <w:t>known as Aldebaran</w:t>
      </w:r>
      <w:r w:rsidR="00C5386A">
        <w:t xml:space="preserve">, who was later acquired by </w:t>
      </w:r>
      <w:r>
        <w:t xml:space="preserve"> SoftBank Robotics</w:t>
      </w:r>
      <w:r w:rsidR="00C5386A">
        <w:t>, a company based out of Japan, in 2015</w:t>
      </w:r>
      <w:r>
        <w:t>.</w:t>
      </w:r>
      <w:r w:rsidR="00CE6CC4">
        <w:t xml:space="preserve"> The first public version of the NAO robot was released in 2008, however the version this project will be focusing on (NAO v6</w:t>
      </w:r>
      <w:r w:rsidR="00C5386A">
        <w:t>, or NAO Next Gen</w:t>
      </w:r>
      <w:r w:rsidR="00CE6CC4">
        <w:t>) was released to the public</w:t>
      </w:r>
      <w:r>
        <w:t xml:space="preserve"> </w:t>
      </w:r>
      <w:r w:rsidR="00C5386A">
        <w:t xml:space="preserve">in 2014. </w:t>
      </w:r>
      <w:r w:rsidR="00087CF2">
        <w:t xml:space="preserve">Aldebaran also created the “Choregraphe” software that a bulk of the development of custom modules for NAO are made in. </w:t>
      </w:r>
    </w:p>
    <w:p w14:paraId="33CF9D6E" w14:textId="77777777" w:rsidR="00FC6345" w:rsidRDefault="00FC6345" w:rsidP="0048090A"/>
    <w:p w14:paraId="754BFA24" w14:textId="00FF9C10" w:rsidR="0048090A" w:rsidRPr="0048090A" w:rsidRDefault="0048090A" w:rsidP="0048090A">
      <w:pPr>
        <w:pStyle w:val="Heading2"/>
        <w:ind w:left="0"/>
      </w:pPr>
      <w:r w:rsidRPr="0048090A">
        <w:t>1.</w:t>
      </w:r>
      <w:r>
        <w:t>3</w:t>
      </w:r>
      <w:r w:rsidRPr="0048090A">
        <w:t xml:space="preserve"> </w:t>
      </w:r>
      <w:r>
        <w:t>definitions, acronyms, &amp; abbreviations</w:t>
      </w:r>
    </w:p>
    <w:p w14:paraId="7E4C1E2D" w14:textId="77777777" w:rsidR="007458ED" w:rsidRDefault="007458ED" w:rsidP="00D817C3">
      <w:pPr>
        <w:spacing w:after="0"/>
        <w:ind w:left="0" w:right="0"/>
        <w:rPr>
          <w:rStyle w:val="Heading3Char"/>
          <w:lang w:eastAsia="en-US"/>
        </w:rPr>
      </w:pPr>
      <w:bookmarkStart w:id="0" w:name="_Toc531009996"/>
      <w:bookmarkStart w:id="1" w:name="_Toc531181316"/>
      <w:r w:rsidRPr="006E589E">
        <w:rPr>
          <w:rStyle w:val="Heading3Char"/>
          <w:lang w:eastAsia="en-US"/>
        </w:rPr>
        <w:t>Aldeba</w:t>
      </w:r>
      <w:r>
        <w:rPr>
          <w:rStyle w:val="Heading3Char"/>
          <w:lang w:eastAsia="en-US"/>
        </w:rPr>
        <w:t>ran</w:t>
      </w:r>
      <w:bookmarkEnd w:id="0"/>
      <w:bookmarkEnd w:id="1"/>
    </w:p>
    <w:p w14:paraId="1A7A68DB" w14:textId="38BFA589" w:rsidR="007458ED" w:rsidRPr="007778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A </w:t>
      </w:r>
      <w:r w:rsidR="007778F2">
        <w:rPr>
          <w:rFonts w:ascii="Arial" w:eastAsia="Times New Roman" w:hAnsi="Arial" w:cs="Arial"/>
          <w:color w:val="000000"/>
          <w:kern w:val="0"/>
          <w:lang w:eastAsia="en-US"/>
          <w14:ligatures w14:val="none"/>
        </w:rPr>
        <w:t>French robotics company</w:t>
      </w:r>
      <w:r>
        <w:rPr>
          <w:rFonts w:ascii="Arial" w:eastAsia="Times New Roman" w:hAnsi="Arial" w:cs="Arial"/>
          <w:color w:val="000000"/>
          <w:kern w:val="0"/>
          <w:lang w:eastAsia="en-US"/>
          <w14:ligatures w14:val="none"/>
        </w:rPr>
        <w:t>, acquired by SoftBank Robotics in 2015. Developed NAO and Choregraphe.</w:t>
      </w:r>
    </w:p>
    <w:p w14:paraId="66C2DC57"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p>
    <w:p w14:paraId="65155919"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2" w:name="_Toc531009997"/>
      <w:bookmarkStart w:id="3" w:name="_Toc531181317"/>
      <w:r>
        <w:rPr>
          <w:rStyle w:val="Heading3Char"/>
          <w:lang w:eastAsia="en-US"/>
        </w:rPr>
        <w:t>API</w:t>
      </w:r>
      <w:bookmarkEnd w:id="2"/>
      <w:bookmarkEnd w:id="3"/>
    </w:p>
    <w:p w14:paraId="7F07EF1E" w14:textId="148DE450"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Application Program Interface. </w:t>
      </w:r>
    </w:p>
    <w:p w14:paraId="227C96BF" w14:textId="20AFF461"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2155C392" w14:textId="5B27AA74"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Autonomous life</w:t>
      </w:r>
    </w:p>
    <w:p w14:paraId="193F02A9" w14:textId="2472E269"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The application housed on NAO that “gives it life”. With Autonomous Life activated, NAO becomes visually alive – by moving, “breathing”, and being aware of its surroundings. </w:t>
      </w:r>
    </w:p>
    <w:p w14:paraId="5E107F54" w14:textId="39F1A6E9" w:rsidR="009F379E" w:rsidRDefault="009F379E" w:rsidP="009F379E">
      <w:pPr>
        <w:spacing w:after="0"/>
        <w:ind w:left="0" w:right="0"/>
        <w:rPr>
          <w:rFonts w:ascii="Times New Roman" w:eastAsia="Times New Roman" w:hAnsi="Times New Roman" w:cs="Times New Roman"/>
          <w:kern w:val="0"/>
          <w:sz w:val="24"/>
          <w:szCs w:val="24"/>
          <w:lang w:eastAsia="en-US"/>
          <w14:ligatures w14:val="none"/>
        </w:rPr>
      </w:pPr>
    </w:p>
    <w:p w14:paraId="7D546AD4" w14:textId="77777777"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bookmarkStart w:id="4" w:name="_Toc531009998"/>
      <w:bookmarkStart w:id="5" w:name="_Toc531181318"/>
    </w:p>
    <w:p w14:paraId="6EB5A5F3" w14:textId="77777777" w:rsidR="009F379E" w:rsidRDefault="009F379E" w:rsidP="00D817C3">
      <w:pPr>
        <w:spacing w:after="0"/>
        <w:ind w:left="0" w:right="0"/>
        <w:rPr>
          <w:rStyle w:val="Heading3Char"/>
          <w:lang w:eastAsia="en-US"/>
        </w:rPr>
      </w:pPr>
    </w:p>
    <w:p w14:paraId="71303592" w14:textId="2A934472" w:rsidR="007458ED" w:rsidRDefault="007458ED" w:rsidP="00D817C3">
      <w:pPr>
        <w:spacing w:after="0"/>
        <w:ind w:left="0" w:right="0"/>
        <w:rPr>
          <w:rFonts w:ascii="Arial" w:eastAsia="Times New Roman" w:hAnsi="Arial" w:cs="Arial"/>
          <w:color w:val="000000"/>
          <w:kern w:val="0"/>
          <w:lang w:eastAsia="en-US"/>
          <w14:ligatures w14:val="none"/>
        </w:rPr>
      </w:pPr>
      <w:r w:rsidRPr="006E589E">
        <w:rPr>
          <w:rStyle w:val="Heading3Char"/>
          <w:lang w:eastAsia="en-US"/>
        </w:rPr>
        <w:t>Choregraphe</w:t>
      </w:r>
      <w:bookmarkEnd w:id="4"/>
      <w:bookmarkEnd w:id="5"/>
    </w:p>
    <w:p w14:paraId="61840445" w14:textId="1B569F6F" w:rsidR="007458ED" w:rsidRPr="006E589E" w:rsidRDefault="007458ED" w:rsidP="00D817C3">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A multi-platform desktop application that allows users to create animations and behaviors for the NAO </w:t>
      </w:r>
      <w:r w:rsidR="00087CF2">
        <w:rPr>
          <w:rFonts w:ascii="Arial" w:eastAsia="Times New Roman" w:hAnsi="Arial" w:cs="Arial"/>
          <w:color w:val="000000"/>
          <w:kern w:val="0"/>
          <w:lang w:eastAsia="en-US"/>
          <w14:ligatures w14:val="none"/>
        </w:rPr>
        <w:t xml:space="preserve">unit, </w:t>
      </w:r>
      <w:r w:rsidRPr="006E589E">
        <w:rPr>
          <w:rFonts w:ascii="Arial" w:eastAsia="Times New Roman" w:hAnsi="Arial" w:cs="Arial"/>
          <w:color w:val="000000"/>
          <w:kern w:val="0"/>
          <w:lang w:eastAsia="en-US"/>
          <w14:ligatures w14:val="none"/>
        </w:rPr>
        <w:t>and test them in both simulated and real environments. It also allows users to monitor the NAO’s visual and audio sensors</w:t>
      </w:r>
      <w:r w:rsidR="00087CF2">
        <w:rPr>
          <w:rFonts w:ascii="Arial" w:eastAsia="Times New Roman" w:hAnsi="Arial" w:cs="Arial"/>
          <w:color w:val="000000"/>
          <w:kern w:val="0"/>
          <w:lang w:eastAsia="en-US"/>
          <w14:ligatures w14:val="none"/>
        </w:rPr>
        <w:t xml:space="preserve"> as well as communication and error logs</w:t>
      </w:r>
      <w:r w:rsidRPr="006E589E">
        <w:rPr>
          <w:rFonts w:ascii="Arial" w:eastAsia="Times New Roman" w:hAnsi="Arial" w:cs="Arial"/>
          <w:color w:val="000000"/>
          <w:kern w:val="0"/>
          <w:lang w:eastAsia="en-US"/>
          <w14:ligatures w14:val="none"/>
        </w:rPr>
        <w:t>.</w:t>
      </w:r>
    </w:p>
    <w:p w14:paraId="20A4AA01"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5B701EB" w14:textId="77777777" w:rsidR="007458ED" w:rsidRDefault="007458ED" w:rsidP="00D817C3">
      <w:pPr>
        <w:pStyle w:val="Heading3"/>
        <w:ind w:left="0"/>
        <w:rPr>
          <w:rFonts w:eastAsia="Times New Roman"/>
          <w:lang w:eastAsia="en-US"/>
        </w:rPr>
      </w:pPr>
      <w:bookmarkStart w:id="6" w:name="_Toc531010000"/>
      <w:bookmarkStart w:id="7" w:name="_Toc531181320"/>
      <w:r w:rsidRPr="4B7D1A28">
        <w:rPr>
          <w:rFonts w:eastAsia="Times New Roman"/>
          <w:lang w:eastAsia="en-US"/>
        </w:rPr>
        <w:t>Ethernet</w:t>
      </w:r>
      <w:bookmarkStart w:id="8" w:name="_Toc531010001"/>
      <w:bookmarkEnd w:id="6"/>
      <w:bookmarkEnd w:id="7"/>
    </w:p>
    <w:p w14:paraId="18D17D33" w14:textId="77777777" w:rsidR="007458ED" w:rsidRPr="006E589E" w:rsidRDefault="007458ED" w:rsidP="00D817C3">
      <w:pPr>
        <w:ind w:left="0"/>
        <w:rPr>
          <w:rFonts w:eastAsia="Times New Roman"/>
          <w:lang w:eastAsia="en-US"/>
        </w:rPr>
      </w:pPr>
      <w:bookmarkStart w:id="9" w:name="_Toc531010039"/>
      <w:bookmarkEnd w:id="8"/>
      <w:bookmarkEnd w:id="9"/>
      <w:r w:rsidRPr="4B7D1A28">
        <w:rPr>
          <w:rFonts w:ascii="Arial" w:eastAsia="Arial" w:hAnsi="Arial" w:cs="Arial"/>
        </w:rPr>
        <w:t>A common form of network cable. It allows a connected device to join a local area network (LAN) in order to connect to and browse the internet.</w:t>
      </w:r>
    </w:p>
    <w:p w14:paraId="37BCC56D"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5FEEAD67" w14:textId="77777777" w:rsidR="007458ED" w:rsidRDefault="007458ED" w:rsidP="00D817C3">
      <w:pPr>
        <w:spacing w:after="0"/>
        <w:ind w:left="0" w:right="0"/>
        <w:rPr>
          <w:rStyle w:val="Heading3Char"/>
        </w:rPr>
      </w:pPr>
      <w:bookmarkStart w:id="10" w:name="_Toc531181321"/>
      <w:r w:rsidRPr="006E589E">
        <w:rPr>
          <w:rStyle w:val="Heading3Char"/>
        </w:rPr>
        <w:t>Library</w:t>
      </w:r>
      <w:bookmarkEnd w:id="10"/>
    </w:p>
    <w:p w14:paraId="627F3B35"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collection of well-defined resources and implementations of behavior, written for/in a particular programming language for use by other developers to simplify and speed up development for a system. </w:t>
      </w:r>
    </w:p>
    <w:p w14:paraId="460F4495" w14:textId="724C163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E64A4FD" w14:textId="27367093"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MODULE</w:t>
      </w:r>
    </w:p>
    <w:p w14:paraId="51DBBC12" w14:textId="404C71E2"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 program that is developed for use with/on the NAO robot. A module is classified as a feature for NAO that has a “trigger phrase”, and then a timeline of events using Python code to have the NAO move around or speak certain phrases in responds to the corresponding trigger phrase.</w:t>
      </w:r>
    </w:p>
    <w:p w14:paraId="6B53A04C"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52C6EA49"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1" w:name="_Toc531181322"/>
      <w:r w:rsidRPr="006E589E">
        <w:rPr>
          <w:rStyle w:val="Heading3Char"/>
          <w:lang w:eastAsia="en-US"/>
        </w:rPr>
        <w:t>NAO</w:t>
      </w:r>
      <w:bookmarkEnd w:id="11"/>
    </w:p>
    <w:p w14:paraId="3416CA69" w14:textId="775DA560"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087CF2">
        <w:rPr>
          <w:rFonts w:ascii="Arial" w:eastAsia="Times New Roman" w:hAnsi="Arial" w:cs="Arial"/>
          <w:color w:val="000000"/>
          <w:kern w:val="0"/>
          <w:lang w:eastAsia="en-US"/>
          <w14:ligatures w14:val="none"/>
        </w:rPr>
        <w:t>n autonomous, fully</w:t>
      </w:r>
      <w:r w:rsidRPr="006E589E">
        <w:rPr>
          <w:rFonts w:ascii="Arial" w:eastAsia="Times New Roman" w:hAnsi="Arial" w:cs="Arial"/>
          <w:color w:val="000000"/>
          <w:kern w:val="0"/>
          <w:lang w:eastAsia="en-US"/>
          <w14:ligatures w14:val="none"/>
        </w:rPr>
        <w:t xml:space="preserve"> programmable, humanoid robot designed by Aldebaran Robots.</w:t>
      </w:r>
    </w:p>
    <w:p w14:paraId="695FFA74"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2182BF4" w14:textId="77777777" w:rsidR="007458ED" w:rsidRDefault="007458ED" w:rsidP="00D817C3">
      <w:pPr>
        <w:spacing w:after="0"/>
        <w:ind w:left="0" w:right="0"/>
        <w:rPr>
          <w:rStyle w:val="Heading3Char"/>
          <w:lang w:eastAsia="en-US"/>
        </w:rPr>
      </w:pPr>
      <w:bookmarkStart w:id="12" w:name="_Toc531181323"/>
      <w:r>
        <w:rPr>
          <w:rStyle w:val="Heading3Char"/>
          <w:lang w:eastAsia="en-US"/>
        </w:rPr>
        <w:t>NAOqI</w:t>
      </w:r>
      <w:bookmarkEnd w:id="12"/>
    </w:p>
    <w:p w14:paraId="145AF421" w14:textId="5B07D6C2"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Linux-based operating system stored in the robot’s memory at all times; used for running and controlling features</w:t>
      </w:r>
      <w:r w:rsidR="00087CF2">
        <w:rPr>
          <w:rFonts w:ascii="Arial" w:eastAsia="Times New Roman" w:hAnsi="Arial" w:cs="Arial"/>
          <w:color w:val="000000"/>
          <w:kern w:val="0"/>
          <w:lang w:eastAsia="en-US"/>
          <w14:ligatures w14:val="none"/>
        </w:rPr>
        <w:t>, programs, and modules.</w:t>
      </w:r>
    </w:p>
    <w:p w14:paraId="00544A38"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3CAFEA9C"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13" w:name="_Toc531181324"/>
      <w:r w:rsidRPr="006E589E">
        <w:rPr>
          <w:rStyle w:val="Heading3Char"/>
          <w:lang w:eastAsia="en-US"/>
        </w:rPr>
        <w:t>See</w:t>
      </w:r>
      <w:bookmarkEnd w:id="13"/>
    </w:p>
    <w:p w14:paraId="43C83937" w14:textId="6AF265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 xml:space="preserve">The NAO robots cannot “see” in a physical sense but has cameras that it can use to record images to </w:t>
      </w:r>
      <w:r w:rsidR="00EB3D27">
        <w:rPr>
          <w:rFonts w:ascii="Arial" w:eastAsia="Times New Roman" w:hAnsi="Arial" w:cs="Arial"/>
          <w:color w:val="000000"/>
          <w:kern w:val="0"/>
          <w:lang w:eastAsia="en-US"/>
          <w14:ligatures w14:val="none"/>
        </w:rPr>
        <w:t xml:space="preserve">analyze and </w:t>
      </w:r>
      <w:r w:rsidRPr="006E589E">
        <w:rPr>
          <w:rFonts w:ascii="Arial" w:eastAsia="Times New Roman" w:hAnsi="Arial" w:cs="Arial"/>
          <w:color w:val="000000"/>
          <w:kern w:val="0"/>
          <w:lang w:eastAsia="en-US"/>
          <w14:ligatures w14:val="none"/>
        </w:rPr>
        <w:t>identify its surroundings.</w:t>
      </w:r>
    </w:p>
    <w:p w14:paraId="7347D35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5837AB6"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4" w:name="_Toc531181325"/>
      <w:r w:rsidRPr="006E589E">
        <w:rPr>
          <w:rStyle w:val="Heading3Char"/>
          <w:lang w:eastAsia="en-US"/>
        </w:rPr>
        <w:t>Sensor</w:t>
      </w:r>
      <w:bookmarkEnd w:id="14"/>
    </w:p>
    <w:p w14:paraId="40076452"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Measures the robot’s configurations, conditions, and its environment and sends such information to the robot for processing.</w:t>
      </w:r>
    </w:p>
    <w:p w14:paraId="76A06D3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038A9F24"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5" w:name="_Toc531181326"/>
      <w:r w:rsidRPr="006E589E">
        <w:rPr>
          <w:rStyle w:val="Heading3Char"/>
          <w:lang w:eastAsia="en-US"/>
        </w:rPr>
        <w:t>Software</w:t>
      </w:r>
      <w:bookmarkEnd w:id="15"/>
    </w:p>
    <w:p w14:paraId="243FDCA7" w14:textId="22E7846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set of computer instructions used to obtain input, and then manipulate that input in order to generate relevant output in terms of function and performance as specified by the user. </w:t>
      </w:r>
    </w:p>
    <w:p w14:paraId="26CF389D" w14:textId="5B07FE38"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6C2D202F" w14:textId="122200C9" w:rsidR="00667318" w:rsidRDefault="00667318" w:rsidP="00667318">
      <w:pPr>
        <w:spacing w:after="0"/>
        <w:ind w:left="0" w:right="0"/>
        <w:rPr>
          <w:rFonts w:ascii="Arial" w:eastAsia="Times New Roman" w:hAnsi="Arial" w:cs="Arial"/>
          <w:color w:val="000000"/>
          <w:kern w:val="0"/>
          <w:lang w:eastAsia="en-US"/>
          <w14:ligatures w14:val="none"/>
        </w:rPr>
      </w:pPr>
      <w:r>
        <w:rPr>
          <w:rStyle w:val="Heading3Char"/>
          <w:lang w:eastAsia="en-US"/>
        </w:rPr>
        <w:t>Trigger phrase</w:t>
      </w:r>
    </w:p>
    <w:p w14:paraId="5CB0A214" w14:textId="594B9005" w:rsidR="00667318" w:rsidRDefault="00667318" w:rsidP="00667318">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EB3D27">
        <w:rPr>
          <w:rFonts w:ascii="Arial" w:eastAsia="Times New Roman" w:hAnsi="Arial" w:cs="Arial"/>
          <w:color w:val="000000"/>
          <w:kern w:val="0"/>
          <w:lang w:eastAsia="en-US"/>
          <w14:ligatures w14:val="none"/>
        </w:rPr>
        <w:t xml:space="preserve"> phrase that corresponds to a specific module housed on the NAO robot. When NAO hears a trigger phrase, the module it corresponds to will begin.</w:t>
      </w:r>
    </w:p>
    <w:p w14:paraId="57D31326" w14:textId="77777777" w:rsidR="00667318" w:rsidRPr="006E589E" w:rsidRDefault="00667318" w:rsidP="00D817C3">
      <w:pPr>
        <w:spacing w:after="0"/>
        <w:ind w:left="0" w:right="0"/>
        <w:rPr>
          <w:rFonts w:ascii="Times New Roman" w:eastAsia="Times New Roman" w:hAnsi="Times New Roman" w:cs="Times New Roman"/>
          <w:kern w:val="0"/>
          <w:sz w:val="24"/>
          <w:szCs w:val="24"/>
          <w:lang w:eastAsia="en-US"/>
          <w14:ligatures w14:val="none"/>
        </w:rPr>
      </w:pPr>
    </w:p>
    <w:p w14:paraId="4100ABB0"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6" w:name="_Toc531181328"/>
      <w:r w:rsidRPr="006E589E">
        <w:rPr>
          <w:rStyle w:val="Heading3Char"/>
          <w:lang w:eastAsia="en-US"/>
        </w:rPr>
        <w:t>User</w:t>
      </w:r>
      <w:bookmarkEnd w:id="16"/>
    </w:p>
    <w:p w14:paraId="51C7618B" w14:textId="42E106A7"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A person who will interact with and make use of the NAO</w:t>
      </w:r>
      <w:r w:rsidR="00087CF2">
        <w:rPr>
          <w:rFonts w:ascii="Arial" w:eastAsia="Times New Roman" w:hAnsi="Arial" w:cs="Arial"/>
          <w:color w:val="000000"/>
          <w:kern w:val="0"/>
          <w:lang w:eastAsia="en-US"/>
          <w14:ligatures w14:val="none"/>
        </w:rPr>
        <w:t xml:space="preserve"> robot</w:t>
      </w:r>
      <w:r w:rsidRPr="006E589E">
        <w:rPr>
          <w:rFonts w:ascii="Arial" w:eastAsia="Times New Roman" w:hAnsi="Arial" w:cs="Arial"/>
          <w:color w:val="000000"/>
          <w:kern w:val="0"/>
          <w:lang w:eastAsia="en-US"/>
          <w14:ligatures w14:val="none"/>
        </w:rPr>
        <w:t xml:space="preserve">’s various capabilities. </w:t>
      </w:r>
    </w:p>
    <w:p w14:paraId="4DC911A7" w14:textId="35B71D78" w:rsidR="00EB3D27" w:rsidRDefault="00EB3D27" w:rsidP="00D817C3">
      <w:pPr>
        <w:spacing w:after="0"/>
        <w:ind w:left="0" w:right="0"/>
        <w:rPr>
          <w:rFonts w:ascii="Arial" w:eastAsia="Times New Roman" w:hAnsi="Arial" w:cs="Arial"/>
          <w:color w:val="000000"/>
          <w:kern w:val="0"/>
          <w:lang w:eastAsia="en-US"/>
          <w14:ligatures w14:val="none"/>
        </w:rPr>
      </w:pPr>
    </w:p>
    <w:p w14:paraId="4CF24A5A" w14:textId="77777777" w:rsidR="00EB3D27" w:rsidRDefault="00EB3D27" w:rsidP="00D817C3">
      <w:pPr>
        <w:spacing w:after="0"/>
        <w:ind w:left="0" w:right="0"/>
        <w:rPr>
          <w:rFonts w:ascii="Arial" w:eastAsia="Times New Roman" w:hAnsi="Arial" w:cs="Arial"/>
          <w:color w:val="000000"/>
          <w:kern w:val="0"/>
          <w:lang w:eastAsia="en-US"/>
          <w14:ligatures w14:val="none"/>
        </w:rPr>
      </w:pPr>
    </w:p>
    <w:p w14:paraId="791C1AFD" w14:textId="46446481" w:rsidR="00D817C3" w:rsidRDefault="00D817C3" w:rsidP="00D817C3">
      <w:pPr>
        <w:spacing w:after="0"/>
        <w:ind w:left="0" w:right="0"/>
        <w:rPr>
          <w:rFonts w:ascii="Arial" w:eastAsia="Times New Roman" w:hAnsi="Arial" w:cs="Arial"/>
          <w:color w:val="000000"/>
          <w:kern w:val="0"/>
          <w:lang w:eastAsia="en-US"/>
          <w14:ligatures w14:val="none"/>
        </w:rPr>
      </w:pPr>
    </w:p>
    <w:p w14:paraId="48D087CC" w14:textId="42411C89" w:rsidR="00D817C3" w:rsidRDefault="00D817C3" w:rsidP="00D817C3">
      <w:pPr>
        <w:spacing w:after="0"/>
        <w:ind w:left="0" w:right="0"/>
        <w:rPr>
          <w:rFonts w:ascii="Arial" w:eastAsia="Times New Roman" w:hAnsi="Arial" w:cs="Arial"/>
          <w:color w:val="000000"/>
          <w:kern w:val="0"/>
          <w:lang w:eastAsia="en-US"/>
          <w14:ligatures w14:val="none"/>
        </w:rPr>
      </w:pPr>
      <w:r>
        <w:rPr>
          <w:rStyle w:val="Heading3Char"/>
          <w:lang w:eastAsia="en-US"/>
        </w:rPr>
        <w:lastRenderedPageBreak/>
        <w:t>Wi-Fi</w:t>
      </w:r>
    </w:p>
    <w:p w14:paraId="18FC1347" w14:textId="6D24CA7E" w:rsidR="00D817C3" w:rsidRPr="00087C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Short for “Wireless Fidelity”. A means of allowing computers, smartphones, and other internet-enabled devices to communicate with one another wirelessly.</w:t>
      </w:r>
    </w:p>
    <w:p w14:paraId="0A3A2FE4" w14:textId="7EC83FBE" w:rsidR="0048090A" w:rsidRDefault="0048090A" w:rsidP="00D817C3">
      <w:pPr>
        <w:ind w:left="0"/>
      </w:pPr>
    </w:p>
    <w:p w14:paraId="05A4DA21" w14:textId="044CF76A" w:rsidR="0048090A" w:rsidRPr="0048090A" w:rsidRDefault="0048090A" w:rsidP="0048090A">
      <w:pPr>
        <w:pStyle w:val="Heading2"/>
        <w:ind w:left="0"/>
      </w:pPr>
      <w:r w:rsidRPr="0048090A">
        <w:t>1.</w:t>
      </w:r>
      <w:r>
        <w:t>4</w:t>
      </w:r>
      <w:r w:rsidRPr="0048090A">
        <w:t xml:space="preserve"> </w:t>
      </w:r>
      <w:r>
        <w:t>references</w:t>
      </w:r>
    </w:p>
    <w:p w14:paraId="50261A3D" w14:textId="43066060" w:rsidR="00D817C3" w:rsidRPr="005F27E7" w:rsidRDefault="00D817C3" w:rsidP="00D817C3">
      <w:pPr>
        <w:spacing w:after="0"/>
        <w:ind w:left="0" w:right="0"/>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1</w:t>
      </w:r>
      <w:r w:rsidRPr="006E589E">
        <w:rPr>
          <w:rFonts w:ascii="Arial" w:eastAsia="Times New Roman" w:hAnsi="Arial" w:cs="Arial"/>
          <w:color w:val="000000"/>
          <w:kern w:val="0"/>
          <w:lang w:eastAsia="en-US"/>
          <w14:ligatures w14:val="none"/>
        </w:rPr>
        <w:t>] NAO</w:t>
      </w:r>
      <w:r>
        <w:rPr>
          <w:rFonts w:ascii="Arial" w:eastAsia="Times New Roman" w:hAnsi="Arial" w:cs="Arial"/>
          <w:color w:val="000000"/>
          <w:kern w:val="0"/>
          <w:lang w:eastAsia="en-US"/>
          <w14:ligatures w14:val="none"/>
        </w:rPr>
        <w:t xml:space="preserve"> </w:t>
      </w:r>
      <w:r w:rsidRPr="006E589E">
        <w:rPr>
          <w:rFonts w:ascii="Arial" w:eastAsia="Times New Roman" w:hAnsi="Arial" w:cs="Arial"/>
          <w:color w:val="000000"/>
          <w:kern w:val="0"/>
          <w:lang w:eastAsia="en-US"/>
          <w14:ligatures w14:val="none"/>
        </w:rPr>
        <w:t>Lab Documentation/Info</w:t>
      </w:r>
      <w:r w:rsidRPr="005F27E7">
        <w:t xml:space="preserve">: https://team.inria.fr/perception/demos/naolab/ </w:t>
      </w:r>
    </w:p>
    <w:p w14:paraId="60C97E89" w14:textId="75E7525A"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2</w:t>
      </w:r>
      <w:r w:rsidRPr="006E589E">
        <w:rPr>
          <w:rFonts w:ascii="Arial" w:eastAsia="Times New Roman" w:hAnsi="Arial" w:cs="Arial"/>
          <w:color w:val="000000"/>
          <w:kern w:val="0"/>
          <w:lang w:eastAsia="en-US"/>
          <w14:ligatures w14:val="none"/>
        </w:rPr>
        <w:t>] NAO, NAOqi, Choregraph Documentation</w:t>
      </w:r>
      <w:r w:rsidRPr="005F27E7">
        <w:t xml:space="preserve">: </w:t>
      </w:r>
      <w:hyperlink r:id="rId11" w:history="1">
        <w:r w:rsidRPr="005F27E7">
          <w:t>http://doc.aldebaran.com/</w:t>
        </w:r>
      </w:hyperlink>
    </w:p>
    <w:p w14:paraId="2D082896" w14:textId="6BA7688E"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3</w:t>
      </w:r>
      <w:r w:rsidRPr="006E589E">
        <w:rPr>
          <w:rFonts w:ascii="Arial" w:eastAsia="Times New Roman" w:hAnsi="Arial" w:cs="Arial"/>
          <w:color w:val="000000"/>
          <w:kern w:val="0"/>
          <w:lang w:eastAsia="en-US"/>
          <w14:ligatures w14:val="none"/>
        </w:rPr>
        <w:t>] NAO, Technical Guide</w:t>
      </w:r>
      <w:r w:rsidRPr="005F27E7">
        <w:t xml:space="preserve">: </w:t>
      </w:r>
      <w:hyperlink r:id="rId12" w:history="1">
        <w:r w:rsidRPr="005F27E7">
          <w:t>http://doc.aldebaran.com/2-1/family/index.html</w:t>
        </w:r>
      </w:hyperlink>
    </w:p>
    <w:p w14:paraId="2D09BBAA" w14:textId="24C8BF81" w:rsidR="00D817C3" w:rsidRDefault="00D817C3" w:rsidP="00D817C3">
      <w:pPr>
        <w:spacing w:after="0"/>
        <w:ind w:left="0" w:right="0"/>
      </w:pPr>
      <w:r w:rsidRPr="006E589E">
        <w:rPr>
          <w:rFonts w:ascii="Arial" w:eastAsia="Times New Roman" w:hAnsi="Arial" w:cs="Arial"/>
          <w:color w:val="000000"/>
          <w:kern w:val="0"/>
          <w:lang w:eastAsia="en-US"/>
          <w14:ligatures w14:val="none"/>
        </w:rPr>
        <w:t>[</w:t>
      </w:r>
      <w:r w:rsidR="00367CC3">
        <w:rPr>
          <w:rFonts w:ascii="Arial" w:eastAsia="Times New Roman" w:hAnsi="Arial" w:cs="Arial"/>
          <w:color w:val="000000"/>
          <w:kern w:val="0"/>
          <w:lang w:eastAsia="en-US"/>
          <w14:ligatures w14:val="none"/>
        </w:rPr>
        <w:t>4</w:t>
      </w:r>
      <w:r w:rsidRPr="006E589E">
        <w:rPr>
          <w:rFonts w:ascii="Arial" w:eastAsia="Times New Roman" w:hAnsi="Arial" w:cs="Arial"/>
          <w:color w:val="000000"/>
          <w:kern w:val="0"/>
          <w:lang w:eastAsia="en-US"/>
          <w14:ligatures w14:val="none"/>
        </w:rPr>
        <w:t xml:space="preserve">] Engineering NYU, Intro to Robotics </w:t>
      </w:r>
      <w:hyperlink r:id="rId13" w:history="1">
        <w:r w:rsidR="00087CF2" w:rsidRPr="00FC6B5F">
          <w:rPr>
            <w:rStyle w:val="Hyperlink"/>
          </w:rPr>
          <w:t>http://engineering.nyu.edu/mechatronics/smart/pdf/Intro2Robotics.pdf</w:t>
        </w:r>
      </w:hyperlink>
    </w:p>
    <w:p w14:paraId="3FB65C39" w14:textId="446774B5"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7BA93D94" w14:textId="75CAD11B"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00C4FF75"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3E8B4C6A" w14:textId="00FF5847" w:rsidR="00975009" w:rsidRPr="00975009" w:rsidRDefault="0048090A" w:rsidP="00975009">
      <w:pPr>
        <w:pStyle w:val="Heading1"/>
        <w:ind w:left="0"/>
        <w:rPr>
          <w:noProof/>
        </w:rPr>
      </w:pPr>
      <w:r w:rsidRPr="0048090A">
        <w:rPr>
          <w:noProof/>
        </w:rPr>
        <w:t>SECTION 2: NAO’s CAPABILITIES</w:t>
      </w:r>
    </w:p>
    <w:p w14:paraId="4DFB0FF9" w14:textId="012293FA" w:rsidR="0048090A" w:rsidRDefault="0048090A" w:rsidP="0048090A">
      <w:pPr>
        <w:pStyle w:val="Heading2"/>
        <w:ind w:left="0"/>
      </w:pPr>
      <w:r>
        <w:t>2</w:t>
      </w:r>
      <w:r w:rsidRPr="0048090A">
        <w:t xml:space="preserve">.1 </w:t>
      </w:r>
      <w:r>
        <w:t>initial (pre-built) capabilities</w:t>
      </w:r>
    </w:p>
    <w:p w14:paraId="1826F87D" w14:textId="3DCBA703" w:rsidR="007B2553" w:rsidRDefault="007B2553"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w:t>
      </w:r>
      <w:r w:rsidR="00C51B0C">
        <w:t xml:space="preserve">small table listing </w:t>
      </w:r>
      <w:r>
        <w:t>some of the</w:t>
      </w:r>
      <w:r w:rsidR="009F0F1C">
        <w:t xml:space="preserve"> pre-built</w:t>
      </w:r>
      <w:r>
        <w:t xml:space="preserve"> phrases</w:t>
      </w:r>
      <w:r w:rsidR="009F0F1C">
        <w:t xml:space="preserve"> that</w:t>
      </w:r>
      <w:r>
        <w:t xml:space="preserve"> </w:t>
      </w:r>
      <w:r w:rsidR="00292759">
        <w:t>NAO</w:t>
      </w:r>
      <w:r>
        <w:t xml:space="preserve"> can respond to, most of which are available in English, French, and Japanese Language settings.</w:t>
      </w:r>
    </w:p>
    <w:tbl>
      <w:tblPr>
        <w:tblStyle w:val="TableGrid"/>
        <w:tblW w:w="0" w:type="auto"/>
        <w:tblInd w:w="1440" w:type="dxa"/>
        <w:tblLook w:val="04A0" w:firstRow="1" w:lastRow="0" w:firstColumn="1" w:lastColumn="0" w:noHBand="0" w:noVBand="1"/>
      </w:tblPr>
      <w:tblGrid>
        <w:gridCol w:w="2592"/>
        <w:gridCol w:w="2659"/>
        <w:gridCol w:w="2659"/>
      </w:tblGrid>
      <w:tr w:rsidR="00C51B0C" w:rsidRPr="00C51B0C" w14:paraId="1BEC582D" w14:textId="77777777" w:rsidTr="00C51B0C">
        <w:tc>
          <w:tcPr>
            <w:tcW w:w="2592" w:type="dxa"/>
          </w:tcPr>
          <w:p w14:paraId="2BC8FC1E" w14:textId="77777777" w:rsidR="00C51B0C" w:rsidRPr="00C51B0C" w:rsidRDefault="00C51B0C" w:rsidP="00C51B0C">
            <w:r w:rsidRPr="00C51B0C">
              <w:t>“How are you?”</w:t>
            </w:r>
          </w:p>
        </w:tc>
        <w:tc>
          <w:tcPr>
            <w:tcW w:w="2659" w:type="dxa"/>
          </w:tcPr>
          <w:p w14:paraId="587CE0B1" w14:textId="77777777" w:rsidR="00C51B0C" w:rsidRPr="00C51B0C" w:rsidRDefault="00C51B0C" w:rsidP="00C51B0C">
            <w:r w:rsidRPr="00C51B0C">
              <w:t>“Can you say goodbye?”</w:t>
            </w:r>
          </w:p>
        </w:tc>
        <w:tc>
          <w:tcPr>
            <w:tcW w:w="2659" w:type="dxa"/>
          </w:tcPr>
          <w:p w14:paraId="49C4BF51" w14:textId="77777777" w:rsidR="00C51B0C" w:rsidRPr="00C51B0C" w:rsidRDefault="00C51B0C" w:rsidP="00C51B0C">
            <w:r w:rsidRPr="00C51B0C">
              <w:t>“What can you do?”</w:t>
            </w:r>
          </w:p>
        </w:tc>
      </w:tr>
      <w:tr w:rsidR="00C51B0C" w:rsidRPr="00C51B0C" w14:paraId="45AF665D" w14:textId="77777777" w:rsidTr="00C51B0C">
        <w:tc>
          <w:tcPr>
            <w:tcW w:w="2592" w:type="dxa"/>
          </w:tcPr>
          <w:p w14:paraId="54FF7057" w14:textId="77777777" w:rsidR="00C51B0C" w:rsidRPr="00C51B0C" w:rsidRDefault="00C51B0C" w:rsidP="00C51B0C">
            <w:r w:rsidRPr="00C51B0C">
              <w:t>“Tell me all you can do.”</w:t>
            </w:r>
          </w:p>
        </w:tc>
        <w:tc>
          <w:tcPr>
            <w:tcW w:w="2659" w:type="dxa"/>
          </w:tcPr>
          <w:p w14:paraId="6685AA12" w14:textId="77777777" w:rsidR="00C51B0C" w:rsidRPr="00C51B0C" w:rsidRDefault="00C51B0C" w:rsidP="00C51B0C">
            <w:r w:rsidRPr="00C51B0C">
              <w:t>“How do I install an application?”</w:t>
            </w:r>
          </w:p>
        </w:tc>
        <w:tc>
          <w:tcPr>
            <w:tcW w:w="2659" w:type="dxa"/>
          </w:tcPr>
          <w:p w14:paraId="30DA6708" w14:textId="77777777" w:rsidR="00C51B0C" w:rsidRPr="00C51B0C" w:rsidRDefault="00C51B0C" w:rsidP="00C51B0C">
            <w:r w:rsidRPr="00C51B0C">
              <w:t>“How do I start an application?”</w:t>
            </w:r>
          </w:p>
        </w:tc>
      </w:tr>
      <w:tr w:rsidR="00C51B0C" w:rsidRPr="00C51B0C" w14:paraId="5B629CE5" w14:textId="77777777" w:rsidTr="00C51B0C">
        <w:tc>
          <w:tcPr>
            <w:tcW w:w="2592" w:type="dxa"/>
          </w:tcPr>
          <w:p w14:paraId="74F6CA0F" w14:textId="77777777" w:rsidR="00C51B0C" w:rsidRPr="00C51B0C" w:rsidRDefault="00C51B0C" w:rsidP="00C51B0C">
            <w:r w:rsidRPr="00C51B0C">
              <w:t>“What did I say?”</w:t>
            </w:r>
          </w:p>
        </w:tc>
        <w:tc>
          <w:tcPr>
            <w:tcW w:w="2659" w:type="dxa"/>
          </w:tcPr>
          <w:p w14:paraId="3AB29E35" w14:textId="77777777" w:rsidR="00C51B0C" w:rsidRPr="00C51B0C" w:rsidRDefault="00C51B0C" w:rsidP="00C51B0C">
            <w:r w:rsidRPr="00C51B0C">
              <w:t>“Can you repeat please?”</w:t>
            </w:r>
          </w:p>
        </w:tc>
        <w:tc>
          <w:tcPr>
            <w:tcW w:w="2659" w:type="dxa"/>
          </w:tcPr>
          <w:p w14:paraId="716C1B5C" w14:textId="639B2C39" w:rsidR="00C51B0C" w:rsidRPr="00C51B0C" w:rsidRDefault="00C51B0C" w:rsidP="00C51B0C">
            <w:r>
              <w:t>“</w:t>
            </w:r>
            <w:r w:rsidRPr="00C51B0C">
              <w:t>What is your IP address?”</w:t>
            </w:r>
          </w:p>
        </w:tc>
      </w:tr>
      <w:tr w:rsidR="00C51B0C" w:rsidRPr="00C51B0C" w14:paraId="4510FD2C" w14:textId="77777777" w:rsidTr="00C51B0C">
        <w:tc>
          <w:tcPr>
            <w:tcW w:w="2592" w:type="dxa"/>
          </w:tcPr>
          <w:p w14:paraId="7129DC6C" w14:textId="77777777" w:rsidR="00C51B0C" w:rsidRPr="00C51B0C" w:rsidRDefault="00C51B0C" w:rsidP="00C51B0C">
            <w:r w:rsidRPr="00C51B0C">
              <w:t>“Are you connected to Internet?”</w:t>
            </w:r>
          </w:p>
        </w:tc>
        <w:tc>
          <w:tcPr>
            <w:tcW w:w="2659" w:type="dxa"/>
          </w:tcPr>
          <w:p w14:paraId="6DFA1644" w14:textId="77777777" w:rsidR="00C51B0C" w:rsidRPr="00C51B0C" w:rsidRDefault="00C51B0C" w:rsidP="00C51B0C">
            <w:r w:rsidRPr="00C51B0C">
              <w:t>“What languages so you speak?</w:t>
            </w:r>
          </w:p>
        </w:tc>
        <w:tc>
          <w:tcPr>
            <w:tcW w:w="2659" w:type="dxa"/>
          </w:tcPr>
          <w:p w14:paraId="2E35126F" w14:textId="77777777" w:rsidR="00C51B0C" w:rsidRPr="00C51B0C" w:rsidRDefault="00C51B0C" w:rsidP="00C51B0C">
            <w:r w:rsidRPr="00C51B0C">
              <w:t>“Speak French.”</w:t>
            </w:r>
          </w:p>
        </w:tc>
      </w:tr>
      <w:tr w:rsidR="00C51B0C" w:rsidRPr="00C51B0C" w14:paraId="0B9048B6" w14:textId="77777777" w:rsidTr="00C51B0C">
        <w:tc>
          <w:tcPr>
            <w:tcW w:w="2592" w:type="dxa"/>
          </w:tcPr>
          <w:p w14:paraId="37CD5A73" w14:textId="77777777" w:rsidR="00C51B0C" w:rsidRPr="00C51B0C" w:rsidRDefault="00C51B0C" w:rsidP="00C51B0C">
            <w:r w:rsidRPr="00C51B0C">
              <w:t>“Can you speak French?”</w:t>
            </w:r>
          </w:p>
        </w:tc>
        <w:tc>
          <w:tcPr>
            <w:tcW w:w="2659" w:type="dxa"/>
          </w:tcPr>
          <w:p w14:paraId="5C13C2F8" w14:textId="77777777" w:rsidR="00C51B0C" w:rsidRPr="00C51B0C" w:rsidRDefault="00C51B0C" w:rsidP="00C51B0C">
            <w:r w:rsidRPr="00C51B0C">
              <w:t>“Speak Japanese.”</w:t>
            </w:r>
          </w:p>
        </w:tc>
        <w:tc>
          <w:tcPr>
            <w:tcW w:w="2659" w:type="dxa"/>
          </w:tcPr>
          <w:p w14:paraId="7D2B9216" w14:textId="77777777" w:rsidR="00C51B0C" w:rsidRPr="00C51B0C" w:rsidRDefault="00C51B0C" w:rsidP="00C51B0C">
            <w:r w:rsidRPr="00C51B0C">
              <w:t>“Speak Chinese”</w:t>
            </w:r>
          </w:p>
        </w:tc>
      </w:tr>
      <w:tr w:rsidR="00C51B0C" w:rsidRPr="00C51B0C" w14:paraId="0D4DAD4E" w14:textId="77777777" w:rsidTr="00C51B0C">
        <w:tc>
          <w:tcPr>
            <w:tcW w:w="2592" w:type="dxa"/>
          </w:tcPr>
          <w:p w14:paraId="39422531" w14:textId="77777777" w:rsidR="00C51B0C" w:rsidRPr="00C51B0C" w:rsidRDefault="00C51B0C" w:rsidP="00C51B0C">
            <w:r w:rsidRPr="00C51B0C">
              <w:t>“Can you speak Chinese”</w:t>
            </w:r>
          </w:p>
        </w:tc>
        <w:tc>
          <w:tcPr>
            <w:tcW w:w="2659" w:type="dxa"/>
          </w:tcPr>
          <w:p w14:paraId="39998FAF" w14:textId="77777777" w:rsidR="00C51B0C" w:rsidRPr="00C51B0C" w:rsidRDefault="00C51B0C" w:rsidP="00C51B0C">
            <w:r w:rsidRPr="00C51B0C">
              <w:t>“Speak softer”</w:t>
            </w:r>
          </w:p>
        </w:tc>
        <w:tc>
          <w:tcPr>
            <w:tcW w:w="2659" w:type="dxa"/>
          </w:tcPr>
          <w:p w14:paraId="5329FFF8" w14:textId="77777777" w:rsidR="00C51B0C" w:rsidRPr="00C51B0C" w:rsidRDefault="00C51B0C" w:rsidP="00C51B0C">
            <w:r w:rsidRPr="00C51B0C">
              <w:t>“Speak louder”</w:t>
            </w:r>
          </w:p>
        </w:tc>
      </w:tr>
      <w:tr w:rsidR="00C51B0C" w:rsidRPr="00C51B0C" w14:paraId="2BB10300" w14:textId="77777777" w:rsidTr="00C51B0C">
        <w:tc>
          <w:tcPr>
            <w:tcW w:w="2592" w:type="dxa"/>
          </w:tcPr>
          <w:p w14:paraId="77FE4580" w14:textId="77777777" w:rsidR="00C51B0C" w:rsidRPr="00C51B0C" w:rsidRDefault="00C51B0C" w:rsidP="00C51B0C">
            <w:r w:rsidRPr="00C51B0C">
              <w:t>“Can you stand up?”</w:t>
            </w:r>
          </w:p>
        </w:tc>
        <w:tc>
          <w:tcPr>
            <w:tcW w:w="2659" w:type="dxa"/>
          </w:tcPr>
          <w:p w14:paraId="70BD3A3B" w14:textId="77777777" w:rsidR="00C51B0C" w:rsidRPr="00C51B0C" w:rsidRDefault="00C51B0C" w:rsidP="00C51B0C">
            <w:r w:rsidRPr="00C51B0C">
              <w:t>“Can you sit down?”</w:t>
            </w:r>
          </w:p>
        </w:tc>
        <w:tc>
          <w:tcPr>
            <w:tcW w:w="2659" w:type="dxa"/>
          </w:tcPr>
          <w:p w14:paraId="266FD7A8" w14:textId="77777777" w:rsidR="00C51B0C" w:rsidRPr="00C51B0C" w:rsidRDefault="00C51B0C" w:rsidP="00C51B0C">
            <w:r w:rsidRPr="00C51B0C">
              <w:t>“Crouch.”</w:t>
            </w:r>
          </w:p>
        </w:tc>
      </w:tr>
      <w:tr w:rsidR="00C51B0C" w:rsidRPr="00C51B0C" w14:paraId="791712BA" w14:textId="77777777" w:rsidTr="00C51B0C">
        <w:tc>
          <w:tcPr>
            <w:tcW w:w="2592" w:type="dxa"/>
          </w:tcPr>
          <w:p w14:paraId="40CCEEF7" w14:textId="77777777" w:rsidR="00C51B0C" w:rsidRPr="00C51B0C" w:rsidRDefault="00C51B0C" w:rsidP="00C51B0C">
            <w:r w:rsidRPr="00C51B0C">
              <w:t>“Lay down”</w:t>
            </w:r>
          </w:p>
        </w:tc>
        <w:tc>
          <w:tcPr>
            <w:tcW w:w="2659" w:type="dxa"/>
          </w:tcPr>
          <w:p w14:paraId="10F85D03" w14:textId="1DE8F663" w:rsidR="00C51B0C" w:rsidRPr="00C51B0C" w:rsidRDefault="00C51B0C" w:rsidP="00C51B0C">
            <w:r w:rsidRPr="00C51B0C">
              <w:t xml:space="preserve">“Lift your </w:t>
            </w:r>
            <w:r>
              <w:t xml:space="preserve">right </w:t>
            </w:r>
            <w:r w:rsidRPr="00C51B0C">
              <w:t>arm”</w:t>
            </w:r>
          </w:p>
        </w:tc>
        <w:tc>
          <w:tcPr>
            <w:tcW w:w="2659" w:type="dxa"/>
          </w:tcPr>
          <w:p w14:paraId="2315096B" w14:textId="77777777" w:rsidR="00C51B0C" w:rsidRPr="00C51B0C" w:rsidRDefault="00C51B0C" w:rsidP="00C51B0C">
            <w:r w:rsidRPr="00C51B0C">
              <w:t>“Lay down on your back”</w:t>
            </w:r>
          </w:p>
        </w:tc>
      </w:tr>
      <w:tr w:rsidR="00C51B0C" w:rsidRPr="00C51B0C" w14:paraId="4B9738BF" w14:textId="77777777" w:rsidTr="00C51B0C">
        <w:tc>
          <w:tcPr>
            <w:tcW w:w="2592" w:type="dxa"/>
          </w:tcPr>
          <w:p w14:paraId="05366701" w14:textId="77777777" w:rsidR="00C51B0C" w:rsidRPr="00C51B0C" w:rsidRDefault="00C51B0C" w:rsidP="00C51B0C">
            <w:r w:rsidRPr="00C51B0C">
              <w:t>“Lay down on your belly.”</w:t>
            </w:r>
          </w:p>
        </w:tc>
        <w:tc>
          <w:tcPr>
            <w:tcW w:w="2659" w:type="dxa"/>
          </w:tcPr>
          <w:p w14:paraId="131A478A" w14:textId="77777777" w:rsidR="00C51B0C" w:rsidRPr="00C51B0C" w:rsidRDefault="00C51B0C" w:rsidP="00C51B0C">
            <w:r w:rsidRPr="00C51B0C">
              <w:t>“Stop Looking at me”</w:t>
            </w:r>
          </w:p>
        </w:tc>
        <w:tc>
          <w:tcPr>
            <w:tcW w:w="2659" w:type="dxa"/>
          </w:tcPr>
          <w:p w14:paraId="7237391E" w14:textId="77777777" w:rsidR="00C51B0C" w:rsidRPr="00C51B0C" w:rsidRDefault="00C51B0C" w:rsidP="00C51B0C">
            <w:r w:rsidRPr="00C51B0C">
              <w:t>“What is your name?”</w:t>
            </w:r>
          </w:p>
        </w:tc>
      </w:tr>
      <w:tr w:rsidR="00C51B0C" w:rsidRPr="00C51B0C" w14:paraId="4B3CC701" w14:textId="77777777" w:rsidTr="00C51B0C">
        <w:tc>
          <w:tcPr>
            <w:tcW w:w="2592" w:type="dxa"/>
          </w:tcPr>
          <w:p w14:paraId="0368D32E" w14:textId="77777777" w:rsidR="00C51B0C" w:rsidRPr="00C51B0C" w:rsidRDefault="00C51B0C" w:rsidP="00C51B0C">
            <w:r w:rsidRPr="00C51B0C">
              <w:t>“Introduce yourself”</w:t>
            </w:r>
          </w:p>
        </w:tc>
        <w:tc>
          <w:tcPr>
            <w:tcW w:w="2659" w:type="dxa"/>
          </w:tcPr>
          <w:p w14:paraId="677A2C61" w14:textId="71315EA1" w:rsidR="00C51B0C" w:rsidRPr="00C51B0C" w:rsidRDefault="00C51B0C" w:rsidP="00C51B0C">
            <w:r>
              <w:t>“How much do you weigh?”</w:t>
            </w:r>
          </w:p>
        </w:tc>
        <w:tc>
          <w:tcPr>
            <w:tcW w:w="2659" w:type="dxa"/>
          </w:tcPr>
          <w:p w14:paraId="55056692" w14:textId="77777777" w:rsidR="00C51B0C" w:rsidRPr="00C51B0C" w:rsidRDefault="00C51B0C" w:rsidP="00C51B0C">
            <w:r w:rsidRPr="00C51B0C">
              <w:t>“How tall are you?”</w:t>
            </w:r>
          </w:p>
        </w:tc>
      </w:tr>
    </w:tbl>
    <w:p w14:paraId="5A95D02B" w14:textId="77777777" w:rsidR="00C51B0C" w:rsidRDefault="00C51B0C" w:rsidP="006111F3">
      <w:pPr>
        <w:ind w:left="0"/>
      </w:pPr>
    </w:p>
    <w:p w14:paraId="36853E57" w14:textId="65F96E4D" w:rsidR="0048090A" w:rsidRPr="0048090A" w:rsidRDefault="0048090A" w:rsidP="0048090A">
      <w:pPr>
        <w:pStyle w:val="Heading2"/>
        <w:ind w:left="0"/>
      </w:pPr>
      <w:r>
        <w:lastRenderedPageBreak/>
        <w:t>2</w:t>
      </w:r>
      <w:r w:rsidRPr="0048090A">
        <w:t>.</w:t>
      </w:r>
      <w:r>
        <w:t>2</w:t>
      </w:r>
      <w:r w:rsidRPr="0048090A">
        <w:t xml:space="preserve"> </w:t>
      </w:r>
      <w:r>
        <w:t>verbal responses (q&amp;a)</w:t>
      </w:r>
    </w:p>
    <w:p w14:paraId="332173A5" w14:textId="77777777" w:rsidR="00451C44" w:rsidRDefault="00451C44" w:rsidP="00451C44">
      <w:pPr>
        <w:pStyle w:val="Heading9"/>
      </w:pPr>
      <w:r>
        <w:t>Developers</w:t>
      </w:r>
    </w:p>
    <w:p w14:paraId="255E5F21" w14:textId="77777777" w:rsidR="00451C44" w:rsidRDefault="00451C44" w:rsidP="00451C44">
      <w:r>
        <w:tab/>
        <w:t>Verbal queues:</w:t>
      </w:r>
    </w:p>
    <w:p w14:paraId="307434D4" w14:textId="68C19DE8" w:rsidR="00451C44" w:rsidRDefault="00835352" w:rsidP="00AE546B">
      <w:pPr>
        <w:pStyle w:val="ListParagraph"/>
        <w:numPr>
          <w:ilvl w:val="0"/>
          <w:numId w:val="3"/>
        </w:numPr>
      </w:pPr>
      <w:r>
        <w:t>“</w:t>
      </w:r>
      <w:r w:rsidR="00451C44">
        <w:t>Who is developing your programs?</w:t>
      </w:r>
      <w:r>
        <w:t>”</w:t>
      </w:r>
    </w:p>
    <w:p w14:paraId="751B7990" w14:textId="626B7AF4" w:rsidR="00451C44" w:rsidRDefault="00835352" w:rsidP="00AE546B">
      <w:pPr>
        <w:pStyle w:val="ListParagraph"/>
        <w:numPr>
          <w:ilvl w:val="0"/>
          <w:numId w:val="3"/>
        </w:numPr>
      </w:pPr>
      <w:r>
        <w:t>“</w:t>
      </w:r>
      <w:r w:rsidR="00451C44">
        <w:t>Who is working on you?</w:t>
      </w:r>
      <w:r>
        <w:t>”</w:t>
      </w:r>
    </w:p>
    <w:p w14:paraId="3A136D44" w14:textId="51BAF204" w:rsidR="00451C44" w:rsidRDefault="00835352" w:rsidP="00AE546B">
      <w:pPr>
        <w:pStyle w:val="ListParagraph"/>
        <w:numPr>
          <w:ilvl w:val="0"/>
          <w:numId w:val="3"/>
        </w:numPr>
      </w:pPr>
      <w:r>
        <w:t>“</w:t>
      </w:r>
      <w:r w:rsidR="00451C44">
        <w:t>Who is in the capstone project?</w:t>
      </w:r>
      <w:r>
        <w:t>”</w:t>
      </w:r>
    </w:p>
    <w:p w14:paraId="1653AF89" w14:textId="15B80464" w:rsidR="00451C44" w:rsidRDefault="00451C44" w:rsidP="00451C44">
      <w:pPr>
        <w:ind w:left="720"/>
      </w:pPr>
      <w:r>
        <w:t xml:space="preserve">Description: </w:t>
      </w:r>
      <w:r w:rsidR="00133034">
        <w:t>NAO</w:t>
      </w:r>
      <w:r>
        <w:t xml:space="preserve"> </w:t>
      </w:r>
      <w:r w:rsidR="00133034">
        <w:t xml:space="preserve">will </w:t>
      </w:r>
      <w:r>
        <w:t>list the team members of the Ari</w:t>
      </w:r>
      <w:r w:rsidR="00133034">
        <w:t>G</w:t>
      </w:r>
      <w:r>
        <w:t>ato capstone project</w:t>
      </w:r>
      <w:r w:rsidR="00133034">
        <w:t>.</w:t>
      </w:r>
    </w:p>
    <w:p w14:paraId="52A1F8A7" w14:textId="77777777" w:rsidR="000A1592" w:rsidRDefault="000A1592" w:rsidP="000A1592">
      <w:pPr>
        <w:pStyle w:val="Heading9"/>
      </w:pPr>
    </w:p>
    <w:p w14:paraId="13C7600B" w14:textId="08F513AA" w:rsidR="000A1592" w:rsidRDefault="000A1592" w:rsidP="000A1592">
      <w:pPr>
        <w:pStyle w:val="Heading9"/>
      </w:pPr>
      <w:r>
        <w:t>favorite class</w:t>
      </w:r>
    </w:p>
    <w:p w14:paraId="62BC526C" w14:textId="77777777" w:rsidR="000A1592" w:rsidRDefault="000A1592" w:rsidP="000A1592">
      <w:r>
        <w:tab/>
        <w:t>Verbal queues:</w:t>
      </w:r>
    </w:p>
    <w:p w14:paraId="6DB2DD90" w14:textId="791CD254" w:rsidR="000A1592" w:rsidRDefault="000A1592" w:rsidP="000A1592">
      <w:pPr>
        <w:pStyle w:val="ListParagraph"/>
        <w:numPr>
          <w:ilvl w:val="0"/>
          <w:numId w:val="4"/>
        </w:numPr>
      </w:pPr>
      <w:r>
        <w:t>“</w:t>
      </w:r>
      <w:r>
        <w:t>What is your favorite class?</w:t>
      </w:r>
      <w:r>
        <w:t>”</w:t>
      </w:r>
    </w:p>
    <w:p w14:paraId="61BDE224" w14:textId="3D1ADD40" w:rsidR="000A1592" w:rsidRDefault="000A1592" w:rsidP="000A1592">
      <w:pPr>
        <w:pStyle w:val="ListParagraph"/>
        <w:numPr>
          <w:ilvl w:val="0"/>
          <w:numId w:val="4"/>
        </w:numPr>
      </w:pPr>
      <w:r>
        <w:t>“What is your favorite C.S. class?”</w:t>
      </w:r>
    </w:p>
    <w:p w14:paraId="356C7322" w14:textId="2922AC61" w:rsidR="000A1592" w:rsidRDefault="000A1592" w:rsidP="000A1592">
      <w:pPr>
        <w:pStyle w:val="ListParagraph"/>
        <w:numPr>
          <w:ilvl w:val="0"/>
          <w:numId w:val="4"/>
        </w:numPr>
      </w:pPr>
      <w:r>
        <w:t>“What is your favorite class at C.W.U.?”</w:t>
      </w:r>
    </w:p>
    <w:p w14:paraId="5E8CED81" w14:textId="5EF50D92" w:rsidR="00C51B0C" w:rsidRDefault="000A1592" w:rsidP="009F379E">
      <w:pPr>
        <w:ind w:left="0"/>
      </w:pPr>
      <w:r>
        <w:tab/>
        <w:t>Description: NAO will respond with “in a while, crocodile”.</w:t>
      </w:r>
    </w:p>
    <w:p w14:paraId="7A1690A6" w14:textId="77777777" w:rsidR="000A1592" w:rsidRDefault="000A1592" w:rsidP="009F379E">
      <w:pPr>
        <w:ind w:left="0"/>
      </w:pPr>
    </w:p>
    <w:p w14:paraId="0587CA37" w14:textId="17724117" w:rsidR="000A1592" w:rsidRDefault="000A1592" w:rsidP="000A1592">
      <w:pPr>
        <w:pStyle w:val="Heading9"/>
      </w:pPr>
      <w:r>
        <w:t xml:space="preserve">favorite </w:t>
      </w:r>
      <w:r>
        <w:t>professor</w:t>
      </w:r>
    </w:p>
    <w:p w14:paraId="45654419" w14:textId="77777777" w:rsidR="000A1592" w:rsidRDefault="000A1592" w:rsidP="000A1592">
      <w:r>
        <w:tab/>
        <w:t>Verbal queues:</w:t>
      </w:r>
    </w:p>
    <w:p w14:paraId="58F23BB0" w14:textId="327E3979" w:rsidR="000A1592" w:rsidRDefault="000A1592" w:rsidP="000A1592">
      <w:pPr>
        <w:pStyle w:val="ListParagraph"/>
        <w:numPr>
          <w:ilvl w:val="0"/>
          <w:numId w:val="4"/>
        </w:numPr>
      </w:pPr>
      <w:r>
        <w:t>“</w:t>
      </w:r>
      <w:r w:rsidR="00702BC6">
        <w:t>Who is your favorite professor?”</w:t>
      </w:r>
    </w:p>
    <w:p w14:paraId="2F6F93CD" w14:textId="2219F7AE" w:rsidR="00702BC6" w:rsidRDefault="00702BC6" w:rsidP="000A1592">
      <w:pPr>
        <w:pStyle w:val="ListParagraph"/>
        <w:numPr>
          <w:ilvl w:val="0"/>
          <w:numId w:val="4"/>
        </w:numPr>
      </w:pPr>
      <w:r>
        <w:t>“Do you know any professors?”</w:t>
      </w:r>
    </w:p>
    <w:p w14:paraId="69EEB44C" w14:textId="02C907E6" w:rsidR="000A1592" w:rsidRDefault="000A1592" w:rsidP="00702BC6">
      <w:pPr>
        <w:ind w:left="720"/>
      </w:pPr>
      <w:r>
        <w:t xml:space="preserve">Description: NAO will respond </w:t>
      </w:r>
      <w:r w:rsidR="00702BC6">
        <w:t>stating that his favorite professor is the AriGato group’s amazing supervisor, Dr. Davendra!!</w:t>
      </w:r>
    </w:p>
    <w:p w14:paraId="4299726C" w14:textId="77777777" w:rsidR="000A1592" w:rsidRPr="009D00F8" w:rsidRDefault="000A1592" w:rsidP="009F379E">
      <w:pPr>
        <w:ind w:left="0"/>
      </w:pPr>
    </w:p>
    <w:p w14:paraId="44F4C284" w14:textId="24A339E7" w:rsidR="00451C44" w:rsidRDefault="00451C44" w:rsidP="00451C44">
      <w:pPr>
        <w:pStyle w:val="Heading9"/>
      </w:pPr>
      <w:r>
        <w:t>How old are you</w:t>
      </w:r>
    </w:p>
    <w:p w14:paraId="69D84870" w14:textId="3FD1B095" w:rsidR="00F911AA" w:rsidRDefault="00F911AA" w:rsidP="00F911AA">
      <w:r>
        <w:tab/>
        <w:t>Verbal queues:</w:t>
      </w:r>
    </w:p>
    <w:p w14:paraId="6A70168C" w14:textId="30A555CE" w:rsidR="00A31C80" w:rsidRDefault="00835352" w:rsidP="00AE546B">
      <w:pPr>
        <w:pStyle w:val="ListParagraph"/>
        <w:numPr>
          <w:ilvl w:val="0"/>
          <w:numId w:val="4"/>
        </w:numPr>
      </w:pPr>
      <w:r>
        <w:t>“</w:t>
      </w:r>
      <w:r w:rsidR="00A31C80">
        <w:t>How old are you?</w:t>
      </w:r>
      <w:r>
        <w:t>”</w:t>
      </w:r>
    </w:p>
    <w:p w14:paraId="4E968F21" w14:textId="7463C849" w:rsidR="00A31C80" w:rsidRDefault="00835352" w:rsidP="00AE546B">
      <w:pPr>
        <w:pStyle w:val="ListParagraph"/>
        <w:numPr>
          <w:ilvl w:val="0"/>
          <w:numId w:val="4"/>
        </w:numPr>
      </w:pPr>
      <w:r>
        <w:t>“</w:t>
      </w:r>
      <w:r w:rsidR="00A31C80">
        <w:t>What is your age?</w:t>
      </w:r>
      <w:r>
        <w:t>”</w:t>
      </w:r>
    </w:p>
    <w:p w14:paraId="24F11B4D" w14:textId="70881BC0" w:rsidR="00F911AA" w:rsidRDefault="00F911AA" w:rsidP="00F911AA">
      <w:r>
        <w:tab/>
        <w:t>Description:</w:t>
      </w:r>
      <w:r w:rsidR="00A31C80">
        <w:t xml:space="preserve"> </w:t>
      </w:r>
      <w:r w:rsidR="00133034">
        <w:t>NAO</w:t>
      </w:r>
      <w:r w:rsidR="00A31C80">
        <w:t xml:space="preserve"> will respond with various humorous verbal responses</w:t>
      </w:r>
      <w:r w:rsidR="00133034">
        <w:t>.</w:t>
      </w:r>
    </w:p>
    <w:p w14:paraId="086EFD51" w14:textId="77777777" w:rsidR="003A32C5" w:rsidRDefault="003A32C5" w:rsidP="003A32C5">
      <w:pPr>
        <w:pStyle w:val="Heading9"/>
      </w:pPr>
    </w:p>
    <w:p w14:paraId="26431F04" w14:textId="188C139D" w:rsidR="003A32C5" w:rsidRDefault="003A32C5" w:rsidP="003A32C5">
      <w:pPr>
        <w:pStyle w:val="Heading9"/>
      </w:pPr>
      <w:r>
        <w:t>see you later, alligator</w:t>
      </w:r>
    </w:p>
    <w:p w14:paraId="7809A355" w14:textId="77777777" w:rsidR="003A32C5" w:rsidRDefault="003A32C5" w:rsidP="003A32C5">
      <w:r>
        <w:tab/>
        <w:t>Verbal queues:</w:t>
      </w:r>
    </w:p>
    <w:p w14:paraId="24CBEDA4" w14:textId="2D85DC99" w:rsidR="003A32C5" w:rsidRDefault="003A32C5" w:rsidP="003A32C5">
      <w:pPr>
        <w:pStyle w:val="ListParagraph"/>
        <w:numPr>
          <w:ilvl w:val="0"/>
          <w:numId w:val="4"/>
        </w:numPr>
      </w:pPr>
      <w:r>
        <w:t>“</w:t>
      </w:r>
      <w:r>
        <w:t>See you later Alligator</w:t>
      </w:r>
      <w:r>
        <w:t>”</w:t>
      </w:r>
    </w:p>
    <w:p w14:paraId="4630FFA3" w14:textId="2386DE7D" w:rsidR="003A32C5" w:rsidRDefault="003A32C5" w:rsidP="003A32C5">
      <w:pPr>
        <w:ind w:left="0"/>
      </w:pPr>
      <w:r>
        <w:tab/>
        <w:t xml:space="preserve">Description: NAO will respond </w:t>
      </w:r>
      <w:r>
        <w:t>with “in a while, crocodile”.</w:t>
      </w:r>
    </w:p>
    <w:p w14:paraId="5796EF7A" w14:textId="5B4FA834" w:rsidR="00AD258A" w:rsidRDefault="00AD258A" w:rsidP="003A32C5">
      <w:pPr>
        <w:ind w:left="0"/>
      </w:pPr>
    </w:p>
    <w:p w14:paraId="19F4BBF1" w14:textId="77777777" w:rsidR="00975009" w:rsidRPr="00F911AA" w:rsidRDefault="00975009" w:rsidP="003A32C5">
      <w:pPr>
        <w:ind w:left="0"/>
      </w:pPr>
    </w:p>
    <w:p w14:paraId="7CD725C1" w14:textId="1BDDE9FA" w:rsidR="00451C44" w:rsidRDefault="00451C44" w:rsidP="00451C44">
      <w:pPr>
        <w:pStyle w:val="Heading9"/>
      </w:pPr>
      <w:r>
        <w:lastRenderedPageBreak/>
        <w:t>Sing the anthem</w:t>
      </w:r>
    </w:p>
    <w:p w14:paraId="0BA86DBA" w14:textId="5CED69D6" w:rsidR="00F911AA" w:rsidRDefault="00F911AA" w:rsidP="00F911AA">
      <w:r>
        <w:tab/>
        <w:t>Verbal queues:</w:t>
      </w:r>
    </w:p>
    <w:p w14:paraId="40B5A8B9" w14:textId="35853A19" w:rsidR="00835352" w:rsidRDefault="00835352" w:rsidP="00835352">
      <w:pPr>
        <w:pStyle w:val="ListParagraph"/>
        <w:numPr>
          <w:ilvl w:val="0"/>
          <w:numId w:val="4"/>
        </w:numPr>
      </w:pPr>
      <w:r>
        <w:t xml:space="preserve">“Sing the </w:t>
      </w:r>
      <w:r w:rsidR="00CE3F33">
        <w:t xml:space="preserve">[national] </w:t>
      </w:r>
      <w:r>
        <w:t>anthem</w:t>
      </w:r>
      <w:r w:rsidR="00CE3F33">
        <w:t>.</w:t>
      </w:r>
      <w:r>
        <w:t>”</w:t>
      </w:r>
    </w:p>
    <w:p w14:paraId="1B020B7D" w14:textId="0DBC2A56" w:rsidR="00835352" w:rsidRDefault="00835352" w:rsidP="00835352">
      <w:pPr>
        <w:pStyle w:val="ListParagraph"/>
        <w:numPr>
          <w:ilvl w:val="0"/>
          <w:numId w:val="4"/>
        </w:numPr>
      </w:pPr>
      <w:r>
        <w:t>“</w:t>
      </w:r>
      <w:r w:rsidR="00CE3F33">
        <w:t>Sing [national] anthem.</w:t>
      </w:r>
      <w:r>
        <w:t>”</w:t>
      </w:r>
    </w:p>
    <w:p w14:paraId="4B775CD7" w14:textId="52354C12" w:rsidR="00CE3F33" w:rsidRDefault="00CE3F33" w:rsidP="00835352">
      <w:pPr>
        <w:pStyle w:val="ListParagraph"/>
        <w:numPr>
          <w:ilvl w:val="0"/>
          <w:numId w:val="4"/>
        </w:numPr>
      </w:pPr>
      <w:r>
        <w:t>“Can you sing the [national] anthem?”</w:t>
      </w:r>
    </w:p>
    <w:p w14:paraId="32794327" w14:textId="399407AB" w:rsidR="00CE3F33" w:rsidRDefault="00CE3F33" w:rsidP="00835352">
      <w:pPr>
        <w:pStyle w:val="ListParagraph"/>
        <w:numPr>
          <w:ilvl w:val="0"/>
          <w:numId w:val="4"/>
        </w:numPr>
      </w:pPr>
      <w:r>
        <w:t>“Do you know the [national] anthem?”</w:t>
      </w:r>
    </w:p>
    <w:p w14:paraId="2F7BB83B" w14:textId="4C51245E" w:rsidR="00CE3F33" w:rsidRDefault="00CE3F33" w:rsidP="00CE3F33">
      <w:pPr>
        <w:pStyle w:val="ListParagraph"/>
        <w:numPr>
          <w:ilvl w:val="0"/>
          <w:numId w:val="4"/>
        </w:numPr>
      </w:pPr>
      <w:r>
        <w:t>“Sing the Star Spangled Banner.”</w:t>
      </w:r>
    </w:p>
    <w:p w14:paraId="57863D6E" w14:textId="00866993" w:rsidR="00F911AA" w:rsidRDefault="00F911AA" w:rsidP="00835352">
      <w:pPr>
        <w:ind w:left="717"/>
      </w:pPr>
      <w:r>
        <w:t>Description:</w:t>
      </w:r>
      <w:r w:rsidR="00835352">
        <w:t xml:space="preserve"> NAO will begin to “sing” </w:t>
      </w:r>
      <w:r w:rsidR="00F01CD9">
        <w:t xml:space="preserve">an auto-tuned version of </w:t>
      </w:r>
      <w:r w:rsidR="00835352">
        <w:t>the American National Anthem (an .mp3 file is played over its loudspeakers) and</w:t>
      </w:r>
      <w:r w:rsidR="00F01CD9">
        <w:t xml:space="preserve"> patriotically</w:t>
      </w:r>
      <w:r w:rsidR="00835352">
        <w:t xml:space="preserve"> place its hand over its heart.</w:t>
      </w:r>
    </w:p>
    <w:p w14:paraId="255C9473" w14:textId="67DB1E52" w:rsidR="00CE3F33" w:rsidRPr="00CE3F33" w:rsidRDefault="00CE3F33" w:rsidP="00835352">
      <w:pPr>
        <w:ind w:left="717"/>
      </w:pPr>
      <w:r>
        <w:rPr>
          <w:b/>
        </w:rPr>
        <w:t xml:space="preserve">Note: </w:t>
      </w:r>
      <w:r>
        <w:t xml:space="preserve">“[national]” in the Verbal Queues section means the word is optional </w:t>
      </w:r>
      <w:r w:rsidR="009032AD">
        <w:t>with</w:t>
      </w:r>
      <w:r>
        <w:t>in the command.</w:t>
      </w:r>
    </w:p>
    <w:p w14:paraId="527FF12B" w14:textId="77777777" w:rsidR="00AD258A" w:rsidRPr="00F911AA" w:rsidRDefault="00AD258A" w:rsidP="00F911AA"/>
    <w:p w14:paraId="64D05B37" w14:textId="55E3782C" w:rsidR="00451C44" w:rsidRDefault="00F911AA"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rsidR="00451C44">
        <w:t>What time is it?</w:t>
      </w:r>
    </w:p>
    <w:p w14:paraId="5FB12F0A" w14:textId="5C3F4F64" w:rsidR="00A31C80" w:rsidRDefault="00A31C80" w:rsidP="00A31C80">
      <w:r>
        <w:tab/>
        <w:t>Verbal queues:</w:t>
      </w:r>
    </w:p>
    <w:p w14:paraId="35744055" w14:textId="664C77BC" w:rsidR="004C1088" w:rsidRDefault="004C1088" w:rsidP="004C1088">
      <w:pPr>
        <w:pStyle w:val="ListParagraph"/>
        <w:numPr>
          <w:ilvl w:val="0"/>
          <w:numId w:val="4"/>
        </w:numPr>
      </w:pPr>
      <w:r>
        <w:t>“</w:t>
      </w:r>
      <w:r>
        <w:t>What time is it?</w:t>
      </w:r>
      <w:r>
        <w:t>”</w:t>
      </w:r>
    </w:p>
    <w:p w14:paraId="03D5A053" w14:textId="09D7014D" w:rsidR="004C1088" w:rsidRDefault="004C1088" w:rsidP="004C1088">
      <w:pPr>
        <w:pStyle w:val="ListParagraph"/>
        <w:numPr>
          <w:ilvl w:val="0"/>
          <w:numId w:val="4"/>
        </w:numPr>
      </w:pPr>
      <w:r>
        <w:t>“</w:t>
      </w:r>
      <w:r>
        <w:t>Do you know the time?</w:t>
      </w:r>
      <w:r>
        <w:t>”</w:t>
      </w:r>
    </w:p>
    <w:p w14:paraId="2B666C8C" w14:textId="409F369C" w:rsidR="00A31C80" w:rsidRPr="00F911AA" w:rsidRDefault="00A31C80" w:rsidP="00A31C80">
      <w:r>
        <w:tab/>
        <w:t>Description:</w:t>
      </w:r>
      <w:r w:rsidR="00835352">
        <w:t xml:space="preserve"> </w:t>
      </w:r>
      <w:r w:rsidR="004C1088">
        <w:t xml:space="preserve">NAO will respond with </w:t>
      </w:r>
      <w:r w:rsidR="00432939">
        <w:t>the current Pacific Standard Time (PST).</w:t>
      </w:r>
    </w:p>
    <w:p w14:paraId="30B5548A" w14:textId="1801ADE8" w:rsidR="0048090A" w:rsidRDefault="0048090A" w:rsidP="00A31C80">
      <w:pPr>
        <w:ind w:left="0"/>
      </w:pPr>
    </w:p>
    <w:p w14:paraId="3779102B" w14:textId="478CA841" w:rsidR="0048090A" w:rsidRPr="0048090A" w:rsidRDefault="0048090A" w:rsidP="0048090A">
      <w:pPr>
        <w:pStyle w:val="Heading2"/>
        <w:ind w:left="0"/>
      </w:pPr>
      <w:r>
        <w:t>2</w:t>
      </w:r>
      <w:r w:rsidRPr="0048090A">
        <w:t>.</w:t>
      </w:r>
      <w:r>
        <w:t>3</w:t>
      </w:r>
      <w:r w:rsidRPr="0048090A">
        <w:t xml:space="preserve"> </w:t>
      </w:r>
      <w:r>
        <w:t>internet-based requests &amp; responses</w:t>
      </w:r>
    </w:p>
    <w:p w14:paraId="47589E78" w14:textId="41D603A7" w:rsidR="00451C44" w:rsidRDefault="00451C44" w:rsidP="00451C44">
      <w:pPr>
        <w:pStyle w:val="Caption"/>
        <w:rPr>
          <w:i/>
        </w:rPr>
      </w:pPr>
      <w:r w:rsidRPr="00451C44">
        <w:rPr>
          <w:i/>
        </w:rPr>
        <w:t>Movie Information</w:t>
      </w:r>
    </w:p>
    <w:p w14:paraId="5EDBC85F" w14:textId="27F2D77E" w:rsidR="00F911AA" w:rsidRDefault="00F911AA" w:rsidP="00F911AA">
      <w:r>
        <w:tab/>
        <w:t>Verbal queues:</w:t>
      </w:r>
    </w:p>
    <w:p w14:paraId="2A41B545" w14:textId="5BDA9734" w:rsidR="009F379E" w:rsidRDefault="009F379E" w:rsidP="009F379E">
      <w:pPr>
        <w:pStyle w:val="ListParagraph"/>
        <w:numPr>
          <w:ilvl w:val="0"/>
          <w:numId w:val="5"/>
        </w:numPr>
      </w:pPr>
      <w:r>
        <w:t>“</w:t>
      </w:r>
      <w:r w:rsidR="00CE3F33">
        <w:t>Tell me about a movie</w:t>
      </w:r>
      <w:r>
        <w:t>.”</w:t>
      </w:r>
    </w:p>
    <w:p w14:paraId="4A56EA05" w14:textId="64FF0091" w:rsidR="00F911AA" w:rsidRDefault="00F911AA" w:rsidP="00CE3F33">
      <w:pPr>
        <w:ind w:left="717"/>
      </w:pPr>
      <w:r>
        <w:t>Description:</w:t>
      </w:r>
      <w:r w:rsidR="00CE3F33">
        <w:t xml:space="preserve"> NAO uses an HTTP request to get information about movies (from a finite list</w:t>
      </w:r>
      <w:r w:rsidR="006111F3">
        <w:t xml:space="preserve"> seen below</w:t>
      </w:r>
      <w:r w:rsidR="00CE3F33">
        <w:t>) from the RottenTomatoes.com</w:t>
      </w:r>
      <w:r w:rsidR="006111F3">
        <w:t xml:space="preserve"> API</w:t>
      </w:r>
      <w:r w:rsidR="00CE3F33">
        <w:t>, and then repeats the information gathered from the website to the user.</w:t>
      </w:r>
    </w:p>
    <w:p w14:paraId="40A23D44" w14:textId="796D035E" w:rsidR="006111F3" w:rsidRDefault="006111F3" w:rsidP="00CE3F33">
      <w:pPr>
        <w:ind w:left="717"/>
      </w:pPr>
      <w:r>
        <w:t>Complete Movie List:</w:t>
      </w:r>
    </w:p>
    <w:p w14:paraId="3EAA9D56" w14:textId="4490D05E" w:rsidR="006111F3" w:rsidRDefault="006111F3" w:rsidP="006111F3">
      <w:pPr>
        <w:pStyle w:val="ListParagraph"/>
        <w:numPr>
          <w:ilvl w:val="0"/>
          <w:numId w:val="5"/>
        </w:numPr>
      </w:pPr>
      <w:r>
        <w:t>Blade Runner</w:t>
      </w:r>
    </w:p>
    <w:p w14:paraId="66273930" w14:textId="027E3457" w:rsidR="006111F3" w:rsidRDefault="006111F3" w:rsidP="006111F3">
      <w:pPr>
        <w:pStyle w:val="ListParagraph"/>
        <w:numPr>
          <w:ilvl w:val="0"/>
          <w:numId w:val="5"/>
        </w:numPr>
      </w:pPr>
      <w:r>
        <w:t>I-Robot</w:t>
      </w:r>
    </w:p>
    <w:p w14:paraId="2EC9C37E" w14:textId="02967C05" w:rsidR="006111F3" w:rsidRDefault="006111F3" w:rsidP="006111F3">
      <w:pPr>
        <w:pStyle w:val="ListParagraph"/>
        <w:numPr>
          <w:ilvl w:val="0"/>
          <w:numId w:val="5"/>
        </w:numPr>
      </w:pPr>
      <w:r>
        <w:t>The Matrix</w:t>
      </w:r>
    </w:p>
    <w:p w14:paraId="6220856F" w14:textId="24F29641" w:rsidR="006111F3" w:rsidRDefault="006111F3" w:rsidP="006111F3">
      <w:pPr>
        <w:pStyle w:val="ListParagraph"/>
        <w:numPr>
          <w:ilvl w:val="0"/>
          <w:numId w:val="5"/>
        </w:numPr>
      </w:pPr>
      <w:r>
        <w:t>Pacific Rim</w:t>
      </w:r>
    </w:p>
    <w:p w14:paraId="2E240410" w14:textId="7152D05F" w:rsidR="006111F3" w:rsidRDefault="006111F3" w:rsidP="006111F3">
      <w:pPr>
        <w:pStyle w:val="ListParagraph"/>
        <w:numPr>
          <w:ilvl w:val="0"/>
          <w:numId w:val="5"/>
        </w:numPr>
      </w:pPr>
      <w:r>
        <w:t>Robocop</w:t>
      </w:r>
    </w:p>
    <w:p w14:paraId="1110B377" w14:textId="365A47E1" w:rsidR="006111F3" w:rsidRDefault="006111F3" w:rsidP="006111F3">
      <w:pPr>
        <w:pStyle w:val="ListParagraph"/>
        <w:numPr>
          <w:ilvl w:val="0"/>
          <w:numId w:val="5"/>
        </w:numPr>
      </w:pPr>
      <w:r>
        <w:t>Robots</w:t>
      </w:r>
    </w:p>
    <w:p w14:paraId="608D4A70" w14:textId="180E8C8A" w:rsidR="006111F3" w:rsidRDefault="006111F3" w:rsidP="006111F3">
      <w:pPr>
        <w:pStyle w:val="ListParagraph"/>
        <w:numPr>
          <w:ilvl w:val="0"/>
          <w:numId w:val="5"/>
        </w:numPr>
      </w:pPr>
      <w:r>
        <w:t>The Terminator</w:t>
      </w:r>
    </w:p>
    <w:p w14:paraId="01324BA0" w14:textId="441710F6" w:rsidR="006111F3" w:rsidRDefault="006111F3" w:rsidP="006111F3">
      <w:pPr>
        <w:pStyle w:val="ListParagraph"/>
        <w:numPr>
          <w:ilvl w:val="0"/>
          <w:numId w:val="5"/>
        </w:numPr>
      </w:pPr>
      <w:r>
        <w:t>Transformers</w:t>
      </w:r>
    </w:p>
    <w:p w14:paraId="7A8F732E" w14:textId="3EDF015C" w:rsidR="00AD258A" w:rsidRDefault="006111F3" w:rsidP="006111F3">
      <w:pPr>
        <w:pStyle w:val="ListParagraph"/>
        <w:numPr>
          <w:ilvl w:val="0"/>
          <w:numId w:val="5"/>
        </w:numPr>
      </w:pPr>
      <w:r>
        <w:t>Wall-E</w:t>
      </w:r>
    </w:p>
    <w:p w14:paraId="0C43F83F" w14:textId="34F7AA6F" w:rsidR="006111F3" w:rsidRDefault="006111F3" w:rsidP="006111F3">
      <w:pPr>
        <w:pStyle w:val="ListParagraph"/>
        <w:ind w:left="1440"/>
      </w:pPr>
    </w:p>
    <w:p w14:paraId="1C5224EA" w14:textId="165EEE84" w:rsidR="00975009" w:rsidRDefault="00975009" w:rsidP="006111F3">
      <w:pPr>
        <w:pStyle w:val="ListParagraph"/>
        <w:ind w:left="1440"/>
      </w:pPr>
    </w:p>
    <w:p w14:paraId="52F0F8B2" w14:textId="0181AE18" w:rsidR="00975009" w:rsidRDefault="00975009" w:rsidP="006111F3">
      <w:pPr>
        <w:pStyle w:val="ListParagraph"/>
        <w:ind w:left="1440"/>
      </w:pPr>
    </w:p>
    <w:p w14:paraId="670071A2" w14:textId="77777777" w:rsidR="00975009" w:rsidRPr="00F911AA" w:rsidRDefault="00975009" w:rsidP="006111F3">
      <w:pPr>
        <w:pStyle w:val="ListParagraph"/>
        <w:ind w:left="1440"/>
      </w:pPr>
    </w:p>
    <w:p w14:paraId="58B3A02F" w14:textId="77777777" w:rsidR="00F911AA" w:rsidRPr="00451C44" w:rsidRDefault="00F911AA" w:rsidP="00F911AA">
      <w:pPr>
        <w:pStyle w:val="Caption"/>
        <w:rPr>
          <w:i/>
        </w:rPr>
      </w:pPr>
      <w:r w:rsidRPr="00451C44">
        <w:rPr>
          <w:i/>
        </w:rPr>
        <w:t>Temperature</w:t>
      </w:r>
    </w:p>
    <w:p w14:paraId="11C2F3E8" w14:textId="13898644" w:rsidR="00F911AA" w:rsidRDefault="00F911AA" w:rsidP="00F911AA">
      <w:r>
        <w:tab/>
        <w:t>Verbal queues:</w:t>
      </w:r>
    </w:p>
    <w:p w14:paraId="1DF0A2F7" w14:textId="624F520D" w:rsidR="00A31C80" w:rsidRDefault="009F379E" w:rsidP="00AE546B">
      <w:pPr>
        <w:pStyle w:val="ListParagraph"/>
        <w:numPr>
          <w:ilvl w:val="0"/>
          <w:numId w:val="5"/>
        </w:numPr>
      </w:pPr>
      <w:r>
        <w:t>“</w:t>
      </w:r>
      <w:r w:rsidR="00A31C80">
        <w:t>What is the current temperature of Ellensburg?</w:t>
      </w:r>
      <w:r>
        <w:t>”</w:t>
      </w:r>
    </w:p>
    <w:p w14:paraId="4EAABCD1" w14:textId="311D3156" w:rsidR="00A31C80" w:rsidRDefault="009F379E" w:rsidP="00AE546B">
      <w:pPr>
        <w:pStyle w:val="ListParagraph"/>
        <w:numPr>
          <w:ilvl w:val="0"/>
          <w:numId w:val="5"/>
        </w:numPr>
      </w:pPr>
      <w:r>
        <w:t>“</w:t>
      </w:r>
      <w:r w:rsidR="00A31C80">
        <w:t>What’s the current temperature?</w:t>
      </w:r>
      <w:r>
        <w:t>”</w:t>
      </w:r>
    </w:p>
    <w:p w14:paraId="6400731B" w14:textId="693F3CC7" w:rsidR="00A31C80" w:rsidRDefault="009F379E" w:rsidP="00AE546B">
      <w:pPr>
        <w:pStyle w:val="ListParagraph"/>
        <w:numPr>
          <w:ilvl w:val="0"/>
          <w:numId w:val="5"/>
        </w:numPr>
      </w:pPr>
      <w:r>
        <w:t>“</w:t>
      </w:r>
      <w:r w:rsidR="00A31C80">
        <w:t>What is the temperature?</w:t>
      </w:r>
      <w:r>
        <w:t>”</w:t>
      </w:r>
    </w:p>
    <w:p w14:paraId="7D424C7C" w14:textId="07EDD0C0" w:rsidR="00A31C80" w:rsidRDefault="009F379E" w:rsidP="00AE546B">
      <w:pPr>
        <w:pStyle w:val="ListParagraph"/>
        <w:numPr>
          <w:ilvl w:val="0"/>
          <w:numId w:val="5"/>
        </w:numPr>
      </w:pPr>
      <w:r>
        <w:t>“</w:t>
      </w:r>
      <w:r w:rsidR="00A31C80">
        <w:t>How hot is it outside?</w:t>
      </w:r>
      <w:r>
        <w:t>”</w:t>
      </w:r>
    </w:p>
    <w:p w14:paraId="5D0C627F" w14:textId="42397FF5" w:rsidR="00A31C80" w:rsidRDefault="009F379E" w:rsidP="00AE546B">
      <w:pPr>
        <w:pStyle w:val="ListParagraph"/>
        <w:numPr>
          <w:ilvl w:val="0"/>
          <w:numId w:val="5"/>
        </w:numPr>
      </w:pPr>
      <w:r>
        <w:t>“</w:t>
      </w:r>
      <w:r w:rsidR="00A31C80">
        <w:t>How cold is it outside?</w:t>
      </w:r>
      <w:r>
        <w:t>”</w:t>
      </w:r>
    </w:p>
    <w:p w14:paraId="6F8EF480" w14:textId="323BB49A" w:rsidR="00A31C80" w:rsidRDefault="009F379E" w:rsidP="00AE546B">
      <w:pPr>
        <w:pStyle w:val="ListParagraph"/>
        <w:numPr>
          <w:ilvl w:val="0"/>
          <w:numId w:val="5"/>
        </w:numPr>
      </w:pPr>
      <w:r>
        <w:t>“</w:t>
      </w:r>
      <w:r w:rsidR="00A31C80">
        <w:t>How hot is it?</w:t>
      </w:r>
      <w:r>
        <w:t>”</w:t>
      </w:r>
    </w:p>
    <w:p w14:paraId="501D0006" w14:textId="1679FD47" w:rsidR="00A31C80" w:rsidRDefault="009F379E" w:rsidP="00AE546B">
      <w:pPr>
        <w:pStyle w:val="ListParagraph"/>
        <w:numPr>
          <w:ilvl w:val="0"/>
          <w:numId w:val="5"/>
        </w:numPr>
      </w:pPr>
      <w:r>
        <w:t>“</w:t>
      </w:r>
      <w:r w:rsidR="00A31C80">
        <w:t>How cold is it?</w:t>
      </w:r>
      <w:r>
        <w:t>”</w:t>
      </w:r>
    </w:p>
    <w:p w14:paraId="60F64F7A" w14:textId="309550D8" w:rsidR="00AB4DB1" w:rsidRDefault="00AB4DB1" w:rsidP="00AE546B">
      <w:pPr>
        <w:pStyle w:val="ListParagraph"/>
        <w:numPr>
          <w:ilvl w:val="0"/>
          <w:numId w:val="5"/>
        </w:numPr>
      </w:pPr>
      <w:r>
        <w:t>“What about the weather?”</w:t>
      </w:r>
    </w:p>
    <w:p w14:paraId="7F13CCEA" w14:textId="5FCEBD34" w:rsidR="00F911AA" w:rsidRDefault="00F911AA" w:rsidP="00CF6DFD">
      <w:pPr>
        <w:ind w:left="717"/>
      </w:pPr>
      <w:r>
        <w:t>Description:</w:t>
      </w:r>
      <w:r w:rsidR="00A31C80">
        <w:t xml:space="preserve"> </w:t>
      </w:r>
      <w:r w:rsidR="00E6095A">
        <w:t>NAO</w:t>
      </w:r>
      <w:r w:rsidR="00A31C80">
        <w:t xml:space="preserve"> retrieve</w:t>
      </w:r>
      <w:r w:rsidR="00E6095A">
        <w:t>s</w:t>
      </w:r>
      <w:r w:rsidR="00A31C80">
        <w:t xml:space="preserve"> weather information from OpenWeatherMap.com and </w:t>
      </w:r>
      <w:r w:rsidR="00E6095A">
        <w:t>replies with</w:t>
      </w:r>
      <w:r w:rsidR="00A31C80">
        <w:t xml:space="preserve"> the </w:t>
      </w:r>
      <w:r w:rsidR="00CF6DFD">
        <w:t xml:space="preserve">current </w:t>
      </w:r>
      <w:r w:rsidR="00A31C80">
        <w:t>temperature</w:t>
      </w:r>
      <w:r w:rsidR="00AB4DB1">
        <w:t>*</w:t>
      </w:r>
      <w:r w:rsidR="00CF6DFD">
        <w:t xml:space="preserve"> in Ellensburg Washington. </w:t>
      </w:r>
      <w:r w:rsidR="00E6095A">
        <w:t>Due to</w:t>
      </w:r>
      <w:r w:rsidR="00CF6DFD">
        <w:t xml:space="preserve"> this module </w:t>
      </w:r>
      <w:r w:rsidR="00E6095A">
        <w:t>being</w:t>
      </w:r>
      <w:r w:rsidR="00CF6DFD">
        <w:t xml:space="preserve"> intended for use in Ellensburg</w:t>
      </w:r>
      <w:r w:rsidR="00E6095A">
        <w:t xml:space="preserve"> exclusively</w:t>
      </w:r>
      <w:r w:rsidR="00CF6DFD">
        <w:t xml:space="preserve">, if one wants to change the city, they will have to go into the </w:t>
      </w:r>
      <w:r w:rsidR="00E6095A">
        <w:t xml:space="preserve">module’s </w:t>
      </w:r>
      <w:r w:rsidR="00CF6DFD">
        <w:t xml:space="preserve">code and </w:t>
      </w:r>
      <w:r w:rsidR="00E6095A">
        <w:t>change</w:t>
      </w:r>
      <w:r w:rsidR="00CF6DFD">
        <w:t xml:space="preserve"> it manually.</w:t>
      </w:r>
    </w:p>
    <w:p w14:paraId="42C3369A" w14:textId="11678563" w:rsidR="00AB4DB1" w:rsidRDefault="00AB4DB1" w:rsidP="00CF6DFD">
      <w:pPr>
        <w:ind w:left="717"/>
      </w:pPr>
      <w:r>
        <w:t>*This module works only in Fahrenheit, not Celsius.</w:t>
      </w:r>
    </w:p>
    <w:p w14:paraId="2E38B89D" w14:textId="510F2B3D" w:rsidR="00CE3F33" w:rsidRDefault="00CE3F33" w:rsidP="00CF6DFD">
      <w:pPr>
        <w:ind w:left="717"/>
      </w:pPr>
    </w:p>
    <w:p w14:paraId="20D64CA6" w14:textId="3155A6A8" w:rsidR="00CE3F33" w:rsidRPr="00451C44" w:rsidRDefault="00CE3F33" w:rsidP="00CE3F33">
      <w:pPr>
        <w:pStyle w:val="Caption"/>
        <w:rPr>
          <w:i/>
        </w:rPr>
      </w:pPr>
      <w:r>
        <w:rPr>
          <w:i/>
        </w:rPr>
        <w:t>weather-based clothing recommender</w:t>
      </w:r>
    </w:p>
    <w:p w14:paraId="58475312" w14:textId="77777777" w:rsidR="00CE3F33" w:rsidRDefault="00CE3F33" w:rsidP="00CE3F33">
      <w:r>
        <w:tab/>
        <w:t>Verbal queues:</w:t>
      </w:r>
    </w:p>
    <w:p w14:paraId="1784DEC4" w14:textId="61CE3F3E" w:rsidR="00CE3F33" w:rsidRDefault="00CE3F33" w:rsidP="004304B9">
      <w:pPr>
        <w:pStyle w:val="ListParagraph"/>
        <w:numPr>
          <w:ilvl w:val="0"/>
          <w:numId w:val="5"/>
        </w:numPr>
      </w:pPr>
      <w:r>
        <w:t xml:space="preserve">“What </w:t>
      </w:r>
      <w:r w:rsidR="004304B9">
        <w:t>should I wear outside today?”</w:t>
      </w:r>
    </w:p>
    <w:p w14:paraId="4DFA9295" w14:textId="4FACD4AD" w:rsidR="00CE3F33" w:rsidRPr="00F911AA" w:rsidRDefault="00CE3F33" w:rsidP="00CE3F33">
      <w:pPr>
        <w:ind w:left="717"/>
      </w:pPr>
      <w:r>
        <w:t xml:space="preserve">Description: NAO retrieves weather information from OpenWeatherMap.com and replies with </w:t>
      </w:r>
      <w:r w:rsidR="00E9084D">
        <w:t>a recommendation for types of clothing to wear outdoors based upon the current weather conditions (e.g., windy weather would cause NAO to recommend a jacket)</w:t>
      </w:r>
      <w:r>
        <w:t>. Due to this module being intended for use in Ellensburg exclusively, if one wants to change the city, they will have to go into the module’s code and change it manually.</w:t>
      </w:r>
    </w:p>
    <w:p w14:paraId="4D38584B" w14:textId="77777777" w:rsidR="004C1088" w:rsidRDefault="004C1088" w:rsidP="00A03A47">
      <w:pPr>
        <w:ind w:left="0"/>
      </w:pPr>
    </w:p>
    <w:p w14:paraId="2CE3F242" w14:textId="22D1697B" w:rsidR="0048090A" w:rsidRDefault="0048090A" w:rsidP="0048090A">
      <w:pPr>
        <w:pStyle w:val="Heading2"/>
        <w:ind w:left="0"/>
      </w:pPr>
      <w:r>
        <w:t>2</w:t>
      </w:r>
      <w:r w:rsidRPr="0048090A">
        <w:t>.</w:t>
      </w:r>
      <w:r>
        <w:t>4</w:t>
      </w:r>
      <w:r w:rsidRPr="0048090A">
        <w:t xml:space="preserve"> </w:t>
      </w:r>
      <w:r>
        <w:t>facial detection &amp; recognition responses</w:t>
      </w:r>
    </w:p>
    <w:p w14:paraId="2CA874AE" w14:textId="4D1CB957" w:rsidR="00AD258A" w:rsidRDefault="00AD258A" w:rsidP="00AD258A">
      <w:pPr>
        <w:pStyle w:val="Caption"/>
        <w:rPr>
          <w:i/>
        </w:rPr>
      </w:pPr>
      <w:r>
        <w:rPr>
          <w:i/>
        </w:rPr>
        <w:t>Age Guesser</w:t>
      </w:r>
    </w:p>
    <w:p w14:paraId="5590F254" w14:textId="508A7B37" w:rsidR="00AD258A" w:rsidRDefault="00AD258A" w:rsidP="00AD258A">
      <w:r>
        <w:tab/>
        <w:t>Verbal queues:</w:t>
      </w:r>
    </w:p>
    <w:p w14:paraId="6BA5D19B" w14:textId="387C0FDC" w:rsidR="00AD258A" w:rsidRDefault="009F379E" w:rsidP="00AE546B">
      <w:pPr>
        <w:pStyle w:val="ListParagraph"/>
        <w:numPr>
          <w:ilvl w:val="0"/>
          <w:numId w:val="7"/>
        </w:numPr>
      </w:pPr>
      <w:r>
        <w:t>“</w:t>
      </w:r>
      <w:r w:rsidR="00AD258A">
        <w:t>Can you guess how old I am?</w:t>
      </w:r>
      <w:r>
        <w:t>”</w:t>
      </w:r>
    </w:p>
    <w:p w14:paraId="33B80E67" w14:textId="004EB383" w:rsidR="00AD258A" w:rsidRDefault="009F379E" w:rsidP="00AE546B">
      <w:pPr>
        <w:pStyle w:val="ListParagraph"/>
        <w:numPr>
          <w:ilvl w:val="0"/>
          <w:numId w:val="7"/>
        </w:numPr>
      </w:pPr>
      <w:r>
        <w:t>“</w:t>
      </w:r>
      <w:r w:rsidR="00AD258A">
        <w:t>Guess my age.</w:t>
      </w:r>
      <w:r>
        <w:t>”</w:t>
      </w:r>
    </w:p>
    <w:p w14:paraId="603B4192" w14:textId="0844D932" w:rsidR="00AD258A" w:rsidRDefault="009F379E" w:rsidP="00AE546B">
      <w:pPr>
        <w:pStyle w:val="ListParagraph"/>
        <w:numPr>
          <w:ilvl w:val="0"/>
          <w:numId w:val="7"/>
        </w:numPr>
      </w:pPr>
      <w:r>
        <w:t>“</w:t>
      </w:r>
      <w:r w:rsidR="00AD258A">
        <w:t>How old do you think I am?</w:t>
      </w:r>
      <w:r>
        <w:t>”</w:t>
      </w:r>
    </w:p>
    <w:p w14:paraId="6DBC8AFE" w14:textId="1FF80CB5" w:rsidR="00AD258A" w:rsidRDefault="009F379E" w:rsidP="00AE546B">
      <w:pPr>
        <w:pStyle w:val="ListParagraph"/>
        <w:numPr>
          <w:ilvl w:val="0"/>
          <w:numId w:val="7"/>
        </w:numPr>
      </w:pPr>
      <w:r>
        <w:t>“</w:t>
      </w:r>
      <w:r w:rsidR="00AD258A">
        <w:t>What is my age?</w:t>
      </w:r>
      <w:r>
        <w:t>”</w:t>
      </w:r>
    </w:p>
    <w:p w14:paraId="0A0C2F02" w14:textId="5AF17042" w:rsidR="00AB4DB1" w:rsidRDefault="00AB4DB1" w:rsidP="00AE546B">
      <w:pPr>
        <w:pStyle w:val="ListParagraph"/>
        <w:numPr>
          <w:ilvl w:val="0"/>
          <w:numId w:val="7"/>
        </w:numPr>
      </w:pPr>
      <w:r>
        <w:t>“How old am I?”</w:t>
      </w:r>
    </w:p>
    <w:p w14:paraId="34AD666B" w14:textId="61EFD802" w:rsidR="00AD258A" w:rsidRDefault="00AD258A" w:rsidP="00AD258A">
      <w:pPr>
        <w:ind w:left="717"/>
      </w:pPr>
      <w:r>
        <w:t xml:space="preserve">Description:  </w:t>
      </w:r>
      <w:r w:rsidR="00E6095A">
        <w:t>NAO</w:t>
      </w:r>
      <w:r>
        <w:t xml:space="preserve"> will use </w:t>
      </w:r>
      <w:r w:rsidR="00E6095A">
        <w:t xml:space="preserve">its </w:t>
      </w:r>
      <w:r>
        <w:t xml:space="preserve">facial </w:t>
      </w:r>
      <w:r w:rsidR="00E6095A">
        <w:t>detection and mapping abilities</w:t>
      </w:r>
      <w:r>
        <w:t xml:space="preserve"> to attempt a guess at the user’s age.</w:t>
      </w:r>
      <w:r w:rsidR="00902BE5">
        <w:t xml:space="preserve"> The guesser is not the most accurate, however the module is enjoyable.</w:t>
      </w:r>
    </w:p>
    <w:p w14:paraId="493EA742" w14:textId="77777777" w:rsidR="00432939" w:rsidRDefault="00432939" w:rsidP="00AD258A">
      <w:pPr>
        <w:ind w:left="717"/>
      </w:pPr>
    </w:p>
    <w:p w14:paraId="43431AD9" w14:textId="066DCA7C" w:rsidR="00432939" w:rsidRDefault="00432939" w:rsidP="00432939">
      <w:pPr>
        <w:pStyle w:val="Caption"/>
        <w:rPr>
          <w:i/>
        </w:rPr>
      </w:pPr>
      <w:r>
        <w:rPr>
          <w:i/>
        </w:rPr>
        <w:lastRenderedPageBreak/>
        <w:t>expression</w:t>
      </w:r>
      <w:r>
        <w:rPr>
          <w:i/>
        </w:rPr>
        <w:t xml:space="preserve"> Guesser</w:t>
      </w:r>
    </w:p>
    <w:p w14:paraId="0069CE47" w14:textId="77777777" w:rsidR="00432939" w:rsidRDefault="00432939" w:rsidP="00432939">
      <w:r>
        <w:tab/>
        <w:t>Verbal queues:</w:t>
      </w:r>
    </w:p>
    <w:p w14:paraId="761B2C4B" w14:textId="05C26247" w:rsidR="00432939" w:rsidRDefault="00432939" w:rsidP="00432939">
      <w:pPr>
        <w:pStyle w:val="ListParagraph"/>
        <w:numPr>
          <w:ilvl w:val="0"/>
          <w:numId w:val="7"/>
        </w:numPr>
      </w:pPr>
      <w:r>
        <w:t xml:space="preserve">“Can you guess how </w:t>
      </w:r>
      <w:r>
        <w:t>I’m feeling</w:t>
      </w:r>
      <w:r>
        <w:t>?”</w:t>
      </w:r>
    </w:p>
    <w:p w14:paraId="0B7F236D" w14:textId="02058116" w:rsidR="00432939" w:rsidRDefault="00432939" w:rsidP="00432939">
      <w:pPr>
        <w:pStyle w:val="ListParagraph"/>
        <w:numPr>
          <w:ilvl w:val="0"/>
          <w:numId w:val="7"/>
        </w:numPr>
      </w:pPr>
      <w:r>
        <w:t xml:space="preserve">“Guess my </w:t>
      </w:r>
      <w:r>
        <w:t>mood</w:t>
      </w:r>
      <w:r>
        <w:t>.”</w:t>
      </w:r>
    </w:p>
    <w:p w14:paraId="2835D726" w14:textId="6E9223EC" w:rsidR="00432939" w:rsidRDefault="00432939" w:rsidP="00432939">
      <w:pPr>
        <w:pStyle w:val="ListParagraph"/>
        <w:numPr>
          <w:ilvl w:val="0"/>
          <w:numId w:val="7"/>
        </w:numPr>
      </w:pPr>
      <w:r>
        <w:t>“How do you think I’m feeling?”</w:t>
      </w:r>
    </w:p>
    <w:p w14:paraId="0523014C" w14:textId="33596956" w:rsidR="00432939" w:rsidRDefault="00432939" w:rsidP="00432939">
      <w:pPr>
        <w:pStyle w:val="ListParagraph"/>
        <w:numPr>
          <w:ilvl w:val="0"/>
          <w:numId w:val="7"/>
        </w:numPr>
      </w:pPr>
      <w:r>
        <w:t>“What is my mood?”</w:t>
      </w:r>
    </w:p>
    <w:p w14:paraId="2E6A68CC" w14:textId="09502032" w:rsidR="00432939" w:rsidRDefault="00432939" w:rsidP="00432939">
      <w:pPr>
        <w:ind w:left="717"/>
      </w:pPr>
      <w:r>
        <w:t>Description:  NAO will use its facial detection and mapping abilities to attempt a guess at the user’s age. The guesser is not the most accurate, however the module is enjoyable.</w:t>
      </w:r>
    </w:p>
    <w:p w14:paraId="2ADCEEA6" w14:textId="77777777" w:rsidR="00AD258A" w:rsidRPr="00F911AA" w:rsidRDefault="00AD258A" w:rsidP="00AD258A">
      <w:pPr>
        <w:ind w:left="717"/>
      </w:pPr>
    </w:p>
    <w:p w14:paraId="2008888B" w14:textId="2FF125F6" w:rsidR="00451C44" w:rsidRDefault="00E6095A" w:rsidP="00451C44">
      <w:pPr>
        <w:pStyle w:val="Caption"/>
        <w:rPr>
          <w:i/>
        </w:rPr>
      </w:pPr>
      <w:r>
        <w:rPr>
          <w:i/>
        </w:rPr>
        <w:t>facial recognition</w:t>
      </w:r>
    </w:p>
    <w:p w14:paraId="67A76867" w14:textId="745F9DCF" w:rsidR="00F911AA" w:rsidRDefault="00F911AA" w:rsidP="00F911AA">
      <w:r>
        <w:tab/>
        <w:t>Verbal queues:</w:t>
      </w:r>
    </w:p>
    <w:p w14:paraId="1335FBAC" w14:textId="1A8B3715" w:rsidR="00CF6DFD" w:rsidRDefault="009F379E" w:rsidP="00AE546B">
      <w:pPr>
        <w:pStyle w:val="ListParagraph"/>
        <w:numPr>
          <w:ilvl w:val="0"/>
          <w:numId w:val="6"/>
        </w:numPr>
      </w:pPr>
      <w:r>
        <w:t>“</w:t>
      </w:r>
      <w:r w:rsidR="00CF6DFD">
        <w:t>Do you know me?</w:t>
      </w:r>
      <w:r>
        <w:t>”</w:t>
      </w:r>
    </w:p>
    <w:p w14:paraId="2BA6256F" w14:textId="458AF7EF" w:rsidR="00CF6DFD" w:rsidRDefault="009F379E" w:rsidP="00AE546B">
      <w:pPr>
        <w:pStyle w:val="ListParagraph"/>
        <w:numPr>
          <w:ilvl w:val="0"/>
          <w:numId w:val="6"/>
        </w:numPr>
      </w:pPr>
      <w:r>
        <w:t>“</w:t>
      </w:r>
      <w:r w:rsidR="00CF6DFD">
        <w:t>Do you remember me?</w:t>
      </w:r>
      <w:r>
        <w:t>”</w:t>
      </w:r>
    </w:p>
    <w:p w14:paraId="0CA7DAA8" w14:textId="6EF4F41F" w:rsidR="00CF6DFD" w:rsidRDefault="009F379E" w:rsidP="00AE546B">
      <w:pPr>
        <w:pStyle w:val="ListParagraph"/>
        <w:numPr>
          <w:ilvl w:val="0"/>
          <w:numId w:val="6"/>
        </w:numPr>
      </w:pPr>
      <w:r>
        <w:t>“</w:t>
      </w:r>
      <w:r w:rsidR="00CF6DFD">
        <w:t>Do you know my name?</w:t>
      </w:r>
      <w:r>
        <w:t>”</w:t>
      </w:r>
    </w:p>
    <w:p w14:paraId="3E18D19B" w14:textId="339505C8" w:rsidR="00CF6DFD" w:rsidRDefault="009F379E" w:rsidP="00AE546B">
      <w:pPr>
        <w:pStyle w:val="ListParagraph"/>
        <w:numPr>
          <w:ilvl w:val="0"/>
          <w:numId w:val="6"/>
        </w:numPr>
      </w:pPr>
      <w:r>
        <w:t>“</w:t>
      </w:r>
      <w:r w:rsidR="00CF6DFD">
        <w:t>Do you know who I am?</w:t>
      </w:r>
      <w:r>
        <w:t>”</w:t>
      </w:r>
    </w:p>
    <w:p w14:paraId="4D56C0D8" w14:textId="77777777" w:rsidR="00442452" w:rsidRDefault="00F911AA" w:rsidP="00CF6DFD">
      <w:pPr>
        <w:ind w:left="717"/>
      </w:pPr>
      <w:r>
        <w:t>Description:</w:t>
      </w:r>
      <w:r w:rsidR="00CF6DFD">
        <w:t xml:space="preserve"> </w:t>
      </w:r>
      <w:r w:rsidR="00E6095A">
        <w:t>Provided that</w:t>
      </w:r>
      <w:r w:rsidR="00CF6DFD">
        <w:t xml:space="preserve"> a </w:t>
      </w:r>
      <w:r w:rsidR="00E6095A">
        <w:t>human</w:t>
      </w:r>
      <w:r w:rsidR="00CF6DFD">
        <w:t xml:space="preserve"> face is within </w:t>
      </w:r>
      <w:r w:rsidR="003C3B17">
        <w:t>view</w:t>
      </w:r>
      <w:r w:rsidR="00E6095A">
        <w:t xml:space="preserve"> - </w:t>
      </w:r>
      <w:r w:rsidR="003C3B17">
        <w:t xml:space="preserve">if NAO can recognize the face within 6 seconds, NAO </w:t>
      </w:r>
      <w:r w:rsidR="00CF6DFD">
        <w:t xml:space="preserve">will greet the person, if not, the module will time out, and NAO will say </w:t>
      </w:r>
      <w:r w:rsidR="00AD258A">
        <w:t>“</w:t>
      </w:r>
      <w:r w:rsidR="00442452">
        <w:t>S</w:t>
      </w:r>
      <w:r w:rsidR="00AD258A">
        <w:t>orry</w:t>
      </w:r>
      <w:r w:rsidR="00CF6DFD">
        <w:t>, I do not recognize you”</w:t>
      </w:r>
      <w:r w:rsidR="00E6095A">
        <w:t xml:space="preserve">. </w:t>
      </w:r>
    </w:p>
    <w:p w14:paraId="33D24F96" w14:textId="0EFFDA1B" w:rsidR="00F911AA" w:rsidRPr="00F911AA" w:rsidRDefault="00442452" w:rsidP="00CF6DFD">
      <w:pPr>
        <w:ind w:left="717"/>
      </w:pPr>
      <w:r w:rsidRPr="00442452">
        <w:rPr>
          <w:b/>
        </w:rPr>
        <w:t>Note:</w:t>
      </w:r>
      <w:r>
        <w:t xml:space="preserve"> </w:t>
      </w:r>
      <w:r w:rsidR="00E6095A">
        <w:t xml:space="preserve">Learning new faces is currently only possible when the NAO unit is connected to a computer and the “Learn Face” box within Choregraphe is ran (i.e., there is no </w:t>
      </w:r>
      <w:r>
        <w:t xml:space="preserve">type of </w:t>
      </w:r>
      <w:r w:rsidR="00E6095A">
        <w:t>“</w:t>
      </w:r>
      <w:r>
        <w:t>Learn my face” command to have NAO learn a face on the fly).</w:t>
      </w:r>
    </w:p>
    <w:p w14:paraId="3FD6326B" w14:textId="77777777" w:rsidR="0048090A" w:rsidRDefault="0048090A" w:rsidP="0048090A">
      <w:pPr>
        <w:pStyle w:val="Heading2"/>
      </w:pPr>
    </w:p>
    <w:p w14:paraId="6DA4AF34" w14:textId="0AE26976" w:rsidR="0048090A" w:rsidRDefault="0048090A" w:rsidP="0048090A">
      <w:pPr>
        <w:pStyle w:val="Heading2"/>
        <w:ind w:left="0"/>
      </w:pPr>
      <w:r>
        <w:t>2</w:t>
      </w:r>
      <w:r w:rsidRPr="0048090A">
        <w:t>.</w:t>
      </w:r>
      <w:r>
        <w:t>5</w:t>
      </w:r>
      <w:r w:rsidRPr="0048090A">
        <w:t xml:space="preserve"> </w:t>
      </w:r>
      <w:r>
        <w:t>basic movement options</w:t>
      </w:r>
    </w:p>
    <w:p w14:paraId="77AC8338" w14:textId="6C06CB9C" w:rsidR="00451C44" w:rsidRDefault="00451C44" w:rsidP="00F911AA">
      <w:pPr>
        <w:pStyle w:val="Caption"/>
        <w:rPr>
          <w:i/>
        </w:rPr>
      </w:pPr>
      <w:r w:rsidRPr="00F911AA">
        <w:rPr>
          <w:i/>
        </w:rPr>
        <w:t>Jazz Hands</w:t>
      </w:r>
    </w:p>
    <w:p w14:paraId="3991B11D" w14:textId="6948F93F" w:rsidR="00F911AA" w:rsidRDefault="00F911AA" w:rsidP="00F911AA">
      <w:r>
        <w:tab/>
        <w:t>Verbal queues:</w:t>
      </w:r>
    </w:p>
    <w:p w14:paraId="2F8EDFF2" w14:textId="16EE0018" w:rsidR="00AD258A" w:rsidRDefault="009F379E" w:rsidP="00AE546B">
      <w:pPr>
        <w:pStyle w:val="ListParagraph"/>
        <w:numPr>
          <w:ilvl w:val="0"/>
          <w:numId w:val="8"/>
        </w:numPr>
      </w:pPr>
      <w:r>
        <w:t>“</w:t>
      </w:r>
      <w:r w:rsidR="00AD258A">
        <w:t>Jazz hands</w:t>
      </w:r>
      <w:r>
        <w:t>.”</w:t>
      </w:r>
    </w:p>
    <w:p w14:paraId="0B2F144D" w14:textId="43864766" w:rsidR="00AD258A" w:rsidRDefault="009F379E" w:rsidP="00AE546B">
      <w:pPr>
        <w:pStyle w:val="ListParagraph"/>
        <w:numPr>
          <w:ilvl w:val="0"/>
          <w:numId w:val="8"/>
        </w:numPr>
      </w:pPr>
      <w:r>
        <w:t>“</w:t>
      </w:r>
      <w:r w:rsidR="00AD258A">
        <w:t>Do jazz hands</w:t>
      </w:r>
      <w:r>
        <w:t>.”</w:t>
      </w:r>
    </w:p>
    <w:p w14:paraId="37DB4C7C" w14:textId="116DF41E" w:rsidR="00AD258A" w:rsidRDefault="009F379E" w:rsidP="00AE546B">
      <w:pPr>
        <w:pStyle w:val="ListParagraph"/>
        <w:numPr>
          <w:ilvl w:val="0"/>
          <w:numId w:val="8"/>
        </w:numPr>
      </w:pPr>
      <w:r>
        <w:t>“</w:t>
      </w:r>
      <w:r w:rsidR="00AD258A">
        <w:t>Be jazzy</w:t>
      </w:r>
      <w:r>
        <w:t>.”</w:t>
      </w:r>
    </w:p>
    <w:p w14:paraId="37FA71D0" w14:textId="1DD2FB26" w:rsidR="00AD258A" w:rsidRDefault="009F379E" w:rsidP="00AE546B">
      <w:pPr>
        <w:pStyle w:val="ListParagraph"/>
        <w:numPr>
          <w:ilvl w:val="0"/>
          <w:numId w:val="8"/>
        </w:numPr>
      </w:pPr>
      <w:r>
        <w:t>“</w:t>
      </w:r>
      <w:r w:rsidR="00AD258A">
        <w:t>Can you do jazz hands?</w:t>
      </w:r>
      <w:r>
        <w:t>”</w:t>
      </w:r>
    </w:p>
    <w:p w14:paraId="5BBE1E13" w14:textId="59418783" w:rsidR="00F911AA" w:rsidRDefault="00F911AA" w:rsidP="00F911AA">
      <w:r>
        <w:tab/>
        <w:t>Description:</w:t>
      </w:r>
      <w:r w:rsidR="00AD258A">
        <w:t xml:space="preserve"> NAO perform</w:t>
      </w:r>
      <w:r w:rsidR="00E6095A">
        <w:t>s</w:t>
      </w:r>
      <w:r w:rsidR="00AD258A">
        <w:t xml:space="preserve"> </w:t>
      </w:r>
      <w:r w:rsidR="00E6095A">
        <w:t>“</w:t>
      </w:r>
      <w:r w:rsidR="00AD258A">
        <w:t>jazz hands</w:t>
      </w:r>
      <w:r w:rsidR="00E6095A">
        <w:t>”</w:t>
      </w:r>
      <w:r w:rsidR="009F379E">
        <w:t xml:space="preserve"> with its hands, essentially a small wrist motion.</w:t>
      </w:r>
    </w:p>
    <w:p w14:paraId="0E92558D" w14:textId="77777777" w:rsidR="00AD258A" w:rsidRPr="00F911AA" w:rsidRDefault="00AD258A" w:rsidP="00F911AA"/>
    <w:p w14:paraId="3032FB53" w14:textId="4129EF6D" w:rsidR="00451C44" w:rsidRPr="00F911AA" w:rsidRDefault="00AD258A" w:rsidP="00F911AA">
      <w:pPr>
        <w:pStyle w:val="Caption"/>
        <w:rPr>
          <w:i/>
        </w:rPr>
      </w:pPr>
      <w:r>
        <w:rPr>
          <w:i/>
        </w:rPr>
        <w:t xml:space="preserve">Move </w:t>
      </w:r>
      <w:r w:rsidR="00432939">
        <w:rPr>
          <w:i/>
        </w:rPr>
        <w:t>hands (fingers)</w:t>
      </w:r>
    </w:p>
    <w:p w14:paraId="270E74F4" w14:textId="6D6B0B36" w:rsidR="00F911AA" w:rsidRDefault="00F911AA" w:rsidP="00F911AA">
      <w:r>
        <w:tab/>
        <w:t>Verbal queues:</w:t>
      </w:r>
    </w:p>
    <w:p w14:paraId="3E9A1B3E" w14:textId="791E3541" w:rsidR="00AD258A" w:rsidRDefault="009F379E" w:rsidP="00AE546B">
      <w:pPr>
        <w:pStyle w:val="ListParagraph"/>
        <w:numPr>
          <w:ilvl w:val="0"/>
          <w:numId w:val="9"/>
        </w:numPr>
      </w:pPr>
      <w:r>
        <w:t>“</w:t>
      </w:r>
      <w:r w:rsidR="00AD258A">
        <w:t>NAO, wiggle your fingers</w:t>
      </w:r>
      <w:r>
        <w:t>.”</w:t>
      </w:r>
    </w:p>
    <w:p w14:paraId="2FD3DA89" w14:textId="5B377206" w:rsidR="00AD258A" w:rsidRDefault="009F379E" w:rsidP="00AE546B">
      <w:pPr>
        <w:pStyle w:val="ListParagraph"/>
        <w:numPr>
          <w:ilvl w:val="0"/>
          <w:numId w:val="9"/>
        </w:numPr>
      </w:pPr>
      <w:r>
        <w:t>“</w:t>
      </w:r>
      <w:r w:rsidR="00AD258A">
        <w:t>Move fingers</w:t>
      </w:r>
      <w:r>
        <w:t>.”</w:t>
      </w:r>
    </w:p>
    <w:p w14:paraId="6CBC97D4" w14:textId="63107D48" w:rsidR="00AD258A" w:rsidRDefault="009F379E" w:rsidP="00AE546B">
      <w:pPr>
        <w:pStyle w:val="ListParagraph"/>
        <w:numPr>
          <w:ilvl w:val="0"/>
          <w:numId w:val="9"/>
        </w:numPr>
      </w:pPr>
      <w:r>
        <w:t>“</w:t>
      </w:r>
      <w:r w:rsidR="00AD258A">
        <w:t>Can you wiggle your fingers</w:t>
      </w:r>
      <w:r>
        <w:t>.”</w:t>
      </w:r>
    </w:p>
    <w:p w14:paraId="7CBBFBA2" w14:textId="013ABB13" w:rsidR="00AD258A" w:rsidRDefault="009F379E" w:rsidP="00AE546B">
      <w:pPr>
        <w:pStyle w:val="ListParagraph"/>
        <w:numPr>
          <w:ilvl w:val="0"/>
          <w:numId w:val="9"/>
        </w:numPr>
      </w:pPr>
      <w:r>
        <w:lastRenderedPageBreak/>
        <w:t>“</w:t>
      </w:r>
      <w:r w:rsidR="00AD258A">
        <w:t>Do your fingers move</w:t>
      </w:r>
      <w:r>
        <w:t>.”</w:t>
      </w:r>
    </w:p>
    <w:p w14:paraId="52CF4403" w14:textId="44805914" w:rsidR="00AD258A" w:rsidRDefault="009F379E" w:rsidP="00AE546B">
      <w:pPr>
        <w:pStyle w:val="ListParagraph"/>
        <w:numPr>
          <w:ilvl w:val="0"/>
          <w:numId w:val="9"/>
        </w:numPr>
      </w:pPr>
      <w:r>
        <w:t>“</w:t>
      </w:r>
      <w:r w:rsidR="00AD258A">
        <w:t>Move your fingers</w:t>
      </w:r>
      <w:r>
        <w:t>.”</w:t>
      </w:r>
    </w:p>
    <w:p w14:paraId="70A97886" w14:textId="317540A1" w:rsidR="00F911AA" w:rsidRDefault="00F911AA" w:rsidP="00432939">
      <w:pPr>
        <w:ind w:left="717"/>
      </w:pPr>
      <w:r>
        <w:t>Description:</w:t>
      </w:r>
      <w:r w:rsidR="00AD258A">
        <w:t xml:space="preserve"> NAO will open and close </w:t>
      </w:r>
      <w:r w:rsidR="004747DB">
        <w:t>its</w:t>
      </w:r>
      <w:r w:rsidR="00AD258A">
        <w:t xml:space="preserve"> hands to demonstrate the mobility of </w:t>
      </w:r>
      <w:r w:rsidR="009F379E">
        <w:t>its</w:t>
      </w:r>
      <w:r w:rsidR="00432939">
        <w:t xml:space="preserve"> hands and</w:t>
      </w:r>
      <w:r w:rsidR="00AD258A">
        <w:t xml:space="preserve"> fingers.</w:t>
      </w:r>
    </w:p>
    <w:p w14:paraId="3DFB83FB" w14:textId="77777777" w:rsidR="00AD258A" w:rsidRPr="00F911AA" w:rsidRDefault="00AD258A" w:rsidP="00F911AA"/>
    <w:p w14:paraId="2EE05BEC" w14:textId="77777777" w:rsidR="00451C44" w:rsidRPr="00F911AA" w:rsidRDefault="00451C44" w:rsidP="00F911AA">
      <w:pPr>
        <w:pStyle w:val="Caption"/>
        <w:rPr>
          <w:i/>
        </w:rPr>
      </w:pPr>
      <w:r w:rsidRPr="00F911AA">
        <w:rPr>
          <w:i/>
        </w:rPr>
        <w:t>Nod Yes</w:t>
      </w:r>
    </w:p>
    <w:p w14:paraId="37728046" w14:textId="7785BED3" w:rsidR="00F911AA" w:rsidRDefault="00F911AA" w:rsidP="00F911AA">
      <w:r>
        <w:tab/>
        <w:t>Verbal queues:</w:t>
      </w:r>
    </w:p>
    <w:p w14:paraId="60F69CE9" w14:textId="07CF6734" w:rsidR="00AD258A" w:rsidRDefault="004747DB" w:rsidP="00AE546B">
      <w:pPr>
        <w:pStyle w:val="ListParagraph"/>
        <w:numPr>
          <w:ilvl w:val="0"/>
          <w:numId w:val="10"/>
        </w:numPr>
      </w:pPr>
      <w:r>
        <w:t>“</w:t>
      </w:r>
      <w:r w:rsidR="00AD258A">
        <w:t>Nod yes</w:t>
      </w:r>
      <w:r>
        <w:t>.”</w:t>
      </w:r>
    </w:p>
    <w:p w14:paraId="3119F602" w14:textId="12C20B12" w:rsidR="00AD258A" w:rsidRDefault="004747DB" w:rsidP="00AE546B">
      <w:pPr>
        <w:pStyle w:val="ListParagraph"/>
        <w:numPr>
          <w:ilvl w:val="0"/>
          <w:numId w:val="10"/>
        </w:numPr>
      </w:pPr>
      <w:r>
        <w:t>“</w:t>
      </w:r>
      <w:r w:rsidR="00AD258A">
        <w:t>Can you nod for me?</w:t>
      </w:r>
      <w:r>
        <w:t>”</w:t>
      </w:r>
    </w:p>
    <w:p w14:paraId="78EF9D5F" w14:textId="7E6F1D99" w:rsidR="00AD258A" w:rsidRDefault="004747DB" w:rsidP="00AE546B">
      <w:pPr>
        <w:pStyle w:val="ListParagraph"/>
        <w:numPr>
          <w:ilvl w:val="0"/>
          <w:numId w:val="10"/>
        </w:numPr>
      </w:pPr>
      <w:r>
        <w:t>“</w:t>
      </w:r>
      <w:r w:rsidR="00AD258A">
        <w:t>Nod your head</w:t>
      </w:r>
      <w:r>
        <w:t>.”</w:t>
      </w:r>
    </w:p>
    <w:p w14:paraId="4FED5E08" w14:textId="2FBC7B40" w:rsidR="00AD258A" w:rsidRDefault="004747DB" w:rsidP="00AE546B">
      <w:pPr>
        <w:pStyle w:val="ListParagraph"/>
        <w:numPr>
          <w:ilvl w:val="0"/>
          <w:numId w:val="10"/>
        </w:numPr>
      </w:pPr>
      <w:r>
        <w:t>“</w:t>
      </w:r>
      <w:r w:rsidR="00AD258A">
        <w:t>Nod your head for me</w:t>
      </w:r>
      <w:r>
        <w:t>.”</w:t>
      </w:r>
    </w:p>
    <w:p w14:paraId="3EAFC9A2" w14:textId="6DE21579" w:rsidR="00F911AA" w:rsidRDefault="00F911AA" w:rsidP="00F911AA">
      <w:r>
        <w:tab/>
        <w:t>Description:</w:t>
      </w:r>
      <w:r w:rsidR="00AD258A">
        <w:t xml:space="preserve"> </w:t>
      </w:r>
      <w:r w:rsidR="004747DB">
        <w:t>NAO</w:t>
      </w:r>
      <w:r w:rsidR="00AD258A">
        <w:t xml:space="preserve"> will move </w:t>
      </w:r>
      <w:r w:rsidR="004747DB">
        <w:t>its</w:t>
      </w:r>
      <w:r w:rsidR="00AD258A">
        <w:t xml:space="preserve"> head up and down to demonstrate the mobility of </w:t>
      </w:r>
      <w:r w:rsidR="004747DB">
        <w:t>its</w:t>
      </w:r>
      <w:r w:rsidR="00AD258A">
        <w:t xml:space="preserve"> head</w:t>
      </w:r>
      <w:r w:rsidR="004747DB">
        <w:t>/neck.</w:t>
      </w:r>
    </w:p>
    <w:p w14:paraId="7A9FD044" w14:textId="77777777" w:rsidR="00AD258A" w:rsidRPr="00F911AA" w:rsidRDefault="00AD258A" w:rsidP="00F911AA"/>
    <w:p w14:paraId="70332C1F" w14:textId="77777777" w:rsidR="00451C44" w:rsidRPr="00F911AA" w:rsidRDefault="00451C44" w:rsidP="00F911AA">
      <w:pPr>
        <w:pStyle w:val="Caption"/>
        <w:rPr>
          <w:i/>
        </w:rPr>
      </w:pPr>
      <w:r w:rsidRPr="00F911AA">
        <w:rPr>
          <w:i/>
        </w:rPr>
        <w:t>Raise Left/Right foot</w:t>
      </w:r>
    </w:p>
    <w:p w14:paraId="3D2B9C30" w14:textId="09403601" w:rsidR="00F911AA" w:rsidRDefault="00F911AA" w:rsidP="00F911AA">
      <w:r>
        <w:tab/>
        <w:t>Verbal queues:</w:t>
      </w:r>
    </w:p>
    <w:p w14:paraId="7F646D7F" w14:textId="1B6ABA58" w:rsidR="00AD258A" w:rsidRDefault="004747DB" w:rsidP="00AE546B">
      <w:pPr>
        <w:pStyle w:val="ListParagraph"/>
        <w:numPr>
          <w:ilvl w:val="0"/>
          <w:numId w:val="11"/>
        </w:numPr>
      </w:pPr>
      <w:r>
        <w:t>“</w:t>
      </w:r>
      <w:r w:rsidR="00AD258A">
        <w:t>Raise your left/right foot</w:t>
      </w:r>
      <w:r>
        <w:t>.”</w:t>
      </w:r>
    </w:p>
    <w:p w14:paraId="687B9549" w14:textId="504C81ED" w:rsidR="00432939" w:rsidRDefault="00432939" w:rsidP="00432939">
      <w:pPr>
        <w:pStyle w:val="ListParagraph"/>
        <w:numPr>
          <w:ilvl w:val="0"/>
          <w:numId w:val="11"/>
        </w:numPr>
      </w:pPr>
      <w:r>
        <w:t xml:space="preserve">“Raise your left/right </w:t>
      </w:r>
      <w:r>
        <w:t>leg</w:t>
      </w:r>
      <w:r>
        <w:t>.”</w:t>
      </w:r>
    </w:p>
    <w:p w14:paraId="15DA4965" w14:textId="7106ED89" w:rsidR="00432939" w:rsidRDefault="004747DB" w:rsidP="00432939">
      <w:pPr>
        <w:pStyle w:val="ListParagraph"/>
        <w:numPr>
          <w:ilvl w:val="0"/>
          <w:numId w:val="11"/>
        </w:numPr>
      </w:pPr>
      <w:r>
        <w:t>“</w:t>
      </w:r>
      <w:r w:rsidR="00AD258A">
        <w:t>Move your left/right foot</w:t>
      </w:r>
      <w:r>
        <w:t>.”</w:t>
      </w:r>
    </w:p>
    <w:p w14:paraId="691154D8" w14:textId="776A2516" w:rsidR="00AB4DB1" w:rsidRDefault="00432939" w:rsidP="00432939">
      <w:pPr>
        <w:pStyle w:val="ListParagraph"/>
        <w:numPr>
          <w:ilvl w:val="0"/>
          <w:numId w:val="11"/>
        </w:numPr>
      </w:pPr>
      <w:r>
        <w:t>“</w:t>
      </w:r>
      <w:r>
        <w:t>Move</w:t>
      </w:r>
      <w:r>
        <w:t xml:space="preserve"> your left/right leg.”</w:t>
      </w:r>
    </w:p>
    <w:p w14:paraId="7DDA844E" w14:textId="3BF1F5EA" w:rsidR="00AB4DB1" w:rsidRDefault="00AB4DB1" w:rsidP="00AE546B">
      <w:pPr>
        <w:pStyle w:val="ListParagraph"/>
        <w:numPr>
          <w:ilvl w:val="0"/>
          <w:numId w:val="11"/>
        </w:numPr>
      </w:pPr>
      <w:r>
        <w:t>“Balance on your left/right foot.”</w:t>
      </w:r>
    </w:p>
    <w:p w14:paraId="4D13AE36" w14:textId="162F47B7" w:rsidR="00F911AA" w:rsidRDefault="00F911AA" w:rsidP="00AD258A">
      <w:pPr>
        <w:ind w:left="717"/>
      </w:pPr>
      <w:r>
        <w:t>Description:</w:t>
      </w:r>
      <w:r w:rsidR="00AD258A">
        <w:t xml:space="preserve"> </w:t>
      </w:r>
      <w:r w:rsidR="004747DB">
        <w:t>NAO</w:t>
      </w:r>
      <w:r w:rsidR="00AD258A">
        <w:t xml:space="preserve"> will lean to the side and</w:t>
      </w:r>
      <w:r w:rsidR="004747DB">
        <w:t xml:space="preserve"> begin to balance on one leg while</w:t>
      </w:r>
      <w:r w:rsidR="00AD258A">
        <w:t xml:space="preserve"> lif</w:t>
      </w:r>
      <w:r w:rsidR="004747DB">
        <w:t>ting</w:t>
      </w:r>
      <w:r w:rsidR="00AD258A">
        <w:t xml:space="preserve"> the corresponding foot in order to demonstrate the mobility of </w:t>
      </w:r>
      <w:r w:rsidR="004747DB">
        <w:t>its</w:t>
      </w:r>
      <w:r w:rsidR="00AD258A">
        <w:t xml:space="preserve"> </w:t>
      </w:r>
      <w:r w:rsidR="004747DB">
        <w:t>legs and potential balancing capabilities</w:t>
      </w:r>
      <w:r w:rsidR="00AD258A">
        <w:t>.</w:t>
      </w:r>
    </w:p>
    <w:p w14:paraId="4F701C9B" w14:textId="77777777" w:rsidR="00AD258A" w:rsidRPr="00F911AA" w:rsidRDefault="00AD258A" w:rsidP="00F911AA"/>
    <w:p w14:paraId="763094B9" w14:textId="77777777" w:rsidR="00451C44" w:rsidRPr="00F911AA" w:rsidRDefault="00451C44" w:rsidP="00F911AA">
      <w:pPr>
        <w:pStyle w:val="Caption"/>
        <w:rPr>
          <w:i/>
        </w:rPr>
      </w:pPr>
      <w:r w:rsidRPr="00F911AA">
        <w:rPr>
          <w:i/>
        </w:rPr>
        <w:t>Turn head left/right</w:t>
      </w:r>
    </w:p>
    <w:p w14:paraId="0A56C4CE" w14:textId="0ADE19D2" w:rsidR="00F911AA" w:rsidRDefault="00F911AA" w:rsidP="00F911AA">
      <w:r>
        <w:tab/>
        <w:t>Verbal queues:</w:t>
      </w:r>
    </w:p>
    <w:p w14:paraId="05914B09" w14:textId="111F3704" w:rsidR="00AD258A" w:rsidRDefault="004747DB" w:rsidP="00AE546B">
      <w:pPr>
        <w:pStyle w:val="ListParagraph"/>
        <w:numPr>
          <w:ilvl w:val="0"/>
          <w:numId w:val="12"/>
        </w:numPr>
      </w:pPr>
      <w:r>
        <w:t>“</w:t>
      </w:r>
      <w:r w:rsidR="00AD258A">
        <w:t>Turn your head left/right</w:t>
      </w:r>
      <w:r>
        <w:t>.”</w:t>
      </w:r>
    </w:p>
    <w:p w14:paraId="648A0493" w14:textId="431D79EE" w:rsidR="00AD258A" w:rsidRDefault="004747DB" w:rsidP="00AE546B">
      <w:pPr>
        <w:pStyle w:val="ListParagraph"/>
        <w:numPr>
          <w:ilvl w:val="0"/>
          <w:numId w:val="12"/>
        </w:numPr>
      </w:pPr>
      <w:r>
        <w:t>“</w:t>
      </w:r>
      <w:r w:rsidR="00AD258A">
        <w:t>Tur</w:t>
      </w:r>
      <w:r>
        <w:t>n</w:t>
      </w:r>
      <w:r w:rsidR="00AD258A">
        <w:t xml:space="preserve"> head left/right</w:t>
      </w:r>
      <w:r>
        <w:t>.”</w:t>
      </w:r>
    </w:p>
    <w:p w14:paraId="55E5DFF4" w14:textId="7EC18645" w:rsidR="00AD258A" w:rsidRDefault="004747DB" w:rsidP="00AE546B">
      <w:pPr>
        <w:pStyle w:val="ListParagraph"/>
        <w:numPr>
          <w:ilvl w:val="0"/>
          <w:numId w:val="12"/>
        </w:numPr>
      </w:pPr>
      <w:r>
        <w:t>“</w:t>
      </w:r>
      <w:r w:rsidR="00AD258A">
        <w:t>Head left/right</w:t>
      </w:r>
      <w:r>
        <w:t>.”</w:t>
      </w:r>
    </w:p>
    <w:p w14:paraId="4FD81D7C" w14:textId="56F9B17F" w:rsidR="00AD258A" w:rsidRDefault="004747DB" w:rsidP="00AE546B">
      <w:pPr>
        <w:pStyle w:val="ListParagraph"/>
        <w:numPr>
          <w:ilvl w:val="0"/>
          <w:numId w:val="12"/>
        </w:numPr>
      </w:pPr>
      <w:r>
        <w:t>“</w:t>
      </w:r>
      <w:r w:rsidR="00AD258A">
        <w:t>Move your head to the left/right</w:t>
      </w:r>
      <w:r>
        <w:t>.”</w:t>
      </w:r>
    </w:p>
    <w:p w14:paraId="56629A75" w14:textId="7705F007" w:rsidR="00AD258A" w:rsidRDefault="004747DB" w:rsidP="00AE546B">
      <w:pPr>
        <w:pStyle w:val="ListParagraph"/>
        <w:numPr>
          <w:ilvl w:val="0"/>
          <w:numId w:val="12"/>
        </w:numPr>
      </w:pPr>
      <w:r>
        <w:t>“</w:t>
      </w:r>
      <w:r w:rsidR="00AD258A">
        <w:t>Look left/right</w:t>
      </w:r>
      <w:r>
        <w:t>.”</w:t>
      </w:r>
    </w:p>
    <w:p w14:paraId="3DC8C6B0" w14:textId="6E707467" w:rsidR="00F911AA" w:rsidRDefault="00F911AA" w:rsidP="00AD258A">
      <w:pPr>
        <w:ind w:left="717"/>
      </w:pPr>
      <w:r>
        <w:t>Description:</w:t>
      </w:r>
      <w:r w:rsidR="00AD258A">
        <w:t xml:space="preserve">  NAO will turn </w:t>
      </w:r>
      <w:r w:rsidR="004747DB">
        <w:t>its</w:t>
      </w:r>
      <w:r w:rsidR="00AD258A">
        <w:t xml:space="preserve"> head to the corresponding direction in order to</w:t>
      </w:r>
      <w:r w:rsidR="004747DB">
        <w:t xml:space="preserve"> further</w:t>
      </w:r>
      <w:r w:rsidR="00AD258A">
        <w:t xml:space="preserve"> demonstrate the mobility of </w:t>
      </w:r>
      <w:r w:rsidR="004747DB">
        <w:t>its head/neck.</w:t>
      </w:r>
    </w:p>
    <w:p w14:paraId="34EB0922" w14:textId="1714466C" w:rsidR="00AD258A" w:rsidRDefault="00AD258A" w:rsidP="00F911AA"/>
    <w:p w14:paraId="7FDE51C1" w14:textId="0EF365FB" w:rsidR="00975009" w:rsidRDefault="00975009" w:rsidP="00F911AA"/>
    <w:p w14:paraId="2A9C143E" w14:textId="77777777" w:rsidR="00975009" w:rsidRPr="00F911AA" w:rsidRDefault="00975009" w:rsidP="00F911AA"/>
    <w:p w14:paraId="40C679F7" w14:textId="21772BCF" w:rsidR="00451C44" w:rsidRPr="00F911AA" w:rsidRDefault="00451C44" w:rsidP="00F911AA">
      <w:pPr>
        <w:pStyle w:val="Caption"/>
        <w:rPr>
          <w:i/>
        </w:rPr>
      </w:pPr>
      <w:r w:rsidRPr="00F911AA">
        <w:rPr>
          <w:i/>
        </w:rPr>
        <w:lastRenderedPageBreak/>
        <w:t xml:space="preserve">Walk </w:t>
      </w:r>
      <w:r w:rsidR="004747DB">
        <w:rPr>
          <w:i/>
        </w:rPr>
        <w:t>for</w:t>
      </w:r>
      <w:r w:rsidRPr="00F911AA">
        <w:rPr>
          <w:i/>
        </w:rPr>
        <w:t>ward/</w:t>
      </w:r>
      <w:r w:rsidR="004747DB">
        <w:rPr>
          <w:i/>
        </w:rPr>
        <w:t>back</w:t>
      </w:r>
      <w:r w:rsidRPr="00F911AA">
        <w:rPr>
          <w:i/>
        </w:rPr>
        <w:t>ward/left/right</w:t>
      </w:r>
    </w:p>
    <w:p w14:paraId="3D436F2B" w14:textId="21D6F4BC" w:rsidR="00F911AA" w:rsidRDefault="00F911AA" w:rsidP="00F911AA">
      <w:r>
        <w:tab/>
        <w:t>Verbal queues:</w:t>
      </w:r>
    </w:p>
    <w:p w14:paraId="4E779C20" w14:textId="27E793B5" w:rsidR="00A838DC" w:rsidRDefault="004747DB" w:rsidP="00AE546B">
      <w:pPr>
        <w:pStyle w:val="ListParagraph"/>
        <w:numPr>
          <w:ilvl w:val="0"/>
          <w:numId w:val="13"/>
        </w:numPr>
      </w:pPr>
      <w:r>
        <w:t>“</w:t>
      </w:r>
      <w:r w:rsidR="00A838DC">
        <w:t>Walk &lt;direction&gt;</w:t>
      </w:r>
      <w:r>
        <w:t>.”</w:t>
      </w:r>
    </w:p>
    <w:p w14:paraId="00A143C2" w14:textId="1EFD5073" w:rsidR="00A838DC" w:rsidRDefault="004747DB" w:rsidP="00AE546B">
      <w:pPr>
        <w:pStyle w:val="ListParagraph"/>
        <w:numPr>
          <w:ilvl w:val="0"/>
          <w:numId w:val="13"/>
        </w:numPr>
      </w:pPr>
      <w:r>
        <w:t>“</w:t>
      </w:r>
      <w:r w:rsidR="00A838DC">
        <w:t>Move &lt;direction&gt;</w:t>
      </w:r>
      <w:r>
        <w:t>.”</w:t>
      </w:r>
    </w:p>
    <w:p w14:paraId="07838068" w14:textId="1F32254B" w:rsidR="00A838DC" w:rsidRDefault="004747DB" w:rsidP="00AE546B">
      <w:pPr>
        <w:pStyle w:val="ListParagraph"/>
        <w:numPr>
          <w:ilvl w:val="0"/>
          <w:numId w:val="13"/>
        </w:numPr>
      </w:pPr>
      <w:r>
        <w:t>“</w:t>
      </w:r>
      <w:r w:rsidR="00A838DC">
        <w:t>Step &lt;direction&gt;</w:t>
      </w:r>
      <w:r>
        <w:t>.”</w:t>
      </w:r>
    </w:p>
    <w:p w14:paraId="1A1B1671" w14:textId="301B07CF" w:rsidR="00A838DC" w:rsidRDefault="004747DB" w:rsidP="00AE546B">
      <w:pPr>
        <w:pStyle w:val="ListParagraph"/>
        <w:numPr>
          <w:ilvl w:val="0"/>
          <w:numId w:val="13"/>
        </w:numPr>
      </w:pPr>
      <w:r>
        <w:t>“</w:t>
      </w:r>
      <w:r w:rsidR="00A838DC">
        <w:t>Take a step &lt;direction&gt;</w:t>
      </w:r>
      <w:r>
        <w:t>.”</w:t>
      </w:r>
    </w:p>
    <w:p w14:paraId="5F0C9B63" w14:textId="26DF2A47" w:rsidR="00F911AA" w:rsidRDefault="00F911AA" w:rsidP="00F911AA">
      <w:r>
        <w:tab/>
        <w:t>Description:</w:t>
      </w:r>
      <w:r w:rsidR="004747DB">
        <w:t xml:space="preserve"> </w:t>
      </w:r>
      <w:r w:rsidR="00A838DC">
        <w:t>NAO will move 0.2 meters in the desired direction</w:t>
      </w:r>
      <w:r w:rsidR="004747DB">
        <w:t>.</w:t>
      </w:r>
    </w:p>
    <w:p w14:paraId="524004A0" w14:textId="06C3F6C9" w:rsidR="004747DB" w:rsidRPr="004747DB" w:rsidRDefault="004747DB" w:rsidP="00F911AA">
      <w:r>
        <w:tab/>
      </w:r>
      <w:r>
        <w:rPr>
          <w:b/>
        </w:rPr>
        <w:t xml:space="preserve">Note: </w:t>
      </w:r>
      <w:r>
        <w:t>Directional options include forward, backward, left, &amp; right.</w:t>
      </w:r>
    </w:p>
    <w:p w14:paraId="61E24C7C" w14:textId="77972A80" w:rsidR="0048090A" w:rsidRDefault="0048090A" w:rsidP="00F911AA">
      <w:pPr>
        <w:ind w:left="0"/>
      </w:pPr>
    </w:p>
    <w:p w14:paraId="419D0EC8" w14:textId="53E19ECB" w:rsidR="0048090A" w:rsidRDefault="0048090A" w:rsidP="0048090A">
      <w:pPr>
        <w:pStyle w:val="Heading2"/>
        <w:ind w:left="0"/>
      </w:pPr>
      <w:r>
        <w:t>2</w:t>
      </w:r>
      <w:r w:rsidRPr="0048090A">
        <w:t>.</w:t>
      </w:r>
      <w:r>
        <w:t>6</w:t>
      </w:r>
      <w:r w:rsidRPr="0048090A">
        <w:t xml:space="preserve"> </w:t>
      </w:r>
      <w:r>
        <w:t>advanced movement options</w:t>
      </w:r>
    </w:p>
    <w:p w14:paraId="6ECAAB21" w14:textId="4B741395" w:rsidR="00EB3D27" w:rsidRPr="00F911AA" w:rsidRDefault="00EB3D27" w:rsidP="00EB3D27">
      <w:pPr>
        <w:pStyle w:val="Caption"/>
        <w:rPr>
          <w:i/>
        </w:rPr>
      </w:pPr>
      <w:r>
        <w:rPr>
          <w:i/>
        </w:rPr>
        <w:t>dance moves</w:t>
      </w:r>
    </w:p>
    <w:p w14:paraId="701403A0" w14:textId="77777777" w:rsidR="00EB3D27" w:rsidRDefault="00EB3D27" w:rsidP="00EB3D27">
      <w:r>
        <w:tab/>
        <w:t>Verbal queues:</w:t>
      </w:r>
    </w:p>
    <w:p w14:paraId="3CBD9918" w14:textId="398D1005" w:rsidR="00AB4DB1" w:rsidRDefault="00AB4DB1" w:rsidP="00EB3D27">
      <w:pPr>
        <w:pStyle w:val="ListParagraph"/>
        <w:numPr>
          <w:ilvl w:val="0"/>
          <w:numId w:val="14"/>
        </w:numPr>
      </w:pPr>
      <w:r>
        <w:t>“Can you dance?”</w:t>
      </w:r>
    </w:p>
    <w:p w14:paraId="62764890" w14:textId="6F1CBE4E" w:rsidR="00EB3D27" w:rsidRDefault="00EB3D27" w:rsidP="00EB3D27">
      <w:pPr>
        <w:pStyle w:val="ListParagraph"/>
        <w:numPr>
          <w:ilvl w:val="0"/>
          <w:numId w:val="14"/>
        </w:numPr>
      </w:pPr>
      <w:r>
        <w:t>“</w:t>
      </w:r>
      <w:r w:rsidR="008D3680">
        <w:t>Can you dance like Beyoncé?</w:t>
      </w:r>
      <w:r>
        <w:t>”</w:t>
      </w:r>
    </w:p>
    <w:p w14:paraId="01A87B04" w14:textId="36149001" w:rsidR="008D3680" w:rsidRDefault="008D3680" w:rsidP="00EB3D27">
      <w:pPr>
        <w:pStyle w:val="ListParagraph"/>
        <w:numPr>
          <w:ilvl w:val="0"/>
          <w:numId w:val="14"/>
        </w:numPr>
      </w:pPr>
      <w:r>
        <w:t>“Can you dance to Single Ladies?”</w:t>
      </w:r>
    </w:p>
    <w:p w14:paraId="4DE555F9" w14:textId="7576A88F" w:rsidR="00AB4DB1" w:rsidRDefault="00AB4DB1" w:rsidP="00EB3D27">
      <w:pPr>
        <w:pStyle w:val="ListParagraph"/>
        <w:numPr>
          <w:ilvl w:val="0"/>
          <w:numId w:val="14"/>
        </w:numPr>
      </w:pPr>
      <w:r>
        <w:t>“</w:t>
      </w:r>
      <w:r w:rsidR="00594BA9">
        <w:t>Do</w:t>
      </w:r>
      <w:r>
        <w:t xml:space="preserve"> the Beyoncé</w:t>
      </w:r>
      <w:r w:rsidR="00594BA9">
        <w:t>.</w:t>
      </w:r>
      <w:r>
        <w:t>”</w:t>
      </w:r>
    </w:p>
    <w:p w14:paraId="4B507B82" w14:textId="40C161FE" w:rsidR="005B758F" w:rsidRDefault="005B758F" w:rsidP="005B758F">
      <w:pPr>
        <w:ind w:left="720"/>
      </w:pPr>
      <w:r>
        <w:t xml:space="preserve">Description: NAO will do a short dance routine, coordinated to </w:t>
      </w:r>
      <w:r w:rsidR="008D3680">
        <w:t>Beyoncé’s</w:t>
      </w:r>
      <w:r>
        <w:t xml:space="preserve"> “Single Ladies”, which will play over its loudspeakers during the dance.</w:t>
      </w:r>
    </w:p>
    <w:p w14:paraId="55D93473" w14:textId="77777777" w:rsidR="00975009" w:rsidRPr="00EB3D27" w:rsidRDefault="00975009" w:rsidP="005B758F">
      <w:pPr>
        <w:ind w:left="720"/>
      </w:pPr>
    </w:p>
    <w:p w14:paraId="1195BD45" w14:textId="16D0C730" w:rsidR="00451C44" w:rsidRPr="00F911AA" w:rsidRDefault="00451C44" w:rsidP="00F911AA">
      <w:pPr>
        <w:pStyle w:val="Caption"/>
        <w:rPr>
          <w:i/>
        </w:rPr>
      </w:pPr>
      <w:r w:rsidRPr="00F911AA">
        <w:rPr>
          <w:i/>
        </w:rPr>
        <w:t>Pushups</w:t>
      </w:r>
    </w:p>
    <w:p w14:paraId="7C2602B7" w14:textId="356AB6B2" w:rsidR="00F911AA" w:rsidRDefault="00F911AA" w:rsidP="00F911AA">
      <w:r>
        <w:tab/>
        <w:t>Verbal queues:</w:t>
      </w:r>
    </w:p>
    <w:p w14:paraId="59EFA0E8" w14:textId="7BA85FC3" w:rsidR="00A838DC" w:rsidRDefault="004747DB" w:rsidP="00AE546B">
      <w:pPr>
        <w:pStyle w:val="ListParagraph"/>
        <w:numPr>
          <w:ilvl w:val="0"/>
          <w:numId w:val="14"/>
        </w:numPr>
      </w:pPr>
      <w:r>
        <w:t>“</w:t>
      </w:r>
      <w:r w:rsidR="00A838DC">
        <w:t>Pushups</w:t>
      </w:r>
      <w:r>
        <w:t>.”</w:t>
      </w:r>
    </w:p>
    <w:p w14:paraId="7C570022" w14:textId="1C9EE664" w:rsidR="00A838DC" w:rsidRDefault="004747DB" w:rsidP="00AE546B">
      <w:pPr>
        <w:pStyle w:val="ListParagraph"/>
        <w:numPr>
          <w:ilvl w:val="0"/>
          <w:numId w:val="14"/>
        </w:numPr>
      </w:pPr>
      <w:r>
        <w:t>“</w:t>
      </w:r>
      <w:r w:rsidR="00A838DC">
        <w:t>Do pushups</w:t>
      </w:r>
      <w:r>
        <w:t>.”</w:t>
      </w:r>
    </w:p>
    <w:p w14:paraId="6479EB6A" w14:textId="5BE96C17" w:rsidR="00A838DC" w:rsidRDefault="004747DB" w:rsidP="00AE546B">
      <w:pPr>
        <w:pStyle w:val="ListParagraph"/>
        <w:numPr>
          <w:ilvl w:val="0"/>
          <w:numId w:val="14"/>
        </w:numPr>
      </w:pPr>
      <w:r>
        <w:t>“</w:t>
      </w:r>
      <w:r w:rsidR="00A838DC">
        <w:t>Do some pushups</w:t>
      </w:r>
      <w:r>
        <w:t>.”</w:t>
      </w:r>
    </w:p>
    <w:p w14:paraId="0AB1581D" w14:textId="170C629F" w:rsidR="00A838DC" w:rsidRDefault="004747DB" w:rsidP="00AE546B">
      <w:pPr>
        <w:pStyle w:val="ListParagraph"/>
        <w:numPr>
          <w:ilvl w:val="0"/>
          <w:numId w:val="14"/>
        </w:numPr>
      </w:pPr>
      <w:r>
        <w:t>“</w:t>
      </w:r>
      <w:r w:rsidR="00A838DC">
        <w:t>Can you do pushups?</w:t>
      </w:r>
      <w:r>
        <w:t>”</w:t>
      </w:r>
    </w:p>
    <w:p w14:paraId="1A30D9CC" w14:textId="7E032964" w:rsidR="00A838DC" w:rsidRDefault="004747DB" w:rsidP="00AE546B">
      <w:pPr>
        <w:pStyle w:val="ListParagraph"/>
        <w:numPr>
          <w:ilvl w:val="0"/>
          <w:numId w:val="14"/>
        </w:numPr>
      </w:pPr>
      <w:r>
        <w:t>“</w:t>
      </w:r>
      <w:r w:rsidR="00A838DC">
        <w:t>Do you know how to do pushups?</w:t>
      </w:r>
      <w:r>
        <w:t>”</w:t>
      </w:r>
    </w:p>
    <w:p w14:paraId="5A57E547" w14:textId="570616F7" w:rsidR="00AB4DB1" w:rsidRDefault="00AB4DB1" w:rsidP="00AE546B">
      <w:pPr>
        <w:pStyle w:val="ListParagraph"/>
        <w:numPr>
          <w:ilvl w:val="0"/>
          <w:numId w:val="14"/>
        </w:numPr>
      </w:pPr>
      <w:r>
        <w:t>“Can you do press-ups?”</w:t>
      </w:r>
    </w:p>
    <w:p w14:paraId="59431B98" w14:textId="64AB3475" w:rsidR="00F911AA" w:rsidRDefault="00F911AA" w:rsidP="00A838DC">
      <w:pPr>
        <w:ind w:left="717"/>
      </w:pPr>
      <w:r>
        <w:t>Description:</w:t>
      </w:r>
      <w:r w:rsidR="00A838DC">
        <w:t xml:space="preserve"> NAO will ask how many pushups you would like </w:t>
      </w:r>
      <w:r w:rsidR="004747DB">
        <w:t>to be performed</w:t>
      </w:r>
      <w:r w:rsidR="00A838DC">
        <w:t xml:space="preserve"> (he can </w:t>
      </w:r>
      <w:r w:rsidR="004747DB">
        <w:t>do between</w:t>
      </w:r>
      <w:r w:rsidR="00A838DC">
        <w:t xml:space="preserve"> 1 </w:t>
      </w:r>
      <w:r w:rsidR="004747DB">
        <w:t>and</w:t>
      </w:r>
      <w:r w:rsidR="00A838DC">
        <w:t xml:space="preserve"> 10 inclusive)</w:t>
      </w:r>
      <w:r w:rsidR="004747DB">
        <w:t>,</w:t>
      </w:r>
      <w:r w:rsidR="00A838DC">
        <w:t xml:space="preserve"> and will proceed to do that many pushups</w:t>
      </w:r>
      <w:r w:rsidR="004747DB">
        <w:t>.</w:t>
      </w:r>
    </w:p>
    <w:p w14:paraId="75AC8A3A" w14:textId="57D3480F" w:rsidR="00A838DC" w:rsidRPr="000777D6" w:rsidRDefault="00A838DC" w:rsidP="00A838DC">
      <w:pPr>
        <w:ind w:left="717"/>
        <w:rPr>
          <w:color w:val="FF0000"/>
        </w:rPr>
      </w:pPr>
      <w:r w:rsidRPr="000777D6">
        <w:rPr>
          <w:color w:val="FF0000"/>
        </w:rPr>
        <w:t xml:space="preserve">***WARNING*** </w:t>
      </w:r>
    </w:p>
    <w:p w14:paraId="5F80440F" w14:textId="1ED58C29" w:rsidR="00A838DC" w:rsidRPr="00F911AA" w:rsidRDefault="00A838DC" w:rsidP="00A838DC">
      <w:pPr>
        <w:ind w:left="717"/>
      </w:pPr>
      <w:r>
        <w:t xml:space="preserve">NAO </w:t>
      </w:r>
      <w:r w:rsidRPr="000777D6">
        <w:rPr>
          <w:b/>
        </w:rPr>
        <w:t>must</w:t>
      </w:r>
      <w:r>
        <w:t xml:space="preserve"> have </w:t>
      </w:r>
      <w:r w:rsidR="000777D6">
        <w:t xml:space="preserve">plenty of </w:t>
      </w:r>
      <w:r>
        <w:t xml:space="preserve">clear and empty space </w:t>
      </w:r>
      <w:r w:rsidR="00B30B09">
        <w:t xml:space="preserve">around, </w:t>
      </w:r>
      <w:r w:rsidR="00AD5EE8">
        <w:t>in front</w:t>
      </w:r>
      <w:r w:rsidR="00B30B09">
        <w:t>,</w:t>
      </w:r>
      <w:r>
        <w:t xml:space="preserve"> and </w:t>
      </w:r>
      <w:r w:rsidR="00AD5EE8">
        <w:t>behind</w:t>
      </w:r>
      <w:r>
        <w:t xml:space="preserve"> </w:t>
      </w:r>
      <w:r w:rsidR="000777D6">
        <w:t>it</w:t>
      </w:r>
      <w:r>
        <w:t xml:space="preserve"> to do pushups,</w:t>
      </w:r>
      <w:r w:rsidR="000777D6">
        <w:t xml:space="preserve"> and must be kept away from any ledges - otherwise damage to the NAO unit is highly possible. Furthermore,</w:t>
      </w:r>
      <w:r>
        <w:t xml:space="preserve"> making NAO do excessive </w:t>
      </w:r>
      <w:r w:rsidR="000777D6">
        <w:t xml:space="preserve">amounts of </w:t>
      </w:r>
      <w:r>
        <w:t>pushups without a break can lead to overheating motors</w:t>
      </w:r>
      <w:r w:rsidR="000777D6">
        <w:t xml:space="preserve"> and will cause NAO to shut down.</w:t>
      </w:r>
    </w:p>
    <w:p w14:paraId="12CB96C7" w14:textId="798B5509" w:rsidR="00451C44" w:rsidRDefault="000777D6" w:rsidP="00451C44">
      <w:pPr>
        <w:rPr>
          <w:color w:val="FF0000"/>
        </w:rPr>
      </w:pPr>
      <w:r>
        <w:tab/>
      </w:r>
      <w:r w:rsidRPr="000777D6">
        <w:rPr>
          <w:color w:val="FF0000"/>
        </w:rPr>
        <w:t>***************</w:t>
      </w:r>
    </w:p>
    <w:p w14:paraId="714A335A" w14:textId="77777777" w:rsidR="00B77896" w:rsidRDefault="00B77896" w:rsidP="00451C44">
      <w:pPr>
        <w:rPr>
          <w:color w:val="FF0000"/>
        </w:rPr>
      </w:pPr>
    </w:p>
    <w:p w14:paraId="2460A5AD" w14:textId="6928F6B5" w:rsidR="00B77896" w:rsidRDefault="00B77896" w:rsidP="00B77896">
      <w:pPr>
        <w:pStyle w:val="Heading2"/>
        <w:ind w:left="0"/>
      </w:pPr>
      <w:r>
        <w:lastRenderedPageBreak/>
        <w:t>2</w:t>
      </w:r>
      <w:r w:rsidRPr="0048090A">
        <w:t>.</w:t>
      </w:r>
      <w:r>
        <w:t>7</w:t>
      </w:r>
      <w:r w:rsidRPr="0048090A">
        <w:t xml:space="preserve"> </w:t>
      </w:r>
      <w:r>
        <w:t>Miscellaneous modules</w:t>
      </w:r>
    </w:p>
    <w:p w14:paraId="726708D6" w14:textId="654E58A9" w:rsidR="00B77896" w:rsidRPr="00B77896" w:rsidRDefault="00B77896" w:rsidP="00B77896">
      <w:pPr>
        <w:pStyle w:val="Caption"/>
        <w:rPr>
          <w:i/>
        </w:rPr>
      </w:pPr>
      <w:r>
        <w:rPr>
          <w:i/>
        </w:rPr>
        <w:t>no swearing</w:t>
      </w:r>
    </w:p>
    <w:p w14:paraId="7D89291D" w14:textId="0EF22C23" w:rsidR="00B77896" w:rsidRDefault="00B77896" w:rsidP="00B77896">
      <w:pPr>
        <w:ind w:left="717"/>
      </w:pPr>
      <w:r>
        <w:t>Description: NAO listens for swear words or other foul language, and responds to the user telling them that they should not use such language.</w:t>
      </w:r>
    </w:p>
    <w:p w14:paraId="2ECF216F" w14:textId="08BDFE31" w:rsidR="00B77896" w:rsidRDefault="00B77896" w:rsidP="00B77896">
      <w:pPr>
        <w:ind w:left="717"/>
      </w:pPr>
      <w:r w:rsidRPr="00B77896">
        <w:rPr>
          <w:b/>
        </w:rPr>
        <w:t>Note:</w:t>
      </w:r>
      <w:r>
        <w:t xml:space="preserve"> This is a persistent module, meaning NAO is running it at all times. There is no specific command to trigger this module, instead NAO listens for words from a list of “bad words” to trigger it.</w:t>
      </w:r>
    </w:p>
    <w:p w14:paraId="7BCD4C2E" w14:textId="77777777" w:rsidR="00975009" w:rsidRDefault="00975009" w:rsidP="00B77896">
      <w:pPr>
        <w:ind w:left="717"/>
      </w:pPr>
    </w:p>
    <w:p w14:paraId="682FCB91" w14:textId="78563F62" w:rsidR="00B77896" w:rsidRDefault="00B77896" w:rsidP="00B77896">
      <w:pPr>
        <w:pStyle w:val="Caption"/>
        <w:rPr>
          <w:i/>
        </w:rPr>
      </w:pPr>
      <w:r>
        <w:rPr>
          <w:i/>
        </w:rPr>
        <w:t>stop</w:t>
      </w:r>
      <w:r w:rsidR="00CE3F33">
        <w:rPr>
          <w:i/>
        </w:rPr>
        <w:t xml:space="preserve"> module</w:t>
      </w:r>
    </w:p>
    <w:p w14:paraId="038E2ED6" w14:textId="77777777" w:rsidR="00CE3F33" w:rsidRDefault="00CE3F33" w:rsidP="00CE3F33">
      <w:pPr>
        <w:ind w:firstLine="648"/>
      </w:pPr>
      <w:r>
        <w:t>Verbal queues:</w:t>
      </w:r>
    </w:p>
    <w:p w14:paraId="18620608" w14:textId="0A8FCD25" w:rsidR="00CE3F33" w:rsidRPr="00CE3F33" w:rsidRDefault="00CE3F33" w:rsidP="00CE3F33">
      <w:pPr>
        <w:pStyle w:val="ListParagraph"/>
        <w:numPr>
          <w:ilvl w:val="0"/>
          <w:numId w:val="14"/>
        </w:numPr>
      </w:pPr>
      <w:r>
        <w:t>“Stop.”</w:t>
      </w:r>
    </w:p>
    <w:p w14:paraId="39B82352" w14:textId="4333591D" w:rsidR="00B77896" w:rsidRDefault="00B77896" w:rsidP="00B77896">
      <w:r>
        <w:tab/>
        <w:t xml:space="preserve">Description: NAO </w:t>
      </w:r>
      <w:r w:rsidR="00CE3F33">
        <w:t>immediately stops the module it is currently running.</w:t>
      </w:r>
    </w:p>
    <w:p w14:paraId="29966C60" w14:textId="6EA1D614" w:rsidR="00B77896" w:rsidRDefault="00B77896" w:rsidP="00B77896">
      <w:r>
        <w:tab/>
      </w:r>
      <w:r w:rsidRPr="00B77896">
        <w:rPr>
          <w:b/>
        </w:rPr>
        <w:t>Note:</w:t>
      </w:r>
      <w:r>
        <w:t xml:space="preserve"> This </w:t>
      </w:r>
      <w:r w:rsidR="00B6392E">
        <w:t>feature is not available on every module.</w:t>
      </w:r>
    </w:p>
    <w:p w14:paraId="33EBD941" w14:textId="5EEA4022" w:rsidR="0048090A" w:rsidRDefault="0048090A" w:rsidP="000777D6">
      <w:pPr>
        <w:ind w:left="0"/>
        <w:rPr>
          <w:sz w:val="28"/>
          <w:szCs w:val="28"/>
        </w:rPr>
      </w:pPr>
    </w:p>
    <w:p w14:paraId="5BAB35DD" w14:textId="77777777" w:rsidR="00975009" w:rsidRPr="0048090A" w:rsidRDefault="00975009" w:rsidP="000777D6">
      <w:pPr>
        <w:ind w:left="0"/>
        <w:rPr>
          <w:sz w:val="28"/>
          <w:szCs w:val="28"/>
        </w:rPr>
      </w:pPr>
    </w:p>
    <w:p w14:paraId="46CE8EA6" w14:textId="0DF06B43" w:rsidR="0048090A" w:rsidRPr="0048090A" w:rsidRDefault="0048090A" w:rsidP="00975009">
      <w:pPr>
        <w:pStyle w:val="Heading1"/>
        <w:ind w:left="0"/>
        <w:rPr>
          <w:noProof/>
        </w:rPr>
      </w:pPr>
      <w:r w:rsidRPr="0048090A">
        <w:rPr>
          <w:noProof/>
        </w:rPr>
        <w:t>SECTION 3: CREATING YOUR OWN NAO MODULES</w:t>
      </w:r>
    </w:p>
    <w:p w14:paraId="5AAE94B9" w14:textId="12DEC1AC" w:rsidR="0048090A" w:rsidRDefault="0048090A" w:rsidP="0048090A">
      <w:pPr>
        <w:pStyle w:val="Heading2"/>
        <w:ind w:left="0"/>
      </w:pPr>
      <w:r>
        <w:t>3</w:t>
      </w:r>
      <w:r w:rsidRPr="0048090A">
        <w:t xml:space="preserve">.1 </w:t>
      </w:r>
      <w:r>
        <w:t>basics of choregraphe</w:t>
      </w:r>
    </w:p>
    <w:p w14:paraId="06B89B16" w14:textId="77777777" w:rsidR="000777D6" w:rsidRPr="000777D6" w:rsidRDefault="000777D6" w:rsidP="000777D6"/>
    <w:p w14:paraId="03DCB78A" w14:textId="00F06B07" w:rsidR="0048090A" w:rsidRPr="0048090A" w:rsidRDefault="0048090A" w:rsidP="0048090A">
      <w:pPr>
        <w:pStyle w:val="Heading2"/>
        <w:ind w:left="0"/>
      </w:pPr>
      <w:r>
        <w:t>3</w:t>
      </w:r>
      <w:r w:rsidRPr="0048090A">
        <w:t>.</w:t>
      </w:r>
      <w:r>
        <w:t>2</w:t>
      </w:r>
      <w:r w:rsidRPr="0048090A">
        <w:t xml:space="preserve"> </w:t>
      </w:r>
      <w:r>
        <w:t>using the naoqi framework</w:t>
      </w:r>
    </w:p>
    <w:p w14:paraId="4579E30D" w14:textId="77777777" w:rsidR="0048090A" w:rsidRDefault="0048090A" w:rsidP="0048090A"/>
    <w:p w14:paraId="70085338" w14:textId="19FFAB20" w:rsidR="0048090A" w:rsidRPr="0048090A" w:rsidRDefault="0048090A" w:rsidP="0048090A">
      <w:pPr>
        <w:pStyle w:val="Heading2"/>
        <w:ind w:left="0"/>
      </w:pPr>
      <w:r>
        <w:lastRenderedPageBreak/>
        <w:t>3</w:t>
      </w:r>
      <w:r w:rsidRPr="0048090A">
        <w:t>.</w:t>
      </w:r>
      <w:r>
        <w:t>3</w:t>
      </w:r>
      <w:r w:rsidRPr="0048090A">
        <w:t xml:space="preserve"> </w:t>
      </w:r>
      <w:r>
        <w:t>creating your first module</w:t>
      </w:r>
    </w:p>
    <w:p w14:paraId="50CB1263" w14:textId="77777777" w:rsidR="00DD1B12" w:rsidRDefault="00DD1B12" w:rsidP="00584DB0">
      <w:pPr>
        <w:keepNext/>
        <w:jc w:val="center"/>
      </w:pPr>
      <w:r>
        <w:rPr>
          <w:noProof/>
          <w:lang w:eastAsia="en-US"/>
        </w:rPr>
        <w:drawing>
          <wp:inline distT="0" distB="0" distL="0" distR="0" wp14:anchorId="434CB726" wp14:editId="711B0D16">
            <wp:extent cx="5873053" cy="317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92"/>
                    <a:stretch/>
                  </pic:blipFill>
                  <pic:spPr bwMode="auto">
                    <a:xfrm>
                      <a:off x="0" y="0"/>
                      <a:ext cx="5880806" cy="3176012"/>
                    </a:xfrm>
                    <a:prstGeom prst="rect">
                      <a:avLst/>
                    </a:prstGeom>
                    <a:ln>
                      <a:noFill/>
                    </a:ln>
                    <a:extLst>
                      <a:ext uri="{53640926-AAD7-44D8-BBD7-CCE9431645EC}">
                        <a14:shadowObscured xmlns:a14="http://schemas.microsoft.com/office/drawing/2010/main"/>
                      </a:ext>
                    </a:extLst>
                  </pic:spPr>
                </pic:pic>
              </a:graphicData>
            </a:graphic>
          </wp:inline>
        </w:drawing>
      </w:r>
    </w:p>
    <w:p w14:paraId="198D360F" w14:textId="63ED80A4" w:rsidR="00DD1B12" w:rsidRPr="007778F2" w:rsidRDefault="00DD1B12" w:rsidP="00584DB0">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F646EE">
        <w:rPr>
          <w:noProof/>
        </w:rPr>
        <w:t>1</w:t>
      </w:r>
      <w:r w:rsidR="00720F97">
        <w:rPr>
          <w:noProof/>
        </w:rPr>
        <w:fldChar w:fldCharType="end"/>
      </w:r>
      <w:r>
        <w:t xml:space="preserve"> - First Opening Choregraphe</w:t>
      </w:r>
    </w:p>
    <w:p w14:paraId="595FABF9" w14:textId="0D654C65" w:rsidR="00DD1B12" w:rsidRDefault="00DD1B12" w:rsidP="00DD1B12">
      <w:pPr>
        <w:ind w:firstLine="648"/>
      </w:pPr>
      <w:r>
        <w:t>When first opening Choregraphe a window will pop up saying “Welcome aboard!” It will have a documentation section with a quick “Hello World” tutorial, and links to recent projects</w:t>
      </w:r>
      <w:r w:rsidR="00584DB0">
        <w:t xml:space="preserve"> if there are any</w:t>
      </w:r>
      <w:r>
        <w:t>. To begin, either click “New project…” or exit out of the window, which will create a new project anyway. Start by filling out the information with the properties button in the upper left corner, next to the blue square shown in the left image of figure 2</w:t>
      </w:r>
    </w:p>
    <w:p w14:paraId="02307AA3" w14:textId="77777777" w:rsidR="00D21501" w:rsidRDefault="00D21501" w:rsidP="00DD1B12">
      <w:pPr>
        <w:ind w:firstLine="648"/>
      </w:pPr>
    </w:p>
    <w:p w14:paraId="46555715" w14:textId="77777777" w:rsidR="00DD1B12" w:rsidRDefault="00DD1B12" w:rsidP="00DD1B12">
      <w:pPr>
        <w:ind w:firstLine="648"/>
        <w:jc w:val="center"/>
      </w:pPr>
      <w:r>
        <w:rPr>
          <w:noProof/>
          <w:lang w:eastAsia="en-US"/>
        </w:rPr>
        <w:drawing>
          <wp:inline distT="0" distB="0" distL="0" distR="0" wp14:anchorId="35D1EE7E" wp14:editId="51B72805">
            <wp:extent cx="3905250" cy="2695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3429" cy="2790655"/>
                    </a:xfrm>
                    <a:prstGeom prst="rect">
                      <a:avLst/>
                    </a:prstGeom>
                  </pic:spPr>
                </pic:pic>
              </a:graphicData>
            </a:graphic>
          </wp:inline>
        </w:drawing>
      </w:r>
    </w:p>
    <w:p w14:paraId="52FAA27C" w14:textId="37DD42DB" w:rsidR="00DD1B12" w:rsidRDefault="00DD1B12" w:rsidP="00DD1B12">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F646EE">
        <w:rPr>
          <w:noProof/>
        </w:rPr>
        <w:t>2</w:t>
      </w:r>
      <w:r w:rsidR="00720F97">
        <w:rPr>
          <w:noProof/>
        </w:rPr>
        <w:fldChar w:fldCharType="end"/>
      </w:r>
      <w:r>
        <w:t xml:space="preserve"> - Project Properties</w:t>
      </w:r>
    </w:p>
    <w:p w14:paraId="7438516D" w14:textId="48D553DA" w:rsidR="00DD1B12" w:rsidRDefault="00DD1B12" w:rsidP="00DD1B12">
      <w:r>
        <w:lastRenderedPageBreak/>
        <w:tab/>
        <w:t xml:space="preserve">Fill in the </w:t>
      </w:r>
      <w:r w:rsidR="00D21501">
        <w:t>“A</w:t>
      </w:r>
      <w:r>
        <w:t>pplication title</w:t>
      </w:r>
      <w:r w:rsidR="00D21501">
        <w:t>”</w:t>
      </w:r>
      <w:r>
        <w:t xml:space="preserve"> section</w:t>
      </w:r>
      <w:r w:rsidR="00D21501">
        <w:t>,</w:t>
      </w:r>
      <w:r>
        <w:t xml:space="preserve"> so that when you </w:t>
      </w:r>
      <w:r w:rsidR="00D21501">
        <w:t>install</w:t>
      </w:r>
      <w:r>
        <w:t xml:space="preserve"> your module on the robot you will know </w:t>
      </w:r>
      <w:r w:rsidR="00D21501">
        <w:t xml:space="preserve">exactly </w:t>
      </w:r>
      <w:r>
        <w:t>which module it is</w:t>
      </w:r>
      <w:r w:rsidR="00D21501">
        <w:t xml:space="preserve"> (it will otherwise be untitled which can become quickly confusing)</w:t>
      </w:r>
      <w:r>
        <w:t xml:space="preserve">. Next click on </w:t>
      </w:r>
      <w:r w:rsidR="00D21501">
        <w:t>the text “</w:t>
      </w:r>
      <w:r>
        <w:t>behavior_1</w:t>
      </w:r>
      <w:r w:rsidR="00D21501">
        <w:t>”</w:t>
      </w:r>
      <w:r>
        <w:t xml:space="preserve"> under the blue </w:t>
      </w:r>
      <w:r w:rsidR="00D21501">
        <w:t>cube</w:t>
      </w:r>
      <w:r>
        <w:t xml:space="preserve"> in the “Select your package </w:t>
      </w:r>
      <w:r w:rsidR="00D21501">
        <w:t>content</w:t>
      </w:r>
      <w:r>
        <w:t>” section</w:t>
      </w:r>
      <w:r w:rsidR="00D21501">
        <w:t xml:space="preserve"> (upper left)</w:t>
      </w:r>
      <w:r>
        <w:t xml:space="preserve"> in the window shown in figure 2.</w:t>
      </w:r>
    </w:p>
    <w:p w14:paraId="3AFEB51A" w14:textId="77777777" w:rsidR="00D21501" w:rsidRDefault="00D21501" w:rsidP="00DD1B12"/>
    <w:p w14:paraId="2F98AF65" w14:textId="77777777" w:rsidR="00DD1B12" w:rsidRDefault="00DD1B12" w:rsidP="00D21501">
      <w:pPr>
        <w:jc w:val="center"/>
      </w:pPr>
      <w:r>
        <w:rPr>
          <w:noProof/>
          <w:lang w:eastAsia="en-US"/>
        </w:rPr>
        <w:drawing>
          <wp:inline distT="0" distB="0" distL="0" distR="0" wp14:anchorId="7A873642" wp14:editId="30397824">
            <wp:extent cx="5943600" cy="40906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90670"/>
                    </a:xfrm>
                    <a:prstGeom prst="rect">
                      <a:avLst/>
                    </a:prstGeom>
                  </pic:spPr>
                </pic:pic>
              </a:graphicData>
            </a:graphic>
          </wp:inline>
        </w:drawing>
      </w:r>
    </w:p>
    <w:p w14:paraId="13F4F7D1" w14:textId="2CD5492F" w:rsidR="00D21501" w:rsidRDefault="00DD1B12" w:rsidP="00D21501">
      <w:pPr>
        <w:pStyle w:val="Caption"/>
        <w:jc w:val="center"/>
      </w:pPr>
      <w:r>
        <w:tab/>
      </w:r>
      <w:r w:rsidR="00D21501">
        <w:t>Figure 3 – behavior properties</w:t>
      </w:r>
    </w:p>
    <w:p w14:paraId="53CB51B6" w14:textId="77777777" w:rsidR="00D21501" w:rsidRDefault="00D21501" w:rsidP="00DD1B12"/>
    <w:p w14:paraId="2705A4BB" w14:textId="2A4CBCDC" w:rsidR="00DD1B12" w:rsidRDefault="00DD1B12" w:rsidP="00DD1B12">
      <w:r>
        <w:t>Fill out the</w:t>
      </w:r>
      <w:r w:rsidR="00D21501">
        <w:t xml:space="preserve"> following</w:t>
      </w:r>
      <w:r>
        <w:t xml:space="preserve"> sections shown in figure 3 after clicking </w:t>
      </w:r>
      <w:r w:rsidR="00D21501">
        <w:t>“</w:t>
      </w:r>
      <w:r>
        <w:t>behavior_1</w:t>
      </w:r>
      <w:r w:rsidR="00D21501">
        <w:t>”</w:t>
      </w:r>
      <w:r>
        <w:t>:</w:t>
      </w:r>
    </w:p>
    <w:p w14:paraId="3344AC2A" w14:textId="23C42F4C" w:rsidR="00DD1B12" w:rsidRDefault="00DD1B12" w:rsidP="00DD1B12">
      <w:pPr>
        <w:pStyle w:val="ListParagraph"/>
        <w:numPr>
          <w:ilvl w:val="0"/>
          <w:numId w:val="16"/>
        </w:numPr>
      </w:pPr>
      <w:r w:rsidRPr="00DD1B12">
        <w:rPr>
          <w:rStyle w:val="Strong"/>
        </w:rPr>
        <w:t>Name:</w:t>
      </w:r>
      <w:r>
        <w:t xml:space="preserve"> </w:t>
      </w:r>
      <w:r w:rsidR="00D21501">
        <w:t>M</w:t>
      </w:r>
      <w:r w:rsidR="001C7DEA">
        <w:t xml:space="preserve">ake sure </w:t>
      </w:r>
      <w:r w:rsidR="00D21501">
        <w:t>your module’s</w:t>
      </w:r>
      <w:r w:rsidR="001C7DEA">
        <w:t xml:space="preserve"> name is self-documenting (</w:t>
      </w:r>
      <w:r w:rsidR="00D21501">
        <w:t xml:space="preserve">i.e., The </w:t>
      </w:r>
      <w:r w:rsidR="001C7DEA">
        <w:t xml:space="preserve">name </w:t>
      </w:r>
      <w:r w:rsidR="00D21501">
        <w:t>should be</w:t>
      </w:r>
      <w:r w:rsidR="001C7DEA">
        <w:t xml:space="preserve"> rele</w:t>
      </w:r>
      <w:r>
        <w:t>vant to what the module does</w:t>
      </w:r>
      <w:r w:rsidR="00D21501">
        <w:t>).</w:t>
      </w:r>
      <w:r>
        <w:t xml:space="preserve"> </w:t>
      </w:r>
      <w:r w:rsidR="00D21501">
        <w:t>A</w:t>
      </w:r>
      <w:r>
        <w:t xml:space="preserve"> good example for </w:t>
      </w:r>
      <w:r w:rsidR="00D21501">
        <w:t>a simple “H</w:t>
      </w:r>
      <w:r>
        <w:t xml:space="preserve">ello </w:t>
      </w:r>
      <w:r w:rsidR="00D21501">
        <w:t>W</w:t>
      </w:r>
      <w:r>
        <w:t>orld</w:t>
      </w:r>
      <w:r w:rsidR="00D21501">
        <w:t>” module</w:t>
      </w:r>
      <w:r>
        <w:t xml:space="preserve"> would be “hello”, a</w:t>
      </w:r>
      <w:r w:rsidR="00D21501">
        <w:t>nd a</w:t>
      </w:r>
      <w:r>
        <w:t xml:space="preserve"> bad example would be “module 1”</w:t>
      </w:r>
      <w:r w:rsidR="00D21501">
        <w:t>, or “</w:t>
      </w:r>
      <w:proofErr w:type="spellStart"/>
      <w:r w:rsidR="00D21501">
        <w:t>myModule</w:t>
      </w:r>
      <w:proofErr w:type="spellEnd"/>
      <w:r w:rsidR="00D21501">
        <w:t>”.</w:t>
      </w:r>
    </w:p>
    <w:p w14:paraId="6401CF0F" w14:textId="27D30495" w:rsidR="00DD1B12" w:rsidRDefault="00DD1B12" w:rsidP="00DD1B12">
      <w:pPr>
        <w:pStyle w:val="ListParagraph"/>
        <w:numPr>
          <w:ilvl w:val="0"/>
          <w:numId w:val="16"/>
        </w:numPr>
      </w:pPr>
      <w:r w:rsidRPr="00DD1B12">
        <w:rPr>
          <w:b/>
        </w:rPr>
        <w:t>Description</w:t>
      </w:r>
      <w:r>
        <w:t>: This</w:t>
      </w:r>
      <w:r w:rsidR="00DF050D">
        <w:t xml:space="preserve"> section</w:t>
      </w:r>
      <w:r>
        <w:t xml:space="preserve"> will let future users know what your module is supposed to do, and </w:t>
      </w:r>
      <w:r w:rsidR="00DF050D">
        <w:t xml:space="preserve">possibly why you have created the module (to serve some certain purpose, for example). It is best to have your description be straight to the point, and not too long – but also informative with all the </w:t>
      </w:r>
      <w:r w:rsidR="009F379E">
        <w:t>relevant</w:t>
      </w:r>
      <w:r w:rsidR="00DF050D">
        <w:t xml:space="preserve"> information for the module</w:t>
      </w:r>
      <w:r w:rsidR="009F379E">
        <w:t xml:space="preserve"> included</w:t>
      </w:r>
      <w:r w:rsidR="00DF050D">
        <w:t>.</w:t>
      </w:r>
    </w:p>
    <w:p w14:paraId="5D49F7FB" w14:textId="43A3E5D2" w:rsidR="00DD1B12" w:rsidRDefault="00DD1B12" w:rsidP="00DD1B12">
      <w:pPr>
        <w:pStyle w:val="ListParagraph"/>
        <w:numPr>
          <w:ilvl w:val="0"/>
          <w:numId w:val="16"/>
        </w:numPr>
      </w:pPr>
      <w:r w:rsidRPr="00DD1B12">
        <w:rPr>
          <w:b/>
        </w:rPr>
        <w:t>Nature</w:t>
      </w:r>
      <w:r>
        <w:t>: Nature has three</w:t>
      </w:r>
      <w:r w:rsidR="009F379E">
        <w:t xml:space="preserve"> possible</w:t>
      </w:r>
      <w:r>
        <w:t xml:space="preserve"> settings: </w:t>
      </w:r>
      <w:r w:rsidR="009F379E">
        <w:t>“</w:t>
      </w:r>
      <w:r>
        <w:t>Interactive</w:t>
      </w:r>
      <w:r w:rsidR="009F379E">
        <w:t>”</w:t>
      </w:r>
      <w:r>
        <w:t xml:space="preserve">, </w:t>
      </w:r>
      <w:r w:rsidR="009F379E">
        <w:t>“</w:t>
      </w:r>
      <w:r>
        <w:t>Solitary</w:t>
      </w:r>
      <w:r w:rsidR="009F379E">
        <w:t>”</w:t>
      </w:r>
      <w:r>
        <w:t xml:space="preserve">, and </w:t>
      </w:r>
      <w:r w:rsidR="009F379E">
        <w:t>“</w:t>
      </w:r>
      <w:r>
        <w:t>No Nature</w:t>
      </w:r>
      <w:r w:rsidR="009F379E">
        <w:t>”</w:t>
      </w:r>
      <w:r>
        <w:t xml:space="preserve">.  Make sure </w:t>
      </w:r>
      <w:r w:rsidR="009F379E">
        <w:t>your module’s</w:t>
      </w:r>
      <w:r>
        <w:t xml:space="preserve"> </w:t>
      </w:r>
      <w:r w:rsidR="009F379E">
        <w:t>n</w:t>
      </w:r>
      <w:r>
        <w:t xml:space="preserve">ature is set to Interactive. This means that a user can trigger the module with </w:t>
      </w:r>
      <w:r w:rsidR="000777D6">
        <w:t xml:space="preserve">verbal </w:t>
      </w:r>
      <w:r>
        <w:t xml:space="preserve">trigger sentences while NAO’s autonomous life </w:t>
      </w:r>
      <w:r w:rsidR="000777D6">
        <w:t xml:space="preserve">feature </w:t>
      </w:r>
      <w:r>
        <w:t xml:space="preserve">is on. Solitary means that NAO will perform the module when he is not being interacted with, and can be interrupted at </w:t>
      </w:r>
      <w:r>
        <w:lastRenderedPageBreak/>
        <w:t xml:space="preserve">any time with Interactive modules. There is no </w:t>
      </w:r>
      <w:r w:rsidR="000777D6">
        <w:t xml:space="preserve">available </w:t>
      </w:r>
      <w:r>
        <w:t xml:space="preserve">description for No Nature, so </w:t>
      </w:r>
      <w:r w:rsidR="000777D6">
        <w:t>i</w:t>
      </w:r>
      <w:r>
        <w:t xml:space="preserve">t is best not </w:t>
      </w:r>
      <w:r w:rsidR="000777D6">
        <w:t>t</w:t>
      </w:r>
      <w:r>
        <w:t>o</w:t>
      </w:r>
      <w:r w:rsidR="000777D6">
        <w:t xml:space="preserve"> make</w:t>
      </w:r>
      <w:r>
        <w:t xml:space="preserve"> use</w:t>
      </w:r>
      <w:r w:rsidR="000777D6">
        <w:t xml:space="preserve"> of this mode</w:t>
      </w:r>
      <w:r>
        <w:t>.</w:t>
      </w:r>
    </w:p>
    <w:p w14:paraId="0F8D85A5" w14:textId="5B711A08" w:rsidR="00DD1B12" w:rsidRDefault="00DD1B12" w:rsidP="00DD1B12">
      <w:pPr>
        <w:pStyle w:val="ListParagraph"/>
        <w:numPr>
          <w:ilvl w:val="0"/>
          <w:numId w:val="16"/>
        </w:numPr>
      </w:pPr>
      <w:r w:rsidRPr="00DD1B12">
        <w:rPr>
          <w:b/>
        </w:rPr>
        <w:t>Trigger sentences:</w:t>
      </w:r>
      <w:r>
        <w:t xml:space="preserve"> </w:t>
      </w:r>
      <w:r w:rsidR="000777D6">
        <w:t>T</w:t>
      </w:r>
      <w:r>
        <w:t xml:space="preserve">rigger sentences are what </w:t>
      </w:r>
      <w:r w:rsidR="000777D6">
        <w:t>NAO</w:t>
      </w:r>
      <w:r>
        <w:t xml:space="preserve"> listens for to perform </w:t>
      </w:r>
      <w:r w:rsidR="000777D6">
        <w:t>a corresponding</w:t>
      </w:r>
      <w:r>
        <w:t xml:space="preserve"> module. Make sure </w:t>
      </w:r>
      <w:r w:rsidR="000777D6">
        <w:t>each trigger sentence</w:t>
      </w:r>
      <w:r>
        <w:t xml:space="preserve"> </w:t>
      </w:r>
      <w:r w:rsidR="000777D6">
        <w:t>is</w:t>
      </w:r>
      <w:r>
        <w:t xml:space="preserve"> unique, s</w:t>
      </w:r>
      <w:r w:rsidR="000777D6">
        <w:t>uch that</w:t>
      </w:r>
      <w:r>
        <w:t xml:space="preserve"> they don’t share a phrase with another module that is already on the robot. It is also good to make a couple</w:t>
      </w:r>
      <w:r w:rsidR="000777D6">
        <w:t xml:space="preserve"> of similar</w:t>
      </w:r>
      <w:r>
        <w:t xml:space="preserve"> trigger phrases</w:t>
      </w:r>
      <w:r w:rsidR="000777D6">
        <w:t xml:space="preserve"> for each module,</w:t>
      </w:r>
      <w:r>
        <w:t xml:space="preserve"> so that the module can be more general</w:t>
      </w:r>
      <w:r w:rsidR="000777D6">
        <w:t>ly commanded.</w:t>
      </w:r>
      <w:r>
        <w:t xml:space="preserve"> </w:t>
      </w:r>
      <w:r>
        <w:br/>
        <w:t xml:space="preserve">(Example: </w:t>
      </w:r>
      <w:r w:rsidR="000777D6">
        <w:t>F</w:t>
      </w:r>
      <w:r>
        <w:t>or an arm raising module, instead of just saying “lift arm”</w:t>
      </w:r>
      <w:r w:rsidR="000777D6">
        <w:t>,</w:t>
      </w:r>
      <w:r>
        <w:t xml:space="preserve"> also put “lift YOUR arm”, “Can your lift your arm” and “lift your arm please.</w:t>
      </w:r>
      <w:r w:rsidR="000777D6">
        <w:t>”)</w:t>
      </w:r>
    </w:p>
    <w:p w14:paraId="6B70A21F" w14:textId="695A666E" w:rsidR="00DD1B12" w:rsidRDefault="00DD1B12" w:rsidP="00DD1B12">
      <w:pPr>
        <w:pStyle w:val="ListParagraph"/>
        <w:numPr>
          <w:ilvl w:val="0"/>
          <w:numId w:val="16"/>
        </w:numPr>
      </w:pPr>
      <w:r>
        <w:rPr>
          <w:b/>
        </w:rPr>
        <w:t>Loading responses:</w:t>
      </w:r>
      <w:r>
        <w:t xml:space="preserve"> </w:t>
      </w:r>
      <w:r>
        <w:rPr>
          <w:b/>
        </w:rPr>
        <w:t xml:space="preserve"> </w:t>
      </w:r>
      <w:r w:rsidR="000777D6">
        <w:t>L</w:t>
      </w:r>
      <w:r>
        <w:t xml:space="preserve">oading responses are </w:t>
      </w:r>
      <w:r w:rsidR="000777D6">
        <w:t>intended</w:t>
      </w:r>
      <w:r>
        <w:t xml:space="preserve"> to be what </w:t>
      </w:r>
      <w:r w:rsidR="000777D6">
        <w:t xml:space="preserve">the </w:t>
      </w:r>
      <w:r>
        <w:t>NAO</w:t>
      </w:r>
      <w:r w:rsidR="000777D6">
        <w:t xml:space="preserve"> unit will</w:t>
      </w:r>
      <w:r>
        <w:t xml:space="preserve"> say after </w:t>
      </w:r>
      <w:r w:rsidR="000777D6">
        <w:t>being told a</w:t>
      </w:r>
      <w:r>
        <w:t xml:space="preserve"> trigger phrase, before the module is </w:t>
      </w:r>
      <w:r w:rsidR="000777D6">
        <w:t xml:space="preserve">actually </w:t>
      </w:r>
      <w:r>
        <w:t xml:space="preserve">performed. </w:t>
      </w:r>
      <w:r w:rsidR="000777D6">
        <w:t>However, i</w:t>
      </w:r>
      <w:r>
        <w:t xml:space="preserve">n AriGato’s experience, these loading responses do not </w:t>
      </w:r>
      <w:r w:rsidR="000777D6">
        <w:t xml:space="preserve">actually </w:t>
      </w:r>
      <w:r>
        <w:t xml:space="preserve">work, and the robot only </w:t>
      </w:r>
      <w:r w:rsidR="000777D6">
        <w:t xml:space="preserve">ever </w:t>
      </w:r>
      <w:r>
        <w:t xml:space="preserve">uses the default phrases </w:t>
      </w:r>
      <w:r w:rsidR="000777D6">
        <w:t xml:space="preserve">of </w:t>
      </w:r>
      <w:r>
        <w:t>“</w:t>
      </w:r>
      <w:r w:rsidR="000777D6">
        <w:t>O</w:t>
      </w:r>
      <w:r>
        <w:t>kay” and “</w:t>
      </w:r>
      <w:r w:rsidR="000777D6">
        <w:t>L</w:t>
      </w:r>
      <w:r>
        <w:t>et’s go</w:t>
      </w:r>
      <w:r w:rsidR="000777D6">
        <w:t>!</w:t>
      </w:r>
      <w:r>
        <w:t>”</w:t>
      </w:r>
      <w:r w:rsidR="000777D6">
        <w:t>.</w:t>
      </w:r>
    </w:p>
    <w:p w14:paraId="4C186FF0" w14:textId="01CBAA9C" w:rsidR="000777D6" w:rsidRDefault="000777D6" w:rsidP="00DD1B12">
      <w:pPr>
        <w:pStyle w:val="ListParagraph"/>
        <w:numPr>
          <w:ilvl w:val="0"/>
          <w:numId w:val="16"/>
        </w:numPr>
      </w:pPr>
      <w:r>
        <w:rPr>
          <w:b/>
        </w:rPr>
        <w:t>Permissions:</w:t>
      </w:r>
      <w:r w:rsidR="00A01B5C">
        <w:rPr>
          <w:b/>
        </w:rPr>
        <w:t xml:space="preserve"> </w:t>
      </w:r>
      <w:r w:rsidR="00B03CF0">
        <w:t>Permissions gives NAO</w:t>
      </w:r>
      <w:r w:rsidR="00A01B5C">
        <w:t xml:space="preserve"> the ability to perform a module while in the process of sitting down, standing up, or sitting in the charging station. The charging station is for NAO models </w:t>
      </w:r>
      <w:r w:rsidR="007E4ECD">
        <w:t xml:space="preserve">that are </w:t>
      </w:r>
      <w:r w:rsidR="00A01B5C">
        <w:t>not</w:t>
      </w:r>
      <w:r w:rsidR="007E4ECD">
        <w:t xml:space="preserve"> currently</w:t>
      </w:r>
      <w:r w:rsidR="00A01B5C">
        <w:t xml:space="preserve"> in the possession of CWU, thus </w:t>
      </w:r>
      <w:r w:rsidR="007E4ECD">
        <w:t>being</w:t>
      </w:r>
      <w:r w:rsidR="00A01B5C">
        <w:t xml:space="preserve"> not relevant to the AriGato project.</w:t>
      </w:r>
    </w:p>
    <w:p w14:paraId="361B9BEA" w14:textId="5E9F8BC5" w:rsidR="000777D6" w:rsidRPr="005C1D4A" w:rsidRDefault="000777D6" w:rsidP="00DD1B12">
      <w:pPr>
        <w:pStyle w:val="ListParagraph"/>
        <w:numPr>
          <w:ilvl w:val="0"/>
          <w:numId w:val="16"/>
        </w:numPr>
      </w:pPr>
      <w:r>
        <w:rPr>
          <w:b/>
        </w:rPr>
        <w:t>Launch trigger condition:</w:t>
      </w:r>
      <w:r w:rsidR="00B03CF0">
        <w:rPr>
          <w:b/>
        </w:rPr>
        <w:t xml:space="preserve"> </w:t>
      </w:r>
      <w:r w:rsidR="00B03CF0">
        <w:t>Launch trigger conditions gives NAO the ability to perform the module autonomously (</w:t>
      </w:r>
      <w:r w:rsidR="00182172">
        <w:t>i.e., w</w:t>
      </w:r>
      <w:r w:rsidR="00B03CF0">
        <w:t>ithout</w:t>
      </w:r>
      <w:r w:rsidR="00182172">
        <w:t xml:space="preserve"> </w:t>
      </w:r>
      <w:proofErr w:type="gramStart"/>
      <w:r w:rsidR="00182172">
        <w:t>an</w:t>
      </w:r>
      <w:proofErr w:type="gramEnd"/>
      <w:r w:rsidR="00B03CF0">
        <w:t xml:space="preserve"> user prompting, according to the conditions described). DO NOT use trigger conditions on modules that you wish only to be triggered by a user interaction.</w:t>
      </w:r>
    </w:p>
    <w:p w14:paraId="0A6D81F5" w14:textId="77777777" w:rsidR="0048090A" w:rsidRDefault="0048090A" w:rsidP="0048090A"/>
    <w:p w14:paraId="261F5C29" w14:textId="5B2A938F" w:rsidR="0048090A" w:rsidRPr="0048090A" w:rsidRDefault="0048090A" w:rsidP="0048090A">
      <w:pPr>
        <w:pStyle w:val="Heading2"/>
        <w:ind w:left="0"/>
      </w:pPr>
      <w:r>
        <w:t>3</w:t>
      </w:r>
      <w:r w:rsidRPr="0048090A">
        <w:t>.</w:t>
      </w:r>
      <w:r>
        <w:t>4</w:t>
      </w:r>
      <w:r w:rsidRPr="0048090A">
        <w:t xml:space="preserve"> </w:t>
      </w:r>
      <w:r>
        <w:t>integrating your module onto nao</w:t>
      </w:r>
    </w:p>
    <w:p w14:paraId="1B3B238C" w14:textId="46CF66D5" w:rsidR="0048090A" w:rsidRPr="0048090A" w:rsidRDefault="0048090A" w:rsidP="0048090A">
      <w:pPr>
        <w:rPr>
          <w:sz w:val="28"/>
          <w:szCs w:val="28"/>
        </w:rPr>
      </w:pPr>
    </w:p>
    <w:p w14:paraId="0F3DAA57" w14:textId="77777777" w:rsidR="0048090A" w:rsidRPr="0048090A" w:rsidRDefault="0048090A" w:rsidP="0048090A">
      <w:pPr>
        <w:ind w:left="0"/>
        <w:rPr>
          <w:sz w:val="28"/>
          <w:szCs w:val="28"/>
        </w:rPr>
      </w:pPr>
    </w:p>
    <w:p w14:paraId="72C6C17E" w14:textId="3129028E" w:rsidR="0048090A" w:rsidRPr="0048090A" w:rsidRDefault="0048090A" w:rsidP="0048090A">
      <w:pPr>
        <w:pStyle w:val="Heading1"/>
        <w:ind w:left="0"/>
        <w:rPr>
          <w:noProof/>
        </w:rPr>
      </w:pPr>
      <w:r w:rsidRPr="0048090A">
        <w:rPr>
          <w:noProof/>
        </w:rPr>
        <w:t>SECTION 4: HELP</w:t>
      </w:r>
    </w:p>
    <w:p w14:paraId="73D5F938" w14:textId="00B72159" w:rsidR="0048090A" w:rsidRDefault="0048090A" w:rsidP="0048090A"/>
    <w:p w14:paraId="31FD91CE" w14:textId="4E54834B" w:rsidR="0048090A" w:rsidRPr="0048090A" w:rsidRDefault="0048090A" w:rsidP="0048090A">
      <w:pPr>
        <w:pStyle w:val="Heading2"/>
        <w:ind w:left="0"/>
      </w:pPr>
      <w:r>
        <w:t>4</w:t>
      </w:r>
      <w:r w:rsidRPr="0048090A">
        <w:t>.</w:t>
      </w:r>
      <w:r>
        <w:t>1</w:t>
      </w:r>
      <w:r w:rsidRPr="0048090A">
        <w:t xml:space="preserve"> </w:t>
      </w:r>
      <w:r>
        <w:t>general faqs</w:t>
      </w:r>
    </w:p>
    <w:p w14:paraId="67CF66D6" w14:textId="77777777" w:rsidR="0048090A" w:rsidRDefault="0048090A" w:rsidP="0048090A"/>
    <w:p w14:paraId="1AA8FD84" w14:textId="6A9D1275" w:rsidR="0048090A" w:rsidRPr="0048090A" w:rsidRDefault="0048090A" w:rsidP="0048090A">
      <w:pPr>
        <w:pStyle w:val="Heading2"/>
        <w:ind w:left="0"/>
      </w:pPr>
      <w:r>
        <w:t>4</w:t>
      </w:r>
      <w:r w:rsidRPr="0048090A">
        <w:t>.</w:t>
      </w:r>
      <w:r>
        <w:t>2</w:t>
      </w:r>
      <w:r w:rsidRPr="0048090A">
        <w:t xml:space="preserve"> </w:t>
      </w:r>
      <w:r>
        <w:t>troubleshooting</w:t>
      </w:r>
    </w:p>
    <w:p w14:paraId="0C86FF52" w14:textId="77777777" w:rsidR="0048090A" w:rsidRPr="0048090A" w:rsidRDefault="0048090A" w:rsidP="0048090A"/>
    <w:p w14:paraId="35401B8F" w14:textId="77777777" w:rsidR="0048090A" w:rsidRPr="0048090A" w:rsidRDefault="0048090A" w:rsidP="0048090A">
      <w:bookmarkStart w:id="17" w:name="_GoBack"/>
      <w:bookmarkEnd w:id="17"/>
    </w:p>
    <w:p w14:paraId="2D16DC78" w14:textId="6114A615" w:rsidR="005246A8" w:rsidRDefault="005246A8" w:rsidP="005246A8"/>
    <w:p w14:paraId="70346033" w14:textId="245B65F0" w:rsidR="005246A8" w:rsidRDefault="005246A8" w:rsidP="005246A8"/>
    <w:p w14:paraId="616260C2" w14:textId="77777777" w:rsidR="005246A8" w:rsidRPr="005246A8" w:rsidRDefault="005246A8" w:rsidP="005246A8"/>
    <w:p w14:paraId="3A9DFD85" w14:textId="77777777" w:rsidR="0048090A" w:rsidRDefault="0048090A" w:rsidP="00AA4716">
      <w:pPr>
        <w:pStyle w:val="Heading1"/>
        <w:rPr>
          <w:rFonts w:asciiTheme="minorHAnsi" w:eastAsiaTheme="minorEastAsia" w:hAnsiTheme="minorHAnsi" w:cstheme="minorBidi"/>
          <w:caps w:val="0"/>
          <w:color w:val="auto"/>
          <w:sz w:val="22"/>
          <w:szCs w:val="22"/>
        </w:rPr>
      </w:pPr>
    </w:p>
    <w:p w14:paraId="40FF7001" w14:textId="77777777" w:rsidR="00AA4716" w:rsidRPr="00AA4716" w:rsidRDefault="00AA4716" w:rsidP="00AA4716"/>
    <w:sectPr w:rsidR="00AA4716" w:rsidRPr="00AA4716" w:rsidSect="00BE1FEF">
      <w:foot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ABC00" w14:textId="77777777" w:rsidR="00D713A2" w:rsidRDefault="00D713A2">
      <w:r>
        <w:separator/>
      </w:r>
    </w:p>
    <w:p w14:paraId="164B0CAA" w14:textId="77777777" w:rsidR="00D713A2" w:rsidRDefault="00D713A2"/>
  </w:endnote>
  <w:endnote w:type="continuationSeparator" w:id="0">
    <w:p w14:paraId="03C3026C" w14:textId="77777777" w:rsidR="00D713A2" w:rsidRDefault="00D713A2">
      <w:r>
        <w:continuationSeparator/>
      </w:r>
    </w:p>
    <w:p w14:paraId="6B40ACAB" w14:textId="77777777" w:rsidR="00D713A2" w:rsidRDefault="00D713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921146"/>
      <w:docPartObj>
        <w:docPartGallery w:val="Page Numbers (Bottom of Page)"/>
        <w:docPartUnique/>
      </w:docPartObj>
    </w:sdtPr>
    <w:sdtEndPr>
      <w:rPr>
        <w:noProof/>
      </w:rPr>
    </w:sdtEndPr>
    <w:sdtContent>
      <w:p w14:paraId="0DF1B89C" w14:textId="06E43214" w:rsidR="00BE1FEF" w:rsidRDefault="00BE1FEF">
        <w:pPr>
          <w:pStyle w:val="Footer"/>
          <w:jc w:val="right"/>
        </w:pPr>
        <w:r>
          <w:fldChar w:fldCharType="begin"/>
        </w:r>
        <w:r>
          <w:instrText xml:space="preserve"> PAGE   \* MERGEFORMAT </w:instrText>
        </w:r>
        <w:r>
          <w:fldChar w:fldCharType="separate"/>
        </w:r>
        <w:r w:rsidR="00AB4DB1">
          <w:rPr>
            <w:noProof/>
          </w:rPr>
          <w:t>13</w:t>
        </w:r>
        <w:r>
          <w:rPr>
            <w:noProof/>
          </w:rPr>
          <w:fldChar w:fldCharType="end"/>
        </w:r>
      </w:p>
    </w:sdtContent>
  </w:sdt>
  <w:p w14:paraId="7AF4AA97" w14:textId="77777777" w:rsidR="00BE1FEF" w:rsidRDefault="00BE1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E1917" w14:textId="77777777" w:rsidR="00D713A2" w:rsidRDefault="00D713A2">
      <w:r>
        <w:separator/>
      </w:r>
    </w:p>
    <w:p w14:paraId="3D5573DA" w14:textId="77777777" w:rsidR="00D713A2" w:rsidRDefault="00D713A2"/>
  </w:footnote>
  <w:footnote w:type="continuationSeparator" w:id="0">
    <w:p w14:paraId="476AC5E8" w14:textId="77777777" w:rsidR="00D713A2" w:rsidRDefault="00D713A2">
      <w:r>
        <w:continuationSeparator/>
      </w:r>
    </w:p>
    <w:p w14:paraId="66373410" w14:textId="77777777" w:rsidR="00D713A2" w:rsidRDefault="00D713A2"/>
  </w:footnote>
  <w:footnote w:id="1">
    <w:p w14:paraId="2A17993F" w14:textId="77777777" w:rsidR="007B2553" w:rsidRDefault="007B2553" w:rsidP="007B2553">
      <w:pPr>
        <w:pStyle w:val="FootnoteText"/>
      </w:pPr>
      <w:r>
        <w:rPr>
          <w:rStyle w:val="FootnoteReference"/>
        </w:rPr>
        <w:footnoteRef/>
      </w:r>
      <w:r>
        <w:t xml:space="preserve"> </w:t>
      </w:r>
      <w:r w:rsidRPr="00C9051F">
        <w:t>http://doc.aldebaran.com/2-1/nao/basic_channel_conversation.html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86E05" w14:textId="77777777" w:rsidR="0005206B" w:rsidRDefault="0005206B">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w:pict w14:anchorId="5E817DB0">
            <v:group id="Group 2" style="position:absolute;margin-left:27.75pt;margin-top:36pt;width:18pt;height:10in;z-index:-251657216;mso-width-percent:29;mso-height-percent:909;mso-position-horizontal-relative:page;mso-position-vertical-relative:page;mso-width-percent:29;mso-height-percent:909" alt="Decorative sidebar for cover page " coordsize="2286,91440" o:spid="_x0000_s1026" w14:anchorId="6BDDBB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style="position:absolute;width:2286;height:87820;visibility:visible;mso-wrap-style:square;v-text-anchor:middle" alt="Decorative sidebar" o:spid="_x0000_s1027" fillcolor="#ffbd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v:rect id="Rectangle 5" style="position:absolute;top:89154;width:2286;height:2286;visibility:visible;mso-wrap-style:square;v-text-anchor:middle" alt="Decorative sidebar" o:spid="_x0000_s1028" fillcolor="#e84c2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17EA"/>
    <w:multiLevelType w:val="hybridMultilevel"/>
    <w:tmpl w:val="38BC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D45B2B"/>
    <w:multiLevelType w:val="hybridMultilevel"/>
    <w:tmpl w:val="73422E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10"/>
  </w:num>
  <w:num w:numId="4">
    <w:abstractNumId w:val="2"/>
  </w:num>
  <w:num w:numId="5">
    <w:abstractNumId w:val="11"/>
  </w:num>
  <w:num w:numId="6">
    <w:abstractNumId w:val="3"/>
  </w:num>
  <w:num w:numId="7">
    <w:abstractNumId w:val="12"/>
  </w:num>
  <w:num w:numId="8">
    <w:abstractNumId w:val="0"/>
  </w:num>
  <w:num w:numId="9">
    <w:abstractNumId w:val="9"/>
  </w:num>
  <w:num w:numId="10">
    <w:abstractNumId w:val="6"/>
  </w:num>
  <w:num w:numId="11">
    <w:abstractNumId w:val="7"/>
  </w:num>
  <w:num w:numId="12">
    <w:abstractNumId w:val="8"/>
  </w:num>
  <w:num w:numId="13">
    <w:abstractNumId w:val="15"/>
  </w:num>
  <w:num w:numId="14">
    <w:abstractNumId w:val="14"/>
  </w:num>
  <w:num w:numId="15">
    <w:abstractNumId w:val="5"/>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89E"/>
    <w:rsid w:val="00035F18"/>
    <w:rsid w:val="0005206B"/>
    <w:rsid w:val="00067E02"/>
    <w:rsid w:val="000777D6"/>
    <w:rsid w:val="00087CF2"/>
    <w:rsid w:val="000A1592"/>
    <w:rsid w:val="0010745E"/>
    <w:rsid w:val="00107CB6"/>
    <w:rsid w:val="00127BAC"/>
    <w:rsid w:val="00133034"/>
    <w:rsid w:val="0013333F"/>
    <w:rsid w:val="00174C2C"/>
    <w:rsid w:val="00182172"/>
    <w:rsid w:val="00193898"/>
    <w:rsid w:val="001C7DEA"/>
    <w:rsid w:val="001E4A6E"/>
    <w:rsid w:val="00292759"/>
    <w:rsid w:val="002B21AE"/>
    <w:rsid w:val="002C4033"/>
    <w:rsid w:val="002F2A02"/>
    <w:rsid w:val="002F674A"/>
    <w:rsid w:val="00312DD5"/>
    <w:rsid w:val="0033593E"/>
    <w:rsid w:val="003432F2"/>
    <w:rsid w:val="003648B4"/>
    <w:rsid w:val="00367A60"/>
    <w:rsid w:val="00367CC3"/>
    <w:rsid w:val="003A32C5"/>
    <w:rsid w:val="003C3B17"/>
    <w:rsid w:val="004304B9"/>
    <w:rsid w:val="00432939"/>
    <w:rsid w:val="00442452"/>
    <w:rsid w:val="00451C44"/>
    <w:rsid w:val="004534A5"/>
    <w:rsid w:val="004566FA"/>
    <w:rsid w:val="004717DD"/>
    <w:rsid w:val="004747DB"/>
    <w:rsid w:val="0048090A"/>
    <w:rsid w:val="00495232"/>
    <w:rsid w:val="004A4EC4"/>
    <w:rsid w:val="004C1088"/>
    <w:rsid w:val="00513138"/>
    <w:rsid w:val="00513B8A"/>
    <w:rsid w:val="005246A8"/>
    <w:rsid w:val="005331CA"/>
    <w:rsid w:val="00541B2D"/>
    <w:rsid w:val="005504AE"/>
    <w:rsid w:val="00554BB0"/>
    <w:rsid w:val="005558E3"/>
    <w:rsid w:val="00573664"/>
    <w:rsid w:val="00584DB0"/>
    <w:rsid w:val="00591EAC"/>
    <w:rsid w:val="00594BA9"/>
    <w:rsid w:val="005B758F"/>
    <w:rsid w:val="005C1D4A"/>
    <w:rsid w:val="005F27E7"/>
    <w:rsid w:val="005F3428"/>
    <w:rsid w:val="006111F3"/>
    <w:rsid w:val="00621FCD"/>
    <w:rsid w:val="0064570A"/>
    <w:rsid w:val="00660B21"/>
    <w:rsid w:val="00667318"/>
    <w:rsid w:val="006E589E"/>
    <w:rsid w:val="00702BC6"/>
    <w:rsid w:val="00714CE5"/>
    <w:rsid w:val="00720F97"/>
    <w:rsid w:val="00736E05"/>
    <w:rsid w:val="007458ED"/>
    <w:rsid w:val="00775123"/>
    <w:rsid w:val="007778F2"/>
    <w:rsid w:val="007B2553"/>
    <w:rsid w:val="007E4ECD"/>
    <w:rsid w:val="00822A8D"/>
    <w:rsid w:val="00830C9B"/>
    <w:rsid w:val="00831731"/>
    <w:rsid w:val="00835352"/>
    <w:rsid w:val="00835FC0"/>
    <w:rsid w:val="00852FE0"/>
    <w:rsid w:val="00874542"/>
    <w:rsid w:val="00890405"/>
    <w:rsid w:val="0089678D"/>
    <w:rsid w:val="008C6DEF"/>
    <w:rsid w:val="008D3680"/>
    <w:rsid w:val="00902BE5"/>
    <w:rsid w:val="009032AD"/>
    <w:rsid w:val="00907CBB"/>
    <w:rsid w:val="00913AE4"/>
    <w:rsid w:val="00922E6F"/>
    <w:rsid w:val="00924657"/>
    <w:rsid w:val="009316DD"/>
    <w:rsid w:val="00975009"/>
    <w:rsid w:val="00976A9B"/>
    <w:rsid w:val="009800D6"/>
    <w:rsid w:val="0099384F"/>
    <w:rsid w:val="009A32A1"/>
    <w:rsid w:val="009B013A"/>
    <w:rsid w:val="009C4C75"/>
    <w:rsid w:val="009D29FD"/>
    <w:rsid w:val="009F0F1C"/>
    <w:rsid w:val="009F379E"/>
    <w:rsid w:val="00A01B5C"/>
    <w:rsid w:val="00A03A47"/>
    <w:rsid w:val="00A14599"/>
    <w:rsid w:val="00A31ACB"/>
    <w:rsid w:val="00A31C80"/>
    <w:rsid w:val="00A44CB7"/>
    <w:rsid w:val="00A47477"/>
    <w:rsid w:val="00A72CC5"/>
    <w:rsid w:val="00A838DC"/>
    <w:rsid w:val="00A86AE4"/>
    <w:rsid w:val="00A924D8"/>
    <w:rsid w:val="00AA0446"/>
    <w:rsid w:val="00AA4716"/>
    <w:rsid w:val="00AB4DB1"/>
    <w:rsid w:val="00AC61F2"/>
    <w:rsid w:val="00AC67D3"/>
    <w:rsid w:val="00AD05EF"/>
    <w:rsid w:val="00AD258A"/>
    <w:rsid w:val="00AD5EE8"/>
    <w:rsid w:val="00AD7CB9"/>
    <w:rsid w:val="00AE546B"/>
    <w:rsid w:val="00B03CF0"/>
    <w:rsid w:val="00B30B09"/>
    <w:rsid w:val="00B5231F"/>
    <w:rsid w:val="00B55F12"/>
    <w:rsid w:val="00B6392E"/>
    <w:rsid w:val="00B77896"/>
    <w:rsid w:val="00B8461E"/>
    <w:rsid w:val="00B87079"/>
    <w:rsid w:val="00BA39BE"/>
    <w:rsid w:val="00BB3D17"/>
    <w:rsid w:val="00BB77DA"/>
    <w:rsid w:val="00BE1FEF"/>
    <w:rsid w:val="00C41938"/>
    <w:rsid w:val="00C51B0C"/>
    <w:rsid w:val="00C5386A"/>
    <w:rsid w:val="00C64B77"/>
    <w:rsid w:val="00C73A6B"/>
    <w:rsid w:val="00C903DE"/>
    <w:rsid w:val="00CB5473"/>
    <w:rsid w:val="00CC67F3"/>
    <w:rsid w:val="00CE3F33"/>
    <w:rsid w:val="00CE6CC4"/>
    <w:rsid w:val="00CF6DFD"/>
    <w:rsid w:val="00D21501"/>
    <w:rsid w:val="00D713A2"/>
    <w:rsid w:val="00D817C3"/>
    <w:rsid w:val="00DA0B66"/>
    <w:rsid w:val="00DC2FB6"/>
    <w:rsid w:val="00DD1B12"/>
    <w:rsid w:val="00DF050D"/>
    <w:rsid w:val="00E279B8"/>
    <w:rsid w:val="00E445F5"/>
    <w:rsid w:val="00E6095A"/>
    <w:rsid w:val="00E756E6"/>
    <w:rsid w:val="00E81D9E"/>
    <w:rsid w:val="00E9084D"/>
    <w:rsid w:val="00EA05B8"/>
    <w:rsid w:val="00EB203B"/>
    <w:rsid w:val="00EB3D27"/>
    <w:rsid w:val="00EC6352"/>
    <w:rsid w:val="00F01CD9"/>
    <w:rsid w:val="00F25155"/>
    <w:rsid w:val="00F646EE"/>
    <w:rsid w:val="00F911AA"/>
    <w:rsid w:val="00F94D5B"/>
    <w:rsid w:val="00FB60F3"/>
    <w:rsid w:val="00FC6345"/>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52ACE4CA-E11A-4B08-8863-A761A51B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 w:type="character" w:customStyle="1" w:styleId="UnresolvedMention2">
    <w:name w:val="Unresolved Mention2"/>
    <w:basedOn w:val="DefaultParagraphFont"/>
    <w:uiPriority w:val="99"/>
    <w:semiHidden/>
    <w:unhideWhenUsed/>
    <w:rsid w:val="00087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gineering.nyu.edu/mechatronics/smart/pdf/Intro2Robotics.pdf"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oc.aldebaran.com/2-1/family/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aldebaran.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2F"/>
    <w:rsid w:val="0013393D"/>
    <w:rsid w:val="001440C6"/>
    <w:rsid w:val="004463B7"/>
    <w:rsid w:val="00454917"/>
    <w:rsid w:val="00476369"/>
    <w:rsid w:val="005B342F"/>
    <w:rsid w:val="006122FA"/>
    <w:rsid w:val="006B6F21"/>
    <w:rsid w:val="006D6D87"/>
    <w:rsid w:val="00703EAE"/>
    <w:rsid w:val="007F4594"/>
    <w:rsid w:val="009878AB"/>
    <w:rsid w:val="00AD5280"/>
    <w:rsid w:val="00AF4C5E"/>
    <w:rsid w:val="00B147D7"/>
    <w:rsid w:val="00C26E2A"/>
    <w:rsid w:val="00CC14BD"/>
    <w:rsid w:val="00E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6838FC-2AB0-472F-873F-62E88B16B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633</TotalTime>
  <Pages>1</Pages>
  <Words>2869</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Hailey Dhanens</dc:creator>
  <cp:keywords>Project NAO Specific Requirement Specification</cp:keywords>
  <dc:description>Casey Chen, Hailey Dhanens, Matthew Harker, Angie Quach, &amp; Derek Vaughan</dc:description>
  <cp:lastModifiedBy>derek vaughan</cp:lastModifiedBy>
  <cp:revision>69</cp:revision>
  <cp:lastPrinted>2019-02-25T21:40:00Z</cp:lastPrinted>
  <dcterms:created xsi:type="dcterms:W3CDTF">2019-01-28T22:22:00Z</dcterms:created>
  <dcterms:modified xsi:type="dcterms:W3CDTF">2019-02-25T21:42:00Z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